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67222" w14:textId="1553049B" w:rsidR="00425469" w:rsidRPr="00E34479" w:rsidRDefault="00425469" w:rsidP="00425469">
      <w:pPr>
        <w:pStyle w:val="Title"/>
        <w:jc w:val="right"/>
      </w:pPr>
      <w:r w:rsidRPr="00E34479">
        <w:t>&lt;</w:t>
      </w:r>
      <w:r w:rsidR="00503E7C">
        <w:t>Prodaja i servis racunarske opreme (RS1128)</w:t>
      </w:r>
      <w:r w:rsidRPr="00E34479">
        <w:t xml:space="preserve">&gt; </w:t>
      </w:r>
    </w:p>
    <w:p w14:paraId="0AA552D4" w14:textId="77777777" w:rsidR="00425469" w:rsidRPr="00E34479" w:rsidRDefault="00425469" w:rsidP="00425469"/>
    <w:p w14:paraId="036745A4" w14:textId="77777777" w:rsidR="00425469" w:rsidRPr="00E34479" w:rsidRDefault="00425469" w:rsidP="00425469">
      <w:pPr>
        <w:pStyle w:val="Title"/>
        <w:jc w:val="right"/>
      </w:pPr>
      <w:r>
        <w:t>Plan testa prihvaćenosti</w:t>
      </w:r>
      <w:r w:rsidRPr="00E34479">
        <w:t xml:space="preserve"> </w:t>
      </w:r>
    </w:p>
    <w:p w14:paraId="2BE76804" w14:textId="77777777" w:rsidR="00425469" w:rsidRPr="00E34479" w:rsidRDefault="00425469" w:rsidP="00425469">
      <w:pPr>
        <w:pStyle w:val="Title"/>
        <w:jc w:val="right"/>
      </w:pPr>
      <w:r>
        <w:t>Verzija 1.0</w:t>
      </w:r>
    </w:p>
    <w:p w14:paraId="678E2736" w14:textId="77777777" w:rsidR="00425469" w:rsidRPr="00E34479" w:rsidRDefault="00425469" w:rsidP="00425469"/>
    <w:p w14:paraId="53832094" w14:textId="77777777" w:rsidR="00425469" w:rsidRPr="00E34479" w:rsidRDefault="00425469" w:rsidP="00425469"/>
    <w:p w14:paraId="68859F10" w14:textId="77777777" w:rsidR="00425469" w:rsidRPr="00ED72E6" w:rsidRDefault="00425469" w:rsidP="00425469">
      <w:pPr>
        <w:pStyle w:val="Title"/>
        <w:rPr>
          <w:sz w:val="32"/>
        </w:rPr>
      </w:pPr>
    </w:p>
    <w:p w14:paraId="693405B9" w14:textId="77777777" w:rsidR="00425469" w:rsidRPr="00E36CD3" w:rsidRDefault="00425469" w:rsidP="00425469">
      <w:pPr>
        <w:jc w:val="right"/>
        <w:rPr>
          <w:sz w:val="24"/>
        </w:rPr>
      </w:pPr>
      <w:r w:rsidRPr="00E36CD3">
        <w:rPr>
          <w:sz w:val="24"/>
        </w:rPr>
        <w:t>Student:</w:t>
      </w:r>
    </w:p>
    <w:p w14:paraId="0BCC6D0A" w14:textId="305C720C" w:rsidR="00425469" w:rsidRPr="00E36CD3" w:rsidRDefault="00503E7C" w:rsidP="00425469">
      <w:pPr>
        <w:jc w:val="right"/>
        <w:rPr>
          <w:sz w:val="24"/>
        </w:rPr>
      </w:pPr>
      <w:r>
        <w:rPr>
          <w:sz w:val="24"/>
        </w:rPr>
        <w:t xml:space="preserve">Armin </w:t>
      </w:r>
      <w:r w:rsidR="00425469">
        <w:rPr>
          <w:sz w:val="24"/>
        </w:rPr>
        <w:t>Böhm</w:t>
      </w:r>
      <w:r w:rsidR="00425469" w:rsidRPr="00E36CD3">
        <w:rPr>
          <w:sz w:val="24"/>
        </w:rPr>
        <w:t xml:space="preserve">, </w:t>
      </w:r>
      <w:r>
        <w:rPr>
          <w:sz w:val="24"/>
        </w:rPr>
        <w:t>IB120017</w:t>
      </w:r>
    </w:p>
    <w:p w14:paraId="3C7FE283" w14:textId="77777777" w:rsidR="00425469" w:rsidRPr="00E36CD3" w:rsidRDefault="00425469" w:rsidP="00425469">
      <w:pPr>
        <w:jc w:val="right"/>
        <w:rPr>
          <w:sz w:val="24"/>
        </w:rPr>
      </w:pPr>
    </w:p>
    <w:p w14:paraId="1121992E" w14:textId="77777777" w:rsidR="00425469" w:rsidRPr="00E36CD3" w:rsidRDefault="00425469" w:rsidP="00425469">
      <w:pPr>
        <w:pStyle w:val="BodyText"/>
        <w:rPr>
          <w:sz w:val="24"/>
        </w:rPr>
      </w:pPr>
    </w:p>
    <w:p w14:paraId="50FE282A" w14:textId="77777777" w:rsidR="00425469" w:rsidRPr="00E36CD3" w:rsidRDefault="00425469" w:rsidP="00425469">
      <w:pPr>
        <w:pStyle w:val="BodyText"/>
        <w:rPr>
          <w:sz w:val="24"/>
        </w:rPr>
      </w:pPr>
    </w:p>
    <w:p w14:paraId="4157C4C6" w14:textId="310EB4F3" w:rsidR="00425469" w:rsidRPr="00E36CD3" w:rsidRDefault="00425469" w:rsidP="00425469">
      <w:pPr>
        <w:pStyle w:val="BodyText"/>
        <w:jc w:val="right"/>
        <w:rPr>
          <w:sz w:val="24"/>
        </w:rPr>
        <w:sectPr w:rsidR="00425469" w:rsidRPr="00E36CD3">
          <w:headerReference w:type="default" r:id="rId8"/>
          <w:footerReference w:type="even" r:id="rId9"/>
          <w:pgSz w:w="12240" w:h="15840" w:code="1"/>
          <w:pgMar w:top="1440" w:right="1440" w:bottom="1440" w:left="1440" w:header="720" w:footer="720" w:gutter="0"/>
          <w:cols w:space="720"/>
          <w:vAlign w:val="center"/>
        </w:sectPr>
      </w:pPr>
      <w:r w:rsidRPr="00E36CD3">
        <w:rPr>
          <w:sz w:val="24"/>
        </w:rPr>
        <w:t xml:space="preserve">Mostar, </w:t>
      </w:r>
      <w:r w:rsidR="00503E7C">
        <w:rPr>
          <w:sz w:val="24"/>
        </w:rPr>
        <w:t>21</w:t>
      </w:r>
      <w:r>
        <w:rPr>
          <w:sz w:val="24"/>
        </w:rPr>
        <w:t>.1</w:t>
      </w:r>
      <w:r w:rsidR="00503E7C">
        <w:rPr>
          <w:sz w:val="24"/>
        </w:rPr>
        <w:t>0</w:t>
      </w:r>
      <w:r>
        <w:rPr>
          <w:sz w:val="24"/>
        </w:rPr>
        <w:t>.201</w:t>
      </w:r>
      <w:r w:rsidR="00503E7C">
        <w:rPr>
          <w:sz w:val="24"/>
        </w:rPr>
        <w:t>8</w:t>
      </w:r>
      <w:r>
        <w:rPr>
          <w:sz w:val="24"/>
        </w:rPr>
        <w:t>.</w:t>
      </w:r>
    </w:p>
    <w:p w14:paraId="5F24C0E3" w14:textId="77777777" w:rsidR="00425469" w:rsidRDefault="00425469" w:rsidP="00425469">
      <w:pPr>
        <w:pStyle w:val="Title"/>
      </w:pPr>
      <w:r w:rsidRPr="00F63F78">
        <w:lastRenderedPageBreak/>
        <w:t xml:space="preserve">Historija </w:t>
      </w:r>
      <w:r>
        <w:t>izmjena</w:t>
      </w:r>
    </w:p>
    <w:p w14:paraId="20089FF4" w14:textId="77777777" w:rsidR="00425469" w:rsidRPr="006F5E20" w:rsidRDefault="00425469" w:rsidP="00425469"/>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98"/>
        <w:gridCol w:w="909"/>
        <w:gridCol w:w="2958"/>
        <w:gridCol w:w="2498"/>
        <w:gridCol w:w="1481"/>
      </w:tblGrid>
      <w:tr w:rsidR="00425469" w:rsidRPr="005A30FF" w14:paraId="2425350B" w14:textId="77777777" w:rsidTr="00A06351">
        <w:tc>
          <w:tcPr>
            <w:tcW w:w="630" w:type="pct"/>
          </w:tcPr>
          <w:p w14:paraId="05ED252B" w14:textId="77777777" w:rsidR="00425469" w:rsidRPr="005A30FF" w:rsidRDefault="00425469" w:rsidP="00A06351">
            <w:pPr>
              <w:pStyle w:val="Tabletext"/>
              <w:spacing w:before="0" w:after="0"/>
              <w:jc w:val="center"/>
              <w:rPr>
                <w:b/>
              </w:rPr>
            </w:pPr>
            <w:r w:rsidRPr="005A30FF">
              <w:rPr>
                <w:b/>
              </w:rPr>
              <w:t>Datum</w:t>
            </w:r>
          </w:p>
        </w:tc>
        <w:tc>
          <w:tcPr>
            <w:tcW w:w="428" w:type="pct"/>
          </w:tcPr>
          <w:p w14:paraId="75B787B5" w14:textId="77777777" w:rsidR="00425469" w:rsidRPr="005A30FF" w:rsidRDefault="00425469" w:rsidP="00A06351">
            <w:pPr>
              <w:pStyle w:val="Tabletext"/>
              <w:spacing w:before="0" w:after="0"/>
              <w:jc w:val="center"/>
              <w:rPr>
                <w:b/>
              </w:rPr>
            </w:pPr>
            <w:r w:rsidRPr="005A30FF">
              <w:rPr>
                <w:b/>
              </w:rPr>
              <w:t>Verzija</w:t>
            </w:r>
          </w:p>
        </w:tc>
        <w:tc>
          <w:tcPr>
            <w:tcW w:w="1660" w:type="pct"/>
          </w:tcPr>
          <w:p w14:paraId="1CDE2796" w14:textId="77777777" w:rsidR="00425469" w:rsidRPr="005A30FF" w:rsidRDefault="00425469" w:rsidP="00A06351">
            <w:pPr>
              <w:pStyle w:val="Tabletext"/>
              <w:spacing w:before="0" w:after="0"/>
              <w:jc w:val="center"/>
              <w:rPr>
                <w:b/>
              </w:rPr>
            </w:pPr>
            <w:r>
              <w:rPr>
                <w:b/>
              </w:rPr>
              <w:t>Status</w:t>
            </w:r>
          </w:p>
        </w:tc>
        <w:tc>
          <w:tcPr>
            <w:tcW w:w="1413" w:type="pct"/>
          </w:tcPr>
          <w:p w14:paraId="11A170A6" w14:textId="77777777" w:rsidR="00425469" w:rsidRPr="005A30FF" w:rsidRDefault="00425469" w:rsidP="00A06351">
            <w:pPr>
              <w:pStyle w:val="Tabletext"/>
              <w:spacing w:before="0" w:after="0"/>
              <w:jc w:val="center"/>
              <w:rPr>
                <w:b/>
              </w:rPr>
            </w:pPr>
            <w:r>
              <w:rPr>
                <w:b/>
              </w:rPr>
              <w:t>Detalji izmjene</w:t>
            </w:r>
          </w:p>
        </w:tc>
        <w:tc>
          <w:tcPr>
            <w:tcW w:w="870" w:type="pct"/>
          </w:tcPr>
          <w:p w14:paraId="796B4AE5" w14:textId="77777777" w:rsidR="00425469" w:rsidRPr="005A30FF" w:rsidRDefault="00425469" w:rsidP="00A06351">
            <w:pPr>
              <w:pStyle w:val="Tabletext"/>
              <w:spacing w:before="0" w:after="0"/>
              <w:jc w:val="center"/>
              <w:rPr>
                <w:b/>
              </w:rPr>
            </w:pPr>
            <w:r w:rsidRPr="005A30FF">
              <w:rPr>
                <w:b/>
              </w:rPr>
              <w:t>Autor</w:t>
            </w:r>
          </w:p>
        </w:tc>
      </w:tr>
      <w:tr w:rsidR="00425469" w:rsidRPr="005A30FF" w14:paraId="67254D4D" w14:textId="77777777" w:rsidTr="00A06351">
        <w:tc>
          <w:tcPr>
            <w:tcW w:w="630" w:type="pct"/>
          </w:tcPr>
          <w:p w14:paraId="4270B898" w14:textId="472AA482" w:rsidR="00425469" w:rsidRPr="005A30FF" w:rsidRDefault="00425469" w:rsidP="00A06351">
            <w:pPr>
              <w:pStyle w:val="Tabletext"/>
              <w:spacing w:before="0" w:after="0"/>
              <w:jc w:val="center"/>
            </w:pPr>
            <w:r w:rsidRPr="005A30FF">
              <w:t>&lt;</w:t>
            </w:r>
            <w:r w:rsidR="00503E7C">
              <w:t>21</w:t>
            </w:r>
            <w:r w:rsidRPr="005A30FF">
              <w:t>/</w:t>
            </w:r>
            <w:r>
              <w:t>1</w:t>
            </w:r>
            <w:r w:rsidR="00503E7C">
              <w:t>0</w:t>
            </w:r>
            <w:r w:rsidRPr="005A30FF">
              <w:t>/</w:t>
            </w:r>
            <w:r>
              <w:t>201</w:t>
            </w:r>
            <w:r w:rsidR="00503E7C">
              <w:t>8</w:t>
            </w:r>
            <w:r w:rsidRPr="005A30FF">
              <w:t>&gt;</w:t>
            </w:r>
          </w:p>
        </w:tc>
        <w:tc>
          <w:tcPr>
            <w:tcW w:w="428" w:type="pct"/>
          </w:tcPr>
          <w:p w14:paraId="796671A3" w14:textId="77777777" w:rsidR="00425469" w:rsidRPr="005A30FF" w:rsidRDefault="00425469" w:rsidP="00A06351">
            <w:pPr>
              <w:pStyle w:val="Tabletext"/>
              <w:spacing w:before="0" w:after="0"/>
              <w:jc w:val="center"/>
            </w:pPr>
            <w:r w:rsidRPr="005A30FF">
              <w:t>&lt;</w:t>
            </w:r>
            <w:r>
              <w:t>v1.0</w:t>
            </w:r>
            <w:r w:rsidRPr="005A30FF">
              <w:t>x&gt;</w:t>
            </w:r>
          </w:p>
        </w:tc>
        <w:tc>
          <w:tcPr>
            <w:tcW w:w="1660" w:type="pct"/>
          </w:tcPr>
          <w:p w14:paraId="6A2272EC" w14:textId="77777777" w:rsidR="00425469" w:rsidRPr="005A30FF" w:rsidRDefault="00425469" w:rsidP="00A06351">
            <w:pPr>
              <w:pStyle w:val="Tabletext"/>
              <w:spacing w:before="0" w:after="0"/>
              <w:jc w:val="center"/>
            </w:pPr>
            <w:r>
              <w:t>Prva verzija ATP-a</w:t>
            </w:r>
          </w:p>
        </w:tc>
        <w:tc>
          <w:tcPr>
            <w:tcW w:w="1413" w:type="pct"/>
          </w:tcPr>
          <w:p w14:paraId="469FB98D" w14:textId="77777777" w:rsidR="00425469" w:rsidRPr="005A30FF" w:rsidRDefault="00425469" w:rsidP="00A06351">
            <w:pPr>
              <w:pStyle w:val="Tabletext"/>
              <w:spacing w:before="0" w:after="0"/>
              <w:jc w:val="center"/>
            </w:pPr>
          </w:p>
        </w:tc>
        <w:tc>
          <w:tcPr>
            <w:tcW w:w="870" w:type="pct"/>
          </w:tcPr>
          <w:p w14:paraId="789E2CB0" w14:textId="40B13924" w:rsidR="00425469" w:rsidRPr="005A30FF" w:rsidRDefault="00503E7C" w:rsidP="00A06351">
            <w:pPr>
              <w:pStyle w:val="Tabletext"/>
              <w:spacing w:before="0" w:after="0"/>
              <w:jc w:val="center"/>
            </w:pPr>
            <w:r>
              <w:t>Armin</w:t>
            </w:r>
            <w:r w:rsidR="00425469">
              <w:t xml:space="preserve"> Böhm</w:t>
            </w:r>
          </w:p>
        </w:tc>
      </w:tr>
      <w:tr w:rsidR="00425469" w:rsidRPr="005A30FF" w14:paraId="3E63EC16" w14:textId="77777777" w:rsidTr="00A06351">
        <w:tc>
          <w:tcPr>
            <w:tcW w:w="630" w:type="pct"/>
          </w:tcPr>
          <w:p w14:paraId="1D137C6F" w14:textId="77777777" w:rsidR="00425469" w:rsidRPr="005A30FF" w:rsidRDefault="00425469" w:rsidP="00A06351">
            <w:pPr>
              <w:pStyle w:val="Tabletext"/>
              <w:spacing w:before="0" w:after="0"/>
            </w:pPr>
          </w:p>
        </w:tc>
        <w:tc>
          <w:tcPr>
            <w:tcW w:w="428" w:type="pct"/>
          </w:tcPr>
          <w:p w14:paraId="0F9972A9" w14:textId="77777777" w:rsidR="00425469" w:rsidRPr="005A30FF" w:rsidRDefault="00425469" w:rsidP="00A06351">
            <w:pPr>
              <w:pStyle w:val="Tabletext"/>
              <w:spacing w:before="0" w:after="0"/>
            </w:pPr>
          </w:p>
        </w:tc>
        <w:tc>
          <w:tcPr>
            <w:tcW w:w="1660" w:type="pct"/>
          </w:tcPr>
          <w:p w14:paraId="0CD08A0D" w14:textId="77777777" w:rsidR="00425469" w:rsidRPr="005A30FF" w:rsidRDefault="00425469" w:rsidP="00A06351">
            <w:pPr>
              <w:pStyle w:val="Tabletext"/>
              <w:spacing w:before="0" w:after="0"/>
            </w:pPr>
          </w:p>
        </w:tc>
        <w:tc>
          <w:tcPr>
            <w:tcW w:w="1413" w:type="pct"/>
          </w:tcPr>
          <w:p w14:paraId="374CC13B" w14:textId="77777777" w:rsidR="00425469" w:rsidRPr="005A30FF" w:rsidRDefault="00425469" w:rsidP="00A06351">
            <w:pPr>
              <w:pStyle w:val="Tabletext"/>
              <w:spacing w:before="0" w:after="0"/>
            </w:pPr>
          </w:p>
        </w:tc>
        <w:tc>
          <w:tcPr>
            <w:tcW w:w="870" w:type="pct"/>
          </w:tcPr>
          <w:p w14:paraId="169DCA3B" w14:textId="77777777" w:rsidR="00425469" w:rsidRPr="005A30FF" w:rsidRDefault="00425469" w:rsidP="00A06351">
            <w:pPr>
              <w:pStyle w:val="Tabletext"/>
              <w:spacing w:before="0" w:after="0"/>
            </w:pPr>
          </w:p>
        </w:tc>
      </w:tr>
      <w:tr w:rsidR="00425469" w:rsidRPr="005A30FF" w14:paraId="6B3B394C" w14:textId="77777777" w:rsidTr="00A06351">
        <w:tc>
          <w:tcPr>
            <w:tcW w:w="630" w:type="pct"/>
          </w:tcPr>
          <w:p w14:paraId="1A64D9BE" w14:textId="77777777" w:rsidR="00425469" w:rsidRPr="005A30FF" w:rsidRDefault="00425469" w:rsidP="00A06351">
            <w:pPr>
              <w:pStyle w:val="Tabletext"/>
              <w:spacing w:before="0" w:after="0"/>
            </w:pPr>
          </w:p>
        </w:tc>
        <w:tc>
          <w:tcPr>
            <w:tcW w:w="428" w:type="pct"/>
          </w:tcPr>
          <w:p w14:paraId="2A020805" w14:textId="77777777" w:rsidR="00425469" w:rsidRPr="005A30FF" w:rsidRDefault="00425469" w:rsidP="00A06351">
            <w:pPr>
              <w:pStyle w:val="Tabletext"/>
              <w:spacing w:before="0" w:after="0"/>
            </w:pPr>
          </w:p>
        </w:tc>
        <w:tc>
          <w:tcPr>
            <w:tcW w:w="1660" w:type="pct"/>
          </w:tcPr>
          <w:p w14:paraId="2AFA71EC" w14:textId="77777777" w:rsidR="00425469" w:rsidRPr="005A30FF" w:rsidRDefault="00425469" w:rsidP="00A06351">
            <w:pPr>
              <w:pStyle w:val="Tabletext"/>
              <w:spacing w:before="0" w:after="0"/>
            </w:pPr>
          </w:p>
        </w:tc>
        <w:tc>
          <w:tcPr>
            <w:tcW w:w="1413" w:type="pct"/>
          </w:tcPr>
          <w:p w14:paraId="64F136DC" w14:textId="77777777" w:rsidR="00425469" w:rsidRPr="005A30FF" w:rsidRDefault="00425469" w:rsidP="00A06351">
            <w:pPr>
              <w:pStyle w:val="Tabletext"/>
              <w:spacing w:before="0" w:after="0"/>
            </w:pPr>
          </w:p>
        </w:tc>
        <w:tc>
          <w:tcPr>
            <w:tcW w:w="870" w:type="pct"/>
          </w:tcPr>
          <w:p w14:paraId="14D284BE" w14:textId="77777777" w:rsidR="00425469" w:rsidRPr="005A30FF" w:rsidRDefault="00425469" w:rsidP="00A06351">
            <w:pPr>
              <w:pStyle w:val="Tabletext"/>
              <w:spacing w:before="0" w:after="0"/>
            </w:pPr>
          </w:p>
        </w:tc>
      </w:tr>
      <w:tr w:rsidR="00425469" w:rsidRPr="005A30FF" w14:paraId="3F68F78A" w14:textId="77777777" w:rsidTr="00A06351">
        <w:tc>
          <w:tcPr>
            <w:tcW w:w="630" w:type="pct"/>
          </w:tcPr>
          <w:p w14:paraId="5A12155D" w14:textId="77777777" w:rsidR="00425469" w:rsidRPr="005A30FF" w:rsidRDefault="00425469" w:rsidP="00A06351">
            <w:pPr>
              <w:pStyle w:val="Tabletext"/>
              <w:spacing w:before="0" w:after="0"/>
            </w:pPr>
          </w:p>
        </w:tc>
        <w:tc>
          <w:tcPr>
            <w:tcW w:w="428" w:type="pct"/>
          </w:tcPr>
          <w:p w14:paraId="02CA7B43" w14:textId="77777777" w:rsidR="00425469" w:rsidRPr="005A30FF" w:rsidRDefault="00425469" w:rsidP="00A06351">
            <w:pPr>
              <w:pStyle w:val="Tabletext"/>
              <w:spacing w:before="0" w:after="0"/>
            </w:pPr>
          </w:p>
        </w:tc>
        <w:tc>
          <w:tcPr>
            <w:tcW w:w="1660" w:type="pct"/>
          </w:tcPr>
          <w:p w14:paraId="2CE77117" w14:textId="77777777" w:rsidR="00425469" w:rsidRPr="005A30FF" w:rsidRDefault="00425469" w:rsidP="00A06351">
            <w:pPr>
              <w:pStyle w:val="Tabletext"/>
              <w:spacing w:before="0" w:after="0"/>
            </w:pPr>
          </w:p>
        </w:tc>
        <w:tc>
          <w:tcPr>
            <w:tcW w:w="1413" w:type="pct"/>
          </w:tcPr>
          <w:p w14:paraId="45EA383A" w14:textId="77777777" w:rsidR="00425469" w:rsidRPr="005A30FF" w:rsidRDefault="00425469" w:rsidP="00A06351">
            <w:pPr>
              <w:pStyle w:val="Tabletext"/>
              <w:spacing w:before="0" w:after="0"/>
            </w:pPr>
          </w:p>
        </w:tc>
        <w:tc>
          <w:tcPr>
            <w:tcW w:w="870" w:type="pct"/>
          </w:tcPr>
          <w:p w14:paraId="457BF4BE" w14:textId="77777777" w:rsidR="00425469" w:rsidRPr="005A30FF" w:rsidRDefault="00425469" w:rsidP="00A06351">
            <w:pPr>
              <w:pStyle w:val="Tabletext"/>
              <w:spacing w:before="0" w:after="0"/>
            </w:pPr>
          </w:p>
        </w:tc>
      </w:tr>
    </w:tbl>
    <w:p w14:paraId="38ED2CCB" w14:textId="77777777" w:rsidR="00425469" w:rsidRPr="00E34479" w:rsidRDefault="00425469" w:rsidP="00425469"/>
    <w:p w14:paraId="7DDC4268" w14:textId="77777777" w:rsidR="00425469" w:rsidRPr="00E34479" w:rsidRDefault="00425469" w:rsidP="00425469">
      <w:pPr>
        <w:pStyle w:val="Title"/>
      </w:pPr>
      <w:r>
        <w:br w:type="page"/>
      </w:r>
      <w:r w:rsidRPr="00E34479">
        <w:lastRenderedPageBreak/>
        <w:t>S A D R Ž A J</w:t>
      </w:r>
    </w:p>
    <w:p w14:paraId="0457FFE6" w14:textId="4319976A" w:rsidR="00637C0F" w:rsidRDefault="00425469">
      <w:pPr>
        <w:pStyle w:val="TOC1"/>
        <w:tabs>
          <w:tab w:val="left" w:pos="432"/>
        </w:tabs>
        <w:rPr>
          <w:rFonts w:asciiTheme="minorHAnsi" w:eastAsiaTheme="minorEastAsia" w:hAnsiTheme="minorHAnsi" w:cstheme="minorBidi"/>
          <w:noProof/>
          <w:szCs w:val="22"/>
          <w:lang w:val="en-US"/>
        </w:rPr>
      </w:pPr>
      <w:r w:rsidRPr="00E34479">
        <w:fldChar w:fldCharType="begin"/>
      </w:r>
      <w:r w:rsidRPr="00E34479">
        <w:instrText xml:space="preserve"> TOC \o "1-3" \h \z \u </w:instrText>
      </w:r>
      <w:r w:rsidRPr="00E34479">
        <w:fldChar w:fldCharType="separate"/>
      </w:r>
      <w:hyperlink w:anchor="_Toc527922711" w:history="1">
        <w:r w:rsidR="00637C0F" w:rsidRPr="009E67D8">
          <w:rPr>
            <w:rStyle w:val="Hyperlink"/>
            <w:noProof/>
          </w:rPr>
          <w:t>1.</w:t>
        </w:r>
        <w:r w:rsidR="00637C0F">
          <w:rPr>
            <w:rFonts w:asciiTheme="minorHAnsi" w:eastAsiaTheme="minorEastAsia" w:hAnsiTheme="minorHAnsi" w:cstheme="minorBidi"/>
            <w:noProof/>
            <w:szCs w:val="22"/>
            <w:lang w:val="en-US"/>
          </w:rPr>
          <w:tab/>
        </w:r>
        <w:r w:rsidR="00637C0F" w:rsidRPr="009E67D8">
          <w:rPr>
            <w:rStyle w:val="Hyperlink"/>
            <w:noProof/>
          </w:rPr>
          <w:t>Uvod</w:t>
        </w:r>
        <w:r w:rsidR="00637C0F">
          <w:rPr>
            <w:noProof/>
            <w:webHidden/>
          </w:rPr>
          <w:tab/>
        </w:r>
        <w:r w:rsidR="00637C0F">
          <w:rPr>
            <w:noProof/>
            <w:webHidden/>
          </w:rPr>
          <w:fldChar w:fldCharType="begin"/>
        </w:r>
        <w:r w:rsidR="00637C0F">
          <w:rPr>
            <w:noProof/>
            <w:webHidden/>
          </w:rPr>
          <w:instrText xml:space="preserve"> PAGEREF _Toc527922711 \h </w:instrText>
        </w:r>
        <w:r w:rsidR="00637C0F">
          <w:rPr>
            <w:noProof/>
            <w:webHidden/>
          </w:rPr>
        </w:r>
        <w:r w:rsidR="00637C0F">
          <w:rPr>
            <w:noProof/>
            <w:webHidden/>
          </w:rPr>
          <w:fldChar w:fldCharType="separate"/>
        </w:r>
        <w:r w:rsidR="00637C0F">
          <w:rPr>
            <w:noProof/>
            <w:webHidden/>
          </w:rPr>
          <w:t>3</w:t>
        </w:r>
        <w:r w:rsidR="00637C0F">
          <w:rPr>
            <w:noProof/>
            <w:webHidden/>
          </w:rPr>
          <w:fldChar w:fldCharType="end"/>
        </w:r>
      </w:hyperlink>
    </w:p>
    <w:p w14:paraId="3F00C6EA" w14:textId="2D445139" w:rsidR="00637C0F" w:rsidRDefault="00637C0F">
      <w:pPr>
        <w:pStyle w:val="TOC2"/>
        <w:tabs>
          <w:tab w:val="left" w:pos="1000"/>
        </w:tabs>
        <w:rPr>
          <w:rFonts w:asciiTheme="minorHAnsi" w:eastAsiaTheme="minorEastAsia" w:hAnsiTheme="minorHAnsi" w:cstheme="minorBidi"/>
          <w:noProof/>
          <w:szCs w:val="22"/>
          <w:lang w:val="en-US"/>
        </w:rPr>
      </w:pPr>
      <w:hyperlink w:anchor="_Toc527922712" w:history="1">
        <w:r w:rsidRPr="009E67D8">
          <w:rPr>
            <w:rStyle w:val="Hyperlink"/>
            <w:noProof/>
          </w:rPr>
          <w:t>1.1</w:t>
        </w:r>
        <w:r>
          <w:rPr>
            <w:rFonts w:asciiTheme="minorHAnsi" w:eastAsiaTheme="minorEastAsia" w:hAnsiTheme="minorHAnsi" w:cstheme="minorBidi"/>
            <w:noProof/>
            <w:szCs w:val="22"/>
            <w:lang w:val="en-US"/>
          </w:rPr>
          <w:tab/>
        </w:r>
        <w:r w:rsidRPr="009E67D8">
          <w:rPr>
            <w:rStyle w:val="Hyperlink"/>
            <w:noProof/>
          </w:rPr>
          <w:t>Svrha dokumenta</w:t>
        </w:r>
        <w:r>
          <w:rPr>
            <w:noProof/>
            <w:webHidden/>
          </w:rPr>
          <w:tab/>
        </w:r>
        <w:r>
          <w:rPr>
            <w:noProof/>
            <w:webHidden/>
          </w:rPr>
          <w:fldChar w:fldCharType="begin"/>
        </w:r>
        <w:r>
          <w:rPr>
            <w:noProof/>
            <w:webHidden/>
          </w:rPr>
          <w:instrText xml:space="preserve"> PAGEREF _Toc527922712 \h </w:instrText>
        </w:r>
        <w:r>
          <w:rPr>
            <w:noProof/>
            <w:webHidden/>
          </w:rPr>
        </w:r>
        <w:r>
          <w:rPr>
            <w:noProof/>
            <w:webHidden/>
          </w:rPr>
          <w:fldChar w:fldCharType="separate"/>
        </w:r>
        <w:r>
          <w:rPr>
            <w:noProof/>
            <w:webHidden/>
          </w:rPr>
          <w:t>3</w:t>
        </w:r>
        <w:r>
          <w:rPr>
            <w:noProof/>
            <w:webHidden/>
          </w:rPr>
          <w:fldChar w:fldCharType="end"/>
        </w:r>
      </w:hyperlink>
    </w:p>
    <w:p w14:paraId="1BDBC6DE" w14:textId="7A7867BB" w:rsidR="00637C0F" w:rsidRDefault="00637C0F">
      <w:pPr>
        <w:pStyle w:val="TOC2"/>
        <w:tabs>
          <w:tab w:val="left" w:pos="1000"/>
        </w:tabs>
        <w:rPr>
          <w:rFonts w:asciiTheme="minorHAnsi" w:eastAsiaTheme="minorEastAsia" w:hAnsiTheme="minorHAnsi" w:cstheme="minorBidi"/>
          <w:noProof/>
          <w:szCs w:val="22"/>
          <w:lang w:val="en-US"/>
        </w:rPr>
      </w:pPr>
      <w:hyperlink w:anchor="_Toc527922713" w:history="1">
        <w:r w:rsidRPr="009E67D8">
          <w:rPr>
            <w:rStyle w:val="Hyperlink"/>
            <w:noProof/>
          </w:rPr>
          <w:t>1.2</w:t>
        </w:r>
        <w:r>
          <w:rPr>
            <w:rFonts w:asciiTheme="minorHAnsi" w:eastAsiaTheme="minorEastAsia" w:hAnsiTheme="minorHAnsi" w:cstheme="minorBidi"/>
            <w:noProof/>
            <w:szCs w:val="22"/>
            <w:lang w:val="en-US"/>
          </w:rPr>
          <w:tab/>
        </w:r>
        <w:r w:rsidRPr="009E67D8">
          <w:rPr>
            <w:rStyle w:val="Hyperlink"/>
            <w:noProof/>
          </w:rPr>
          <w:t>Opseg dokumenta</w:t>
        </w:r>
        <w:r>
          <w:rPr>
            <w:noProof/>
            <w:webHidden/>
          </w:rPr>
          <w:tab/>
        </w:r>
        <w:r>
          <w:rPr>
            <w:noProof/>
            <w:webHidden/>
          </w:rPr>
          <w:fldChar w:fldCharType="begin"/>
        </w:r>
        <w:r>
          <w:rPr>
            <w:noProof/>
            <w:webHidden/>
          </w:rPr>
          <w:instrText xml:space="preserve"> PAGEREF _Toc527922713 \h </w:instrText>
        </w:r>
        <w:r>
          <w:rPr>
            <w:noProof/>
            <w:webHidden/>
          </w:rPr>
        </w:r>
        <w:r>
          <w:rPr>
            <w:noProof/>
            <w:webHidden/>
          </w:rPr>
          <w:fldChar w:fldCharType="separate"/>
        </w:r>
        <w:r>
          <w:rPr>
            <w:noProof/>
            <w:webHidden/>
          </w:rPr>
          <w:t>3</w:t>
        </w:r>
        <w:r>
          <w:rPr>
            <w:noProof/>
            <w:webHidden/>
          </w:rPr>
          <w:fldChar w:fldCharType="end"/>
        </w:r>
      </w:hyperlink>
    </w:p>
    <w:p w14:paraId="5968ED8A" w14:textId="47CF841D" w:rsidR="00637C0F" w:rsidRDefault="00637C0F">
      <w:pPr>
        <w:pStyle w:val="TOC2"/>
        <w:tabs>
          <w:tab w:val="left" w:pos="1000"/>
        </w:tabs>
        <w:rPr>
          <w:rFonts w:asciiTheme="minorHAnsi" w:eastAsiaTheme="minorEastAsia" w:hAnsiTheme="minorHAnsi" w:cstheme="minorBidi"/>
          <w:noProof/>
          <w:szCs w:val="22"/>
          <w:lang w:val="en-US"/>
        </w:rPr>
      </w:pPr>
      <w:hyperlink w:anchor="_Toc527922714" w:history="1">
        <w:r w:rsidRPr="009E67D8">
          <w:rPr>
            <w:rStyle w:val="Hyperlink"/>
            <w:noProof/>
          </w:rPr>
          <w:t>1.3</w:t>
        </w:r>
        <w:r>
          <w:rPr>
            <w:rFonts w:asciiTheme="minorHAnsi" w:eastAsiaTheme="minorEastAsia" w:hAnsiTheme="minorHAnsi" w:cstheme="minorBidi"/>
            <w:noProof/>
            <w:szCs w:val="22"/>
            <w:lang w:val="en-US"/>
          </w:rPr>
          <w:tab/>
        </w:r>
        <w:r w:rsidRPr="009E67D8">
          <w:rPr>
            <w:rStyle w:val="Hyperlink"/>
            <w:noProof/>
          </w:rPr>
          <w:t>Definicije, akronimi i skraćenice</w:t>
        </w:r>
        <w:r>
          <w:rPr>
            <w:noProof/>
            <w:webHidden/>
          </w:rPr>
          <w:tab/>
        </w:r>
        <w:r>
          <w:rPr>
            <w:noProof/>
            <w:webHidden/>
          </w:rPr>
          <w:fldChar w:fldCharType="begin"/>
        </w:r>
        <w:r>
          <w:rPr>
            <w:noProof/>
            <w:webHidden/>
          </w:rPr>
          <w:instrText xml:space="preserve"> PAGEREF _Toc527922714 \h </w:instrText>
        </w:r>
        <w:r>
          <w:rPr>
            <w:noProof/>
            <w:webHidden/>
          </w:rPr>
        </w:r>
        <w:r>
          <w:rPr>
            <w:noProof/>
            <w:webHidden/>
          </w:rPr>
          <w:fldChar w:fldCharType="separate"/>
        </w:r>
        <w:r>
          <w:rPr>
            <w:noProof/>
            <w:webHidden/>
          </w:rPr>
          <w:t>4</w:t>
        </w:r>
        <w:r>
          <w:rPr>
            <w:noProof/>
            <w:webHidden/>
          </w:rPr>
          <w:fldChar w:fldCharType="end"/>
        </w:r>
      </w:hyperlink>
    </w:p>
    <w:p w14:paraId="296DBE7F" w14:textId="0CFD06E7" w:rsidR="00637C0F" w:rsidRDefault="00637C0F">
      <w:pPr>
        <w:pStyle w:val="TOC2"/>
        <w:tabs>
          <w:tab w:val="left" w:pos="1000"/>
        </w:tabs>
        <w:rPr>
          <w:rFonts w:asciiTheme="minorHAnsi" w:eastAsiaTheme="minorEastAsia" w:hAnsiTheme="minorHAnsi" w:cstheme="minorBidi"/>
          <w:noProof/>
          <w:szCs w:val="22"/>
          <w:lang w:val="en-US"/>
        </w:rPr>
      </w:pPr>
      <w:hyperlink w:anchor="_Toc527922715" w:history="1">
        <w:r w:rsidRPr="009E67D8">
          <w:rPr>
            <w:rStyle w:val="Hyperlink"/>
            <w:noProof/>
          </w:rPr>
          <w:t>1.4</w:t>
        </w:r>
        <w:r>
          <w:rPr>
            <w:rFonts w:asciiTheme="minorHAnsi" w:eastAsiaTheme="minorEastAsia" w:hAnsiTheme="minorHAnsi" w:cstheme="minorBidi"/>
            <w:noProof/>
            <w:szCs w:val="22"/>
            <w:lang w:val="en-US"/>
          </w:rPr>
          <w:tab/>
        </w:r>
        <w:r w:rsidRPr="009E67D8">
          <w:rPr>
            <w:rStyle w:val="Hyperlink"/>
            <w:noProof/>
          </w:rPr>
          <w:t>Reference</w:t>
        </w:r>
        <w:r>
          <w:rPr>
            <w:noProof/>
            <w:webHidden/>
          </w:rPr>
          <w:tab/>
        </w:r>
        <w:r>
          <w:rPr>
            <w:noProof/>
            <w:webHidden/>
          </w:rPr>
          <w:fldChar w:fldCharType="begin"/>
        </w:r>
        <w:r>
          <w:rPr>
            <w:noProof/>
            <w:webHidden/>
          </w:rPr>
          <w:instrText xml:space="preserve"> PAGEREF _Toc527922715 \h </w:instrText>
        </w:r>
        <w:r>
          <w:rPr>
            <w:noProof/>
            <w:webHidden/>
          </w:rPr>
        </w:r>
        <w:r>
          <w:rPr>
            <w:noProof/>
            <w:webHidden/>
          </w:rPr>
          <w:fldChar w:fldCharType="separate"/>
        </w:r>
        <w:r>
          <w:rPr>
            <w:noProof/>
            <w:webHidden/>
          </w:rPr>
          <w:t>4</w:t>
        </w:r>
        <w:r>
          <w:rPr>
            <w:noProof/>
            <w:webHidden/>
          </w:rPr>
          <w:fldChar w:fldCharType="end"/>
        </w:r>
      </w:hyperlink>
    </w:p>
    <w:p w14:paraId="7231CF2C" w14:textId="7DF9D6C4" w:rsidR="00637C0F" w:rsidRDefault="00637C0F">
      <w:pPr>
        <w:pStyle w:val="TOC1"/>
        <w:tabs>
          <w:tab w:val="left" w:pos="432"/>
        </w:tabs>
        <w:rPr>
          <w:rFonts w:asciiTheme="minorHAnsi" w:eastAsiaTheme="minorEastAsia" w:hAnsiTheme="minorHAnsi" w:cstheme="minorBidi"/>
          <w:noProof/>
          <w:szCs w:val="22"/>
          <w:lang w:val="en-US"/>
        </w:rPr>
      </w:pPr>
      <w:hyperlink w:anchor="_Toc527922716" w:history="1">
        <w:r w:rsidRPr="009E67D8">
          <w:rPr>
            <w:rStyle w:val="Hyperlink"/>
            <w:noProof/>
          </w:rPr>
          <w:t>2.</w:t>
        </w:r>
        <w:r>
          <w:rPr>
            <w:rFonts w:asciiTheme="minorHAnsi" w:eastAsiaTheme="minorEastAsia" w:hAnsiTheme="minorHAnsi" w:cstheme="minorBidi"/>
            <w:noProof/>
            <w:szCs w:val="22"/>
            <w:lang w:val="en-US"/>
          </w:rPr>
          <w:tab/>
        </w:r>
        <w:r w:rsidRPr="009E67D8">
          <w:rPr>
            <w:rStyle w:val="Hyperlink"/>
            <w:noProof/>
          </w:rPr>
          <w:t>Opis</w:t>
        </w:r>
        <w:r>
          <w:rPr>
            <w:noProof/>
            <w:webHidden/>
          </w:rPr>
          <w:tab/>
        </w:r>
        <w:r>
          <w:rPr>
            <w:noProof/>
            <w:webHidden/>
          </w:rPr>
          <w:fldChar w:fldCharType="begin"/>
        </w:r>
        <w:r>
          <w:rPr>
            <w:noProof/>
            <w:webHidden/>
          </w:rPr>
          <w:instrText xml:space="preserve"> PAGEREF _Toc527922716 \h </w:instrText>
        </w:r>
        <w:r>
          <w:rPr>
            <w:noProof/>
            <w:webHidden/>
          </w:rPr>
        </w:r>
        <w:r>
          <w:rPr>
            <w:noProof/>
            <w:webHidden/>
          </w:rPr>
          <w:fldChar w:fldCharType="separate"/>
        </w:r>
        <w:r>
          <w:rPr>
            <w:noProof/>
            <w:webHidden/>
          </w:rPr>
          <w:t>5</w:t>
        </w:r>
        <w:r>
          <w:rPr>
            <w:noProof/>
            <w:webHidden/>
          </w:rPr>
          <w:fldChar w:fldCharType="end"/>
        </w:r>
      </w:hyperlink>
    </w:p>
    <w:p w14:paraId="7BE5BE4C" w14:textId="155D7C42" w:rsidR="00637C0F" w:rsidRDefault="00637C0F">
      <w:pPr>
        <w:pStyle w:val="TOC2"/>
        <w:tabs>
          <w:tab w:val="left" w:pos="1000"/>
        </w:tabs>
        <w:rPr>
          <w:rFonts w:asciiTheme="minorHAnsi" w:eastAsiaTheme="minorEastAsia" w:hAnsiTheme="minorHAnsi" w:cstheme="minorBidi"/>
          <w:noProof/>
          <w:szCs w:val="22"/>
          <w:lang w:val="en-US"/>
        </w:rPr>
      </w:pPr>
      <w:hyperlink w:anchor="_Toc527922717" w:history="1">
        <w:r w:rsidRPr="009E67D8">
          <w:rPr>
            <w:rStyle w:val="Hyperlink"/>
            <w:noProof/>
          </w:rPr>
          <w:t>2.1</w:t>
        </w:r>
        <w:r>
          <w:rPr>
            <w:rFonts w:asciiTheme="minorHAnsi" w:eastAsiaTheme="minorEastAsia" w:hAnsiTheme="minorHAnsi" w:cstheme="minorBidi"/>
            <w:noProof/>
            <w:szCs w:val="22"/>
            <w:lang w:val="en-US"/>
          </w:rPr>
          <w:tab/>
        </w:r>
        <w:r w:rsidRPr="009E67D8">
          <w:rPr>
            <w:rStyle w:val="Hyperlink"/>
            <w:noProof/>
          </w:rPr>
          <w:t>Opseg testiranja</w:t>
        </w:r>
        <w:r>
          <w:rPr>
            <w:noProof/>
            <w:webHidden/>
          </w:rPr>
          <w:tab/>
        </w:r>
        <w:r>
          <w:rPr>
            <w:noProof/>
            <w:webHidden/>
          </w:rPr>
          <w:fldChar w:fldCharType="begin"/>
        </w:r>
        <w:r>
          <w:rPr>
            <w:noProof/>
            <w:webHidden/>
          </w:rPr>
          <w:instrText xml:space="preserve"> PAGEREF _Toc527922717 \h </w:instrText>
        </w:r>
        <w:r>
          <w:rPr>
            <w:noProof/>
            <w:webHidden/>
          </w:rPr>
        </w:r>
        <w:r>
          <w:rPr>
            <w:noProof/>
            <w:webHidden/>
          </w:rPr>
          <w:fldChar w:fldCharType="separate"/>
        </w:r>
        <w:r>
          <w:rPr>
            <w:noProof/>
            <w:webHidden/>
          </w:rPr>
          <w:t>5</w:t>
        </w:r>
        <w:r>
          <w:rPr>
            <w:noProof/>
            <w:webHidden/>
          </w:rPr>
          <w:fldChar w:fldCharType="end"/>
        </w:r>
      </w:hyperlink>
    </w:p>
    <w:p w14:paraId="37C2586E" w14:textId="25C7E38A" w:rsidR="00637C0F" w:rsidRDefault="00637C0F">
      <w:pPr>
        <w:pStyle w:val="TOC2"/>
        <w:tabs>
          <w:tab w:val="left" w:pos="1000"/>
        </w:tabs>
        <w:rPr>
          <w:rFonts w:asciiTheme="minorHAnsi" w:eastAsiaTheme="minorEastAsia" w:hAnsiTheme="minorHAnsi" w:cstheme="minorBidi"/>
          <w:noProof/>
          <w:szCs w:val="22"/>
          <w:lang w:val="en-US"/>
        </w:rPr>
      </w:pPr>
      <w:hyperlink w:anchor="_Toc527922718" w:history="1">
        <w:r w:rsidRPr="009E67D8">
          <w:rPr>
            <w:rStyle w:val="Hyperlink"/>
            <w:noProof/>
          </w:rPr>
          <w:t>2.2</w:t>
        </w:r>
        <w:r>
          <w:rPr>
            <w:rFonts w:asciiTheme="minorHAnsi" w:eastAsiaTheme="minorEastAsia" w:hAnsiTheme="minorHAnsi" w:cstheme="minorBidi"/>
            <w:noProof/>
            <w:szCs w:val="22"/>
            <w:lang w:val="en-US"/>
          </w:rPr>
          <w:tab/>
        </w:r>
        <w:r w:rsidRPr="009E67D8">
          <w:rPr>
            <w:rStyle w:val="Hyperlink"/>
            <w:noProof/>
          </w:rPr>
          <w:t>Strategija testiranja</w:t>
        </w:r>
        <w:r>
          <w:rPr>
            <w:noProof/>
            <w:webHidden/>
          </w:rPr>
          <w:tab/>
        </w:r>
        <w:r>
          <w:rPr>
            <w:noProof/>
            <w:webHidden/>
          </w:rPr>
          <w:fldChar w:fldCharType="begin"/>
        </w:r>
        <w:r>
          <w:rPr>
            <w:noProof/>
            <w:webHidden/>
          </w:rPr>
          <w:instrText xml:space="preserve"> PAGEREF _Toc527922718 \h </w:instrText>
        </w:r>
        <w:r>
          <w:rPr>
            <w:noProof/>
            <w:webHidden/>
          </w:rPr>
        </w:r>
        <w:r>
          <w:rPr>
            <w:noProof/>
            <w:webHidden/>
          </w:rPr>
          <w:fldChar w:fldCharType="separate"/>
        </w:r>
        <w:r>
          <w:rPr>
            <w:noProof/>
            <w:webHidden/>
          </w:rPr>
          <w:t>5</w:t>
        </w:r>
        <w:r>
          <w:rPr>
            <w:noProof/>
            <w:webHidden/>
          </w:rPr>
          <w:fldChar w:fldCharType="end"/>
        </w:r>
      </w:hyperlink>
    </w:p>
    <w:p w14:paraId="35C74050" w14:textId="3E05A1CA" w:rsidR="00637C0F" w:rsidRDefault="00637C0F">
      <w:pPr>
        <w:pStyle w:val="TOC2"/>
        <w:tabs>
          <w:tab w:val="left" w:pos="1000"/>
        </w:tabs>
        <w:rPr>
          <w:rFonts w:asciiTheme="minorHAnsi" w:eastAsiaTheme="minorEastAsia" w:hAnsiTheme="minorHAnsi" w:cstheme="minorBidi"/>
          <w:noProof/>
          <w:szCs w:val="22"/>
          <w:lang w:val="en-US"/>
        </w:rPr>
      </w:pPr>
      <w:hyperlink w:anchor="_Toc527922719" w:history="1">
        <w:r w:rsidRPr="009E67D8">
          <w:rPr>
            <w:rStyle w:val="Hyperlink"/>
            <w:noProof/>
          </w:rPr>
          <w:t>2.3</w:t>
        </w:r>
        <w:r>
          <w:rPr>
            <w:rFonts w:asciiTheme="minorHAnsi" w:eastAsiaTheme="minorEastAsia" w:hAnsiTheme="minorHAnsi" w:cstheme="minorBidi"/>
            <w:noProof/>
            <w:szCs w:val="22"/>
            <w:lang w:val="en-US"/>
          </w:rPr>
          <w:tab/>
        </w:r>
        <w:r w:rsidRPr="009E67D8">
          <w:rPr>
            <w:rStyle w:val="Hyperlink"/>
            <w:noProof/>
          </w:rPr>
          <w:t>Aktivnosti nakon svake faze</w:t>
        </w:r>
        <w:r>
          <w:rPr>
            <w:noProof/>
            <w:webHidden/>
          </w:rPr>
          <w:tab/>
        </w:r>
        <w:r>
          <w:rPr>
            <w:noProof/>
            <w:webHidden/>
          </w:rPr>
          <w:fldChar w:fldCharType="begin"/>
        </w:r>
        <w:r>
          <w:rPr>
            <w:noProof/>
            <w:webHidden/>
          </w:rPr>
          <w:instrText xml:space="preserve"> PAGEREF _Toc527922719 \h </w:instrText>
        </w:r>
        <w:r>
          <w:rPr>
            <w:noProof/>
            <w:webHidden/>
          </w:rPr>
        </w:r>
        <w:r>
          <w:rPr>
            <w:noProof/>
            <w:webHidden/>
          </w:rPr>
          <w:fldChar w:fldCharType="separate"/>
        </w:r>
        <w:r>
          <w:rPr>
            <w:noProof/>
            <w:webHidden/>
          </w:rPr>
          <w:t>5</w:t>
        </w:r>
        <w:r>
          <w:rPr>
            <w:noProof/>
            <w:webHidden/>
          </w:rPr>
          <w:fldChar w:fldCharType="end"/>
        </w:r>
      </w:hyperlink>
    </w:p>
    <w:p w14:paraId="37FB1A6D" w14:textId="44E37B1D" w:rsidR="00637C0F" w:rsidRDefault="00637C0F">
      <w:pPr>
        <w:pStyle w:val="TOC2"/>
        <w:tabs>
          <w:tab w:val="left" w:pos="1000"/>
        </w:tabs>
        <w:rPr>
          <w:rFonts w:asciiTheme="minorHAnsi" w:eastAsiaTheme="minorEastAsia" w:hAnsiTheme="minorHAnsi" w:cstheme="minorBidi"/>
          <w:noProof/>
          <w:szCs w:val="22"/>
          <w:lang w:val="en-US"/>
        </w:rPr>
      </w:pPr>
      <w:hyperlink w:anchor="_Toc527922720" w:history="1">
        <w:r w:rsidRPr="009E67D8">
          <w:rPr>
            <w:rStyle w:val="Hyperlink"/>
            <w:noProof/>
          </w:rPr>
          <w:t>2.4</w:t>
        </w:r>
        <w:r>
          <w:rPr>
            <w:rFonts w:asciiTheme="minorHAnsi" w:eastAsiaTheme="minorEastAsia" w:hAnsiTheme="minorHAnsi" w:cstheme="minorBidi"/>
            <w:noProof/>
            <w:szCs w:val="22"/>
            <w:lang w:val="en-US"/>
          </w:rPr>
          <w:tab/>
        </w:r>
        <w:r w:rsidRPr="009E67D8">
          <w:rPr>
            <w:rStyle w:val="Hyperlink"/>
            <w:noProof/>
          </w:rPr>
          <w:t>Sposobnosti testera</w:t>
        </w:r>
        <w:r>
          <w:rPr>
            <w:noProof/>
            <w:webHidden/>
          </w:rPr>
          <w:tab/>
        </w:r>
        <w:r>
          <w:rPr>
            <w:noProof/>
            <w:webHidden/>
          </w:rPr>
          <w:fldChar w:fldCharType="begin"/>
        </w:r>
        <w:r>
          <w:rPr>
            <w:noProof/>
            <w:webHidden/>
          </w:rPr>
          <w:instrText xml:space="preserve"> PAGEREF _Toc527922720 \h </w:instrText>
        </w:r>
        <w:r>
          <w:rPr>
            <w:noProof/>
            <w:webHidden/>
          </w:rPr>
        </w:r>
        <w:r>
          <w:rPr>
            <w:noProof/>
            <w:webHidden/>
          </w:rPr>
          <w:fldChar w:fldCharType="separate"/>
        </w:r>
        <w:r>
          <w:rPr>
            <w:noProof/>
            <w:webHidden/>
          </w:rPr>
          <w:t>6</w:t>
        </w:r>
        <w:r>
          <w:rPr>
            <w:noProof/>
            <w:webHidden/>
          </w:rPr>
          <w:fldChar w:fldCharType="end"/>
        </w:r>
      </w:hyperlink>
    </w:p>
    <w:p w14:paraId="37318783" w14:textId="744EEECF" w:rsidR="00637C0F" w:rsidRDefault="00637C0F">
      <w:pPr>
        <w:pStyle w:val="TOC2"/>
        <w:tabs>
          <w:tab w:val="left" w:pos="1000"/>
        </w:tabs>
        <w:rPr>
          <w:rFonts w:asciiTheme="minorHAnsi" w:eastAsiaTheme="minorEastAsia" w:hAnsiTheme="minorHAnsi" w:cstheme="minorBidi"/>
          <w:noProof/>
          <w:szCs w:val="22"/>
          <w:lang w:val="en-US"/>
        </w:rPr>
      </w:pPr>
      <w:hyperlink w:anchor="_Toc527922721" w:history="1">
        <w:r w:rsidRPr="009E67D8">
          <w:rPr>
            <w:rStyle w:val="Hyperlink"/>
            <w:noProof/>
          </w:rPr>
          <w:t>2.5</w:t>
        </w:r>
        <w:r>
          <w:rPr>
            <w:rFonts w:asciiTheme="minorHAnsi" w:eastAsiaTheme="minorEastAsia" w:hAnsiTheme="minorHAnsi" w:cstheme="minorBidi"/>
            <w:noProof/>
            <w:szCs w:val="22"/>
            <w:lang w:val="en-US"/>
          </w:rPr>
          <w:tab/>
        </w:r>
        <w:r w:rsidRPr="009E67D8">
          <w:rPr>
            <w:rStyle w:val="Hyperlink"/>
            <w:noProof/>
          </w:rPr>
          <w:t>Resursi</w:t>
        </w:r>
        <w:r>
          <w:rPr>
            <w:noProof/>
            <w:webHidden/>
          </w:rPr>
          <w:tab/>
        </w:r>
        <w:r>
          <w:rPr>
            <w:noProof/>
            <w:webHidden/>
          </w:rPr>
          <w:fldChar w:fldCharType="begin"/>
        </w:r>
        <w:r>
          <w:rPr>
            <w:noProof/>
            <w:webHidden/>
          </w:rPr>
          <w:instrText xml:space="preserve"> PAGEREF _Toc527922721 \h </w:instrText>
        </w:r>
        <w:r>
          <w:rPr>
            <w:noProof/>
            <w:webHidden/>
          </w:rPr>
        </w:r>
        <w:r>
          <w:rPr>
            <w:noProof/>
            <w:webHidden/>
          </w:rPr>
          <w:fldChar w:fldCharType="separate"/>
        </w:r>
        <w:r>
          <w:rPr>
            <w:noProof/>
            <w:webHidden/>
          </w:rPr>
          <w:t>6</w:t>
        </w:r>
        <w:r>
          <w:rPr>
            <w:noProof/>
            <w:webHidden/>
          </w:rPr>
          <w:fldChar w:fldCharType="end"/>
        </w:r>
      </w:hyperlink>
    </w:p>
    <w:p w14:paraId="0228841C" w14:textId="212DA69C" w:rsidR="00637C0F" w:rsidRDefault="00637C0F">
      <w:pPr>
        <w:pStyle w:val="TOC2"/>
        <w:tabs>
          <w:tab w:val="left" w:pos="1000"/>
        </w:tabs>
        <w:rPr>
          <w:rFonts w:asciiTheme="minorHAnsi" w:eastAsiaTheme="minorEastAsia" w:hAnsiTheme="minorHAnsi" w:cstheme="minorBidi"/>
          <w:noProof/>
          <w:szCs w:val="22"/>
          <w:lang w:val="en-US"/>
        </w:rPr>
      </w:pPr>
      <w:hyperlink w:anchor="_Toc527922722" w:history="1">
        <w:r w:rsidRPr="009E67D8">
          <w:rPr>
            <w:rStyle w:val="Hyperlink"/>
            <w:noProof/>
          </w:rPr>
          <w:t>2.6</w:t>
        </w:r>
        <w:r>
          <w:rPr>
            <w:rFonts w:asciiTheme="minorHAnsi" w:eastAsiaTheme="minorEastAsia" w:hAnsiTheme="minorHAnsi" w:cstheme="minorBidi"/>
            <w:noProof/>
            <w:szCs w:val="22"/>
            <w:lang w:val="en-US"/>
          </w:rPr>
          <w:tab/>
        </w:r>
        <w:r w:rsidRPr="009E67D8">
          <w:rPr>
            <w:rStyle w:val="Hyperlink"/>
            <w:noProof/>
          </w:rPr>
          <w:t>Vremenski okvir i sekvenca svake faze/aktivnost</w:t>
        </w:r>
        <w:r>
          <w:rPr>
            <w:noProof/>
            <w:webHidden/>
          </w:rPr>
          <w:tab/>
        </w:r>
        <w:r>
          <w:rPr>
            <w:noProof/>
            <w:webHidden/>
          </w:rPr>
          <w:fldChar w:fldCharType="begin"/>
        </w:r>
        <w:r>
          <w:rPr>
            <w:noProof/>
            <w:webHidden/>
          </w:rPr>
          <w:instrText xml:space="preserve"> PAGEREF _Toc527922722 \h </w:instrText>
        </w:r>
        <w:r>
          <w:rPr>
            <w:noProof/>
            <w:webHidden/>
          </w:rPr>
        </w:r>
        <w:r>
          <w:rPr>
            <w:noProof/>
            <w:webHidden/>
          </w:rPr>
          <w:fldChar w:fldCharType="separate"/>
        </w:r>
        <w:r>
          <w:rPr>
            <w:noProof/>
            <w:webHidden/>
          </w:rPr>
          <w:t>6</w:t>
        </w:r>
        <w:r>
          <w:rPr>
            <w:noProof/>
            <w:webHidden/>
          </w:rPr>
          <w:fldChar w:fldCharType="end"/>
        </w:r>
      </w:hyperlink>
    </w:p>
    <w:p w14:paraId="6760DFA4" w14:textId="29A875D9" w:rsidR="00637C0F" w:rsidRDefault="00637C0F">
      <w:pPr>
        <w:pStyle w:val="TOC2"/>
        <w:tabs>
          <w:tab w:val="left" w:pos="1000"/>
        </w:tabs>
        <w:rPr>
          <w:rFonts w:asciiTheme="minorHAnsi" w:eastAsiaTheme="minorEastAsia" w:hAnsiTheme="minorHAnsi" w:cstheme="minorBidi"/>
          <w:noProof/>
          <w:szCs w:val="22"/>
          <w:lang w:val="en-US"/>
        </w:rPr>
      </w:pPr>
      <w:hyperlink w:anchor="_Toc527922723" w:history="1">
        <w:r w:rsidRPr="009E67D8">
          <w:rPr>
            <w:rStyle w:val="Hyperlink"/>
            <w:noProof/>
          </w:rPr>
          <w:t>2.7</w:t>
        </w:r>
        <w:r>
          <w:rPr>
            <w:rFonts w:asciiTheme="minorHAnsi" w:eastAsiaTheme="minorEastAsia" w:hAnsiTheme="minorHAnsi" w:cstheme="minorBidi"/>
            <w:noProof/>
            <w:szCs w:val="22"/>
            <w:lang w:val="en-US"/>
          </w:rPr>
          <w:tab/>
        </w:r>
        <w:r w:rsidRPr="009E67D8">
          <w:rPr>
            <w:rStyle w:val="Hyperlink"/>
            <w:noProof/>
          </w:rPr>
          <w:t>Pretpostavke i zavisnosti</w:t>
        </w:r>
        <w:r>
          <w:rPr>
            <w:noProof/>
            <w:webHidden/>
          </w:rPr>
          <w:tab/>
        </w:r>
        <w:r>
          <w:rPr>
            <w:noProof/>
            <w:webHidden/>
          </w:rPr>
          <w:fldChar w:fldCharType="begin"/>
        </w:r>
        <w:r>
          <w:rPr>
            <w:noProof/>
            <w:webHidden/>
          </w:rPr>
          <w:instrText xml:space="preserve"> PAGEREF _Toc527922723 \h </w:instrText>
        </w:r>
        <w:r>
          <w:rPr>
            <w:noProof/>
            <w:webHidden/>
          </w:rPr>
        </w:r>
        <w:r>
          <w:rPr>
            <w:noProof/>
            <w:webHidden/>
          </w:rPr>
          <w:fldChar w:fldCharType="separate"/>
        </w:r>
        <w:r>
          <w:rPr>
            <w:noProof/>
            <w:webHidden/>
          </w:rPr>
          <w:t>6</w:t>
        </w:r>
        <w:r>
          <w:rPr>
            <w:noProof/>
            <w:webHidden/>
          </w:rPr>
          <w:fldChar w:fldCharType="end"/>
        </w:r>
      </w:hyperlink>
    </w:p>
    <w:p w14:paraId="0A707CA3" w14:textId="2FE23512" w:rsidR="00637C0F" w:rsidRDefault="00637C0F">
      <w:pPr>
        <w:pStyle w:val="TOC2"/>
        <w:tabs>
          <w:tab w:val="left" w:pos="1000"/>
        </w:tabs>
        <w:rPr>
          <w:rFonts w:asciiTheme="minorHAnsi" w:eastAsiaTheme="minorEastAsia" w:hAnsiTheme="minorHAnsi" w:cstheme="minorBidi"/>
          <w:noProof/>
          <w:szCs w:val="22"/>
          <w:lang w:val="en-US"/>
        </w:rPr>
      </w:pPr>
      <w:hyperlink w:anchor="_Toc527922724" w:history="1">
        <w:r w:rsidRPr="009E67D8">
          <w:rPr>
            <w:rStyle w:val="Hyperlink"/>
            <w:noProof/>
          </w:rPr>
          <w:t>2.8</w:t>
        </w:r>
        <w:r>
          <w:rPr>
            <w:rFonts w:asciiTheme="minorHAnsi" w:eastAsiaTheme="minorEastAsia" w:hAnsiTheme="minorHAnsi" w:cstheme="minorBidi"/>
            <w:noProof/>
            <w:szCs w:val="22"/>
            <w:lang w:val="en-US"/>
          </w:rPr>
          <w:tab/>
        </w:r>
        <w:r w:rsidRPr="009E67D8">
          <w:rPr>
            <w:rStyle w:val="Hyperlink"/>
            <w:noProof/>
          </w:rPr>
          <w:t>Ograničenja</w:t>
        </w:r>
        <w:r>
          <w:rPr>
            <w:noProof/>
            <w:webHidden/>
          </w:rPr>
          <w:tab/>
        </w:r>
        <w:r>
          <w:rPr>
            <w:noProof/>
            <w:webHidden/>
          </w:rPr>
          <w:fldChar w:fldCharType="begin"/>
        </w:r>
        <w:r>
          <w:rPr>
            <w:noProof/>
            <w:webHidden/>
          </w:rPr>
          <w:instrText xml:space="preserve"> PAGEREF _Toc527922724 \h </w:instrText>
        </w:r>
        <w:r>
          <w:rPr>
            <w:noProof/>
            <w:webHidden/>
          </w:rPr>
        </w:r>
        <w:r>
          <w:rPr>
            <w:noProof/>
            <w:webHidden/>
          </w:rPr>
          <w:fldChar w:fldCharType="separate"/>
        </w:r>
        <w:r>
          <w:rPr>
            <w:noProof/>
            <w:webHidden/>
          </w:rPr>
          <w:t>7</w:t>
        </w:r>
        <w:r>
          <w:rPr>
            <w:noProof/>
            <w:webHidden/>
          </w:rPr>
          <w:fldChar w:fldCharType="end"/>
        </w:r>
      </w:hyperlink>
    </w:p>
    <w:p w14:paraId="186A2C78" w14:textId="72C855A8" w:rsidR="00637C0F" w:rsidRDefault="00637C0F">
      <w:pPr>
        <w:pStyle w:val="TOC1"/>
        <w:tabs>
          <w:tab w:val="left" w:pos="432"/>
        </w:tabs>
        <w:rPr>
          <w:rFonts w:asciiTheme="minorHAnsi" w:eastAsiaTheme="minorEastAsia" w:hAnsiTheme="minorHAnsi" w:cstheme="minorBidi"/>
          <w:noProof/>
          <w:szCs w:val="22"/>
          <w:lang w:val="en-US"/>
        </w:rPr>
      </w:pPr>
      <w:hyperlink w:anchor="_Toc527922725" w:history="1">
        <w:r w:rsidRPr="009E67D8">
          <w:rPr>
            <w:rStyle w:val="Hyperlink"/>
            <w:noProof/>
          </w:rPr>
          <w:t>3.</w:t>
        </w:r>
        <w:r>
          <w:rPr>
            <w:rFonts w:asciiTheme="minorHAnsi" w:eastAsiaTheme="minorEastAsia" w:hAnsiTheme="minorHAnsi" w:cstheme="minorBidi"/>
            <w:noProof/>
            <w:szCs w:val="22"/>
            <w:lang w:val="en-US"/>
          </w:rPr>
          <w:tab/>
        </w:r>
        <w:r w:rsidRPr="009E67D8">
          <w:rPr>
            <w:rStyle w:val="Hyperlink"/>
            <w:noProof/>
          </w:rPr>
          <w:t>Detaljni plan testa</w:t>
        </w:r>
        <w:r>
          <w:rPr>
            <w:noProof/>
            <w:webHidden/>
          </w:rPr>
          <w:tab/>
        </w:r>
        <w:r>
          <w:rPr>
            <w:noProof/>
            <w:webHidden/>
          </w:rPr>
          <w:fldChar w:fldCharType="begin"/>
        </w:r>
        <w:r>
          <w:rPr>
            <w:noProof/>
            <w:webHidden/>
          </w:rPr>
          <w:instrText xml:space="preserve"> PAGEREF _Toc527922725 \h </w:instrText>
        </w:r>
        <w:r>
          <w:rPr>
            <w:noProof/>
            <w:webHidden/>
          </w:rPr>
        </w:r>
        <w:r>
          <w:rPr>
            <w:noProof/>
            <w:webHidden/>
          </w:rPr>
          <w:fldChar w:fldCharType="separate"/>
        </w:r>
        <w:r>
          <w:rPr>
            <w:noProof/>
            <w:webHidden/>
          </w:rPr>
          <w:t>8</w:t>
        </w:r>
        <w:r>
          <w:rPr>
            <w:noProof/>
            <w:webHidden/>
          </w:rPr>
          <w:fldChar w:fldCharType="end"/>
        </w:r>
      </w:hyperlink>
    </w:p>
    <w:p w14:paraId="3C38B45C" w14:textId="7DC9D38D" w:rsidR="00637C0F" w:rsidRDefault="00637C0F">
      <w:pPr>
        <w:pStyle w:val="TOC2"/>
        <w:tabs>
          <w:tab w:val="left" w:pos="1000"/>
        </w:tabs>
        <w:rPr>
          <w:rFonts w:asciiTheme="minorHAnsi" w:eastAsiaTheme="minorEastAsia" w:hAnsiTheme="minorHAnsi" w:cstheme="minorBidi"/>
          <w:noProof/>
          <w:szCs w:val="22"/>
          <w:lang w:val="en-US"/>
        </w:rPr>
      </w:pPr>
      <w:hyperlink w:anchor="_Toc527922726" w:history="1">
        <w:r w:rsidRPr="009E67D8">
          <w:rPr>
            <w:rStyle w:val="Hyperlink"/>
            <w:noProof/>
          </w:rPr>
          <w:t>3.1</w:t>
        </w:r>
        <w:r>
          <w:rPr>
            <w:rFonts w:asciiTheme="minorHAnsi" w:eastAsiaTheme="minorEastAsia" w:hAnsiTheme="minorHAnsi" w:cstheme="minorBidi"/>
            <w:noProof/>
            <w:szCs w:val="22"/>
            <w:lang w:val="en-US"/>
          </w:rPr>
          <w:tab/>
        </w:r>
        <w:r w:rsidRPr="009E67D8">
          <w:rPr>
            <w:rStyle w:val="Hyperlink"/>
            <w:noProof/>
          </w:rPr>
          <w:t>test: Prijava na sistem</w:t>
        </w:r>
        <w:r>
          <w:rPr>
            <w:noProof/>
            <w:webHidden/>
          </w:rPr>
          <w:tab/>
        </w:r>
        <w:r>
          <w:rPr>
            <w:noProof/>
            <w:webHidden/>
          </w:rPr>
          <w:fldChar w:fldCharType="begin"/>
        </w:r>
        <w:r>
          <w:rPr>
            <w:noProof/>
            <w:webHidden/>
          </w:rPr>
          <w:instrText xml:space="preserve"> PAGEREF _Toc527922726 \h </w:instrText>
        </w:r>
        <w:r>
          <w:rPr>
            <w:noProof/>
            <w:webHidden/>
          </w:rPr>
        </w:r>
        <w:r>
          <w:rPr>
            <w:noProof/>
            <w:webHidden/>
          </w:rPr>
          <w:fldChar w:fldCharType="separate"/>
        </w:r>
        <w:r>
          <w:rPr>
            <w:noProof/>
            <w:webHidden/>
          </w:rPr>
          <w:t>8</w:t>
        </w:r>
        <w:r>
          <w:rPr>
            <w:noProof/>
            <w:webHidden/>
          </w:rPr>
          <w:fldChar w:fldCharType="end"/>
        </w:r>
      </w:hyperlink>
    </w:p>
    <w:p w14:paraId="666C132C" w14:textId="2C7F27EB" w:rsidR="00637C0F" w:rsidRDefault="00637C0F">
      <w:pPr>
        <w:pStyle w:val="TOC2"/>
        <w:tabs>
          <w:tab w:val="left" w:pos="1000"/>
        </w:tabs>
        <w:rPr>
          <w:rFonts w:asciiTheme="minorHAnsi" w:eastAsiaTheme="minorEastAsia" w:hAnsiTheme="minorHAnsi" w:cstheme="minorBidi"/>
          <w:noProof/>
          <w:szCs w:val="22"/>
          <w:lang w:val="en-US"/>
        </w:rPr>
      </w:pPr>
      <w:hyperlink w:anchor="_Toc527922727" w:history="1">
        <w:r w:rsidRPr="009E67D8">
          <w:rPr>
            <w:rStyle w:val="Hyperlink"/>
            <w:noProof/>
          </w:rPr>
          <w:t>3.2</w:t>
        </w:r>
        <w:r>
          <w:rPr>
            <w:rFonts w:asciiTheme="minorHAnsi" w:eastAsiaTheme="minorEastAsia" w:hAnsiTheme="minorHAnsi" w:cstheme="minorBidi"/>
            <w:noProof/>
            <w:szCs w:val="22"/>
            <w:lang w:val="en-US"/>
          </w:rPr>
          <w:tab/>
        </w:r>
        <w:r w:rsidRPr="009E67D8">
          <w:rPr>
            <w:rStyle w:val="Hyperlink"/>
            <w:noProof/>
          </w:rPr>
          <w:t>test: Modul korisnici / Šifarnici</w:t>
        </w:r>
        <w:r>
          <w:rPr>
            <w:noProof/>
            <w:webHidden/>
          </w:rPr>
          <w:tab/>
        </w:r>
        <w:r>
          <w:rPr>
            <w:noProof/>
            <w:webHidden/>
          </w:rPr>
          <w:fldChar w:fldCharType="begin"/>
        </w:r>
        <w:r>
          <w:rPr>
            <w:noProof/>
            <w:webHidden/>
          </w:rPr>
          <w:instrText xml:space="preserve"> PAGEREF _Toc527922727 \h </w:instrText>
        </w:r>
        <w:r>
          <w:rPr>
            <w:noProof/>
            <w:webHidden/>
          </w:rPr>
        </w:r>
        <w:r>
          <w:rPr>
            <w:noProof/>
            <w:webHidden/>
          </w:rPr>
          <w:fldChar w:fldCharType="separate"/>
        </w:r>
        <w:r>
          <w:rPr>
            <w:noProof/>
            <w:webHidden/>
          </w:rPr>
          <w:t>9</w:t>
        </w:r>
        <w:r>
          <w:rPr>
            <w:noProof/>
            <w:webHidden/>
          </w:rPr>
          <w:fldChar w:fldCharType="end"/>
        </w:r>
      </w:hyperlink>
    </w:p>
    <w:p w14:paraId="5B287273" w14:textId="2778E0DB" w:rsidR="00637C0F" w:rsidRDefault="00637C0F">
      <w:pPr>
        <w:pStyle w:val="TOC2"/>
        <w:tabs>
          <w:tab w:val="left" w:pos="1000"/>
        </w:tabs>
        <w:rPr>
          <w:rFonts w:asciiTheme="minorHAnsi" w:eastAsiaTheme="minorEastAsia" w:hAnsiTheme="minorHAnsi" w:cstheme="minorBidi"/>
          <w:noProof/>
          <w:szCs w:val="22"/>
          <w:lang w:val="en-US"/>
        </w:rPr>
      </w:pPr>
      <w:hyperlink w:anchor="_Toc527922728" w:history="1">
        <w:r w:rsidRPr="009E67D8">
          <w:rPr>
            <w:rStyle w:val="Hyperlink"/>
            <w:noProof/>
          </w:rPr>
          <w:t>3.3</w:t>
        </w:r>
        <w:r>
          <w:rPr>
            <w:rFonts w:asciiTheme="minorHAnsi" w:eastAsiaTheme="minorEastAsia" w:hAnsiTheme="minorHAnsi" w:cstheme="minorBidi"/>
            <w:noProof/>
            <w:szCs w:val="22"/>
            <w:lang w:val="en-US"/>
          </w:rPr>
          <w:tab/>
        </w:r>
        <w:r w:rsidRPr="009E67D8">
          <w:rPr>
            <w:rStyle w:val="Hyperlink"/>
            <w:noProof/>
          </w:rPr>
          <w:t>test: Modul korisnici / Admin menu</w:t>
        </w:r>
        <w:r>
          <w:rPr>
            <w:noProof/>
            <w:webHidden/>
          </w:rPr>
          <w:tab/>
        </w:r>
        <w:r>
          <w:rPr>
            <w:noProof/>
            <w:webHidden/>
          </w:rPr>
          <w:fldChar w:fldCharType="begin"/>
        </w:r>
        <w:r>
          <w:rPr>
            <w:noProof/>
            <w:webHidden/>
          </w:rPr>
          <w:instrText xml:space="preserve"> PAGEREF _Toc527922728 \h </w:instrText>
        </w:r>
        <w:r>
          <w:rPr>
            <w:noProof/>
            <w:webHidden/>
          </w:rPr>
        </w:r>
        <w:r>
          <w:rPr>
            <w:noProof/>
            <w:webHidden/>
          </w:rPr>
          <w:fldChar w:fldCharType="separate"/>
        </w:r>
        <w:r>
          <w:rPr>
            <w:noProof/>
            <w:webHidden/>
          </w:rPr>
          <w:t>9</w:t>
        </w:r>
        <w:r>
          <w:rPr>
            <w:noProof/>
            <w:webHidden/>
          </w:rPr>
          <w:fldChar w:fldCharType="end"/>
        </w:r>
      </w:hyperlink>
    </w:p>
    <w:p w14:paraId="39BB7C18" w14:textId="681443C7" w:rsidR="00637C0F" w:rsidRDefault="00637C0F">
      <w:pPr>
        <w:pStyle w:val="TOC2"/>
        <w:tabs>
          <w:tab w:val="left" w:pos="1000"/>
        </w:tabs>
        <w:rPr>
          <w:rFonts w:asciiTheme="minorHAnsi" w:eastAsiaTheme="minorEastAsia" w:hAnsiTheme="minorHAnsi" w:cstheme="minorBidi"/>
          <w:noProof/>
          <w:szCs w:val="22"/>
          <w:lang w:val="en-US"/>
        </w:rPr>
      </w:pPr>
      <w:hyperlink w:anchor="_Toc527922732" w:history="1">
        <w:r w:rsidRPr="009E67D8">
          <w:rPr>
            <w:rStyle w:val="Hyperlink"/>
            <w:noProof/>
          </w:rPr>
          <w:t>3.4</w:t>
        </w:r>
        <w:r>
          <w:rPr>
            <w:rFonts w:asciiTheme="minorHAnsi" w:eastAsiaTheme="minorEastAsia" w:hAnsiTheme="minorHAnsi" w:cstheme="minorBidi"/>
            <w:noProof/>
            <w:szCs w:val="22"/>
            <w:lang w:val="en-US"/>
          </w:rPr>
          <w:tab/>
        </w:r>
        <w:r w:rsidRPr="009E67D8">
          <w:rPr>
            <w:rStyle w:val="Hyperlink"/>
            <w:noProof/>
          </w:rPr>
          <w:t>test: Modul korisnici / Izvještaji</w:t>
        </w:r>
        <w:r>
          <w:rPr>
            <w:noProof/>
            <w:webHidden/>
          </w:rPr>
          <w:tab/>
        </w:r>
        <w:r>
          <w:rPr>
            <w:noProof/>
            <w:webHidden/>
          </w:rPr>
          <w:fldChar w:fldCharType="begin"/>
        </w:r>
        <w:r>
          <w:rPr>
            <w:noProof/>
            <w:webHidden/>
          </w:rPr>
          <w:instrText xml:space="preserve"> PAGEREF _Toc527922732 \h </w:instrText>
        </w:r>
        <w:r>
          <w:rPr>
            <w:noProof/>
            <w:webHidden/>
          </w:rPr>
        </w:r>
        <w:r>
          <w:rPr>
            <w:noProof/>
            <w:webHidden/>
          </w:rPr>
          <w:fldChar w:fldCharType="separate"/>
        </w:r>
        <w:r>
          <w:rPr>
            <w:noProof/>
            <w:webHidden/>
          </w:rPr>
          <w:t>11</w:t>
        </w:r>
        <w:r>
          <w:rPr>
            <w:noProof/>
            <w:webHidden/>
          </w:rPr>
          <w:fldChar w:fldCharType="end"/>
        </w:r>
      </w:hyperlink>
    </w:p>
    <w:p w14:paraId="68948825" w14:textId="7926EA44" w:rsidR="00637C0F" w:rsidRDefault="00637C0F">
      <w:pPr>
        <w:pStyle w:val="TOC2"/>
        <w:tabs>
          <w:tab w:val="left" w:pos="1000"/>
        </w:tabs>
        <w:rPr>
          <w:rFonts w:asciiTheme="minorHAnsi" w:eastAsiaTheme="minorEastAsia" w:hAnsiTheme="minorHAnsi" w:cstheme="minorBidi"/>
          <w:noProof/>
          <w:szCs w:val="22"/>
          <w:lang w:val="en-US"/>
        </w:rPr>
      </w:pPr>
      <w:hyperlink w:anchor="_Toc527922733" w:history="1">
        <w:r w:rsidRPr="009E67D8">
          <w:rPr>
            <w:rStyle w:val="Hyperlink"/>
            <w:noProof/>
          </w:rPr>
          <w:t>3.5</w:t>
        </w:r>
        <w:r>
          <w:rPr>
            <w:rFonts w:asciiTheme="minorHAnsi" w:eastAsiaTheme="minorEastAsia" w:hAnsiTheme="minorHAnsi" w:cstheme="minorBidi"/>
            <w:noProof/>
            <w:szCs w:val="22"/>
            <w:lang w:val="en-US"/>
          </w:rPr>
          <w:tab/>
        </w:r>
        <w:r w:rsidRPr="009E67D8">
          <w:rPr>
            <w:rStyle w:val="Hyperlink"/>
            <w:noProof/>
          </w:rPr>
          <w:t>test: Modul korisnici / Zaposlenici</w:t>
        </w:r>
        <w:r>
          <w:rPr>
            <w:noProof/>
            <w:webHidden/>
          </w:rPr>
          <w:tab/>
        </w:r>
        <w:r>
          <w:rPr>
            <w:noProof/>
            <w:webHidden/>
          </w:rPr>
          <w:fldChar w:fldCharType="begin"/>
        </w:r>
        <w:r>
          <w:rPr>
            <w:noProof/>
            <w:webHidden/>
          </w:rPr>
          <w:instrText xml:space="preserve"> PAGEREF _Toc527922733 \h </w:instrText>
        </w:r>
        <w:r>
          <w:rPr>
            <w:noProof/>
            <w:webHidden/>
          </w:rPr>
        </w:r>
        <w:r>
          <w:rPr>
            <w:noProof/>
            <w:webHidden/>
          </w:rPr>
          <w:fldChar w:fldCharType="separate"/>
        </w:r>
        <w:r>
          <w:rPr>
            <w:noProof/>
            <w:webHidden/>
          </w:rPr>
          <w:t>12</w:t>
        </w:r>
        <w:r>
          <w:rPr>
            <w:noProof/>
            <w:webHidden/>
          </w:rPr>
          <w:fldChar w:fldCharType="end"/>
        </w:r>
      </w:hyperlink>
    </w:p>
    <w:p w14:paraId="5D33C079" w14:textId="0D5EAE79" w:rsidR="00425469" w:rsidRDefault="00425469" w:rsidP="00425469">
      <w:pPr>
        <w:rPr>
          <w:b/>
          <w:bCs/>
        </w:rPr>
      </w:pPr>
      <w:r w:rsidRPr="00E34479">
        <w:rPr>
          <w:b/>
          <w:bCs/>
        </w:rPr>
        <w:fldChar w:fldCharType="end"/>
      </w:r>
    </w:p>
    <w:p w14:paraId="256BBCD9" w14:textId="77777777" w:rsidR="00425469" w:rsidRDefault="00425469" w:rsidP="00425469">
      <w:pPr>
        <w:widowControl/>
        <w:spacing w:before="0" w:after="0" w:line="240" w:lineRule="auto"/>
        <w:jc w:val="left"/>
        <w:rPr>
          <w:rFonts w:ascii="Arial" w:hAnsi="Arial"/>
          <w:b/>
          <w:caps/>
          <w:sz w:val="24"/>
        </w:rPr>
      </w:pPr>
      <w:bookmarkStart w:id="0" w:name="_Toc344851789"/>
      <w:r>
        <w:br w:type="page"/>
      </w:r>
    </w:p>
    <w:p w14:paraId="313890F9" w14:textId="77777777" w:rsidR="00425469" w:rsidRDefault="00425469" w:rsidP="00425469">
      <w:pPr>
        <w:pStyle w:val="Heading1"/>
        <w:numPr>
          <w:ilvl w:val="0"/>
          <w:numId w:val="1"/>
        </w:numPr>
        <w:spacing w:before="240" w:after="60" w:line="240" w:lineRule="atLeast"/>
      </w:pPr>
      <w:bookmarkStart w:id="1" w:name="_Toc527922711"/>
      <w:r w:rsidRPr="00563CC4">
        <w:lastRenderedPageBreak/>
        <w:t>Uvod</w:t>
      </w:r>
      <w:bookmarkEnd w:id="0"/>
      <w:bookmarkEnd w:id="1"/>
    </w:p>
    <w:p w14:paraId="621E6683" w14:textId="77777777" w:rsidR="00425469" w:rsidRDefault="00425469" w:rsidP="00425469">
      <w:pPr>
        <w:ind w:firstLine="720"/>
        <w:rPr>
          <w:szCs w:val="22"/>
        </w:rPr>
      </w:pPr>
      <w:r w:rsidRPr="002D2401">
        <w:rPr>
          <w:szCs w:val="22"/>
        </w:rPr>
        <w:t>Testiranje je presudno tokom cijelog životnog ciklusa jednog softverskog sistema. Različite faze životnih ciklusa softvera uključuje različite skupine učesnika, čije se znanje i razumijevanje o softverskim sistema jako razlikuje. Test prihvaćenosti softvera znači testiranje softvera, ali i više od toga. Koncept prihvaćanja testiranja ima različita značenja za različite osobe. Jednostavno rečeno, plan testa prihvaćenosti je skup aktivnosti koje vršimo radi prikupljanja informacija koje su nam potrebne da bi odgovorili na pitanje “Da li je softver spreman za puštanje u rad” odnosno “da li ispunjava zahtjeve klijenta”.</w:t>
      </w:r>
    </w:p>
    <w:p w14:paraId="434FA96C" w14:textId="77777777" w:rsidR="00425469" w:rsidRPr="002D2401" w:rsidRDefault="00425469" w:rsidP="00425469">
      <w:pPr>
        <w:ind w:firstLine="720"/>
        <w:rPr>
          <w:szCs w:val="22"/>
        </w:rPr>
      </w:pPr>
      <w:r w:rsidRPr="002D2401">
        <w:rPr>
          <w:szCs w:val="22"/>
        </w:rPr>
        <w:t>Dokument je pod</w:t>
      </w:r>
      <w:r>
        <w:rPr>
          <w:szCs w:val="22"/>
        </w:rPr>
        <w:t>i</w:t>
      </w:r>
      <w:r w:rsidRPr="002D2401">
        <w:rPr>
          <w:szCs w:val="22"/>
        </w:rPr>
        <w:t>jeljen u tri poglavlja. U prvom poglavlju će biti opisana njegova svrha, koji je opseg dokumenta , navedene njegove definicije i reference. Drugi dio opisuje opseg i strategiju testiranja, aktivnosti koji će biti preduzeti, sposobnosti testera, resursi potrebni za izvršenje testiranja, vrijeme i ograničenja. Treći dio je detaljni plan testa prihvaćenosti prezentiran u obliku tabela.</w:t>
      </w:r>
    </w:p>
    <w:p w14:paraId="62237B69" w14:textId="77777777" w:rsidR="00425469" w:rsidRPr="00563CC4" w:rsidRDefault="00425469" w:rsidP="00425469">
      <w:pPr>
        <w:pStyle w:val="Heading2"/>
        <w:numPr>
          <w:ilvl w:val="1"/>
          <w:numId w:val="1"/>
        </w:numPr>
        <w:spacing w:before="240" w:line="240" w:lineRule="atLeast"/>
      </w:pPr>
      <w:bookmarkStart w:id="2" w:name="_Toc344851790"/>
      <w:bookmarkStart w:id="3" w:name="_Toc527922712"/>
      <w:r w:rsidRPr="00563CC4">
        <w:t>Svrha dokumenta</w:t>
      </w:r>
      <w:bookmarkEnd w:id="2"/>
      <w:bookmarkEnd w:id="3"/>
    </w:p>
    <w:p w14:paraId="0642498F" w14:textId="50D99806" w:rsidR="00425469" w:rsidRPr="002D2401" w:rsidRDefault="00425469" w:rsidP="00425469">
      <w:pPr>
        <w:ind w:firstLine="720"/>
        <w:rPr>
          <w:szCs w:val="22"/>
        </w:rPr>
      </w:pPr>
      <w:r w:rsidRPr="002D2401">
        <w:rPr>
          <w:szCs w:val="22"/>
        </w:rPr>
        <w:t xml:space="preserve">Projekat za koji je kreiran ovaj plan testiranja jeste </w:t>
      </w:r>
      <w:r>
        <w:rPr>
          <w:szCs w:val="22"/>
        </w:rPr>
        <w:t>Kupovina</w:t>
      </w:r>
      <w:r w:rsidR="00503E7C">
        <w:rPr>
          <w:szCs w:val="22"/>
        </w:rPr>
        <w:t xml:space="preserve"> </w:t>
      </w:r>
      <w:r>
        <w:rPr>
          <w:szCs w:val="22"/>
        </w:rPr>
        <w:t>rob</w:t>
      </w:r>
      <w:r w:rsidR="00503E7C">
        <w:rPr>
          <w:szCs w:val="22"/>
        </w:rPr>
        <w:t>e</w:t>
      </w:r>
      <w:r>
        <w:rPr>
          <w:szCs w:val="22"/>
        </w:rPr>
        <w:t xml:space="preserve"> putem interneta</w:t>
      </w:r>
      <w:r w:rsidR="00503E7C">
        <w:rPr>
          <w:szCs w:val="22"/>
        </w:rPr>
        <w:t xml:space="preserve"> kao i uvid u servis iste</w:t>
      </w:r>
      <w:r w:rsidRPr="002D2401">
        <w:rPr>
          <w:szCs w:val="22"/>
        </w:rPr>
        <w:t>. Ovaj dokument predstavlja detaljni plan testa prihvaćenosti za</w:t>
      </w:r>
      <w:r>
        <w:rPr>
          <w:szCs w:val="22"/>
        </w:rPr>
        <w:t xml:space="preserve"> </w:t>
      </w:r>
      <w:r w:rsidR="00503E7C">
        <w:rPr>
          <w:szCs w:val="22"/>
        </w:rPr>
        <w:t>ad</w:t>
      </w:r>
      <w:r>
        <w:rPr>
          <w:szCs w:val="22"/>
        </w:rPr>
        <w:t xml:space="preserve"> </w:t>
      </w:r>
      <w:r w:rsidRPr="002D2401">
        <w:rPr>
          <w:szCs w:val="22"/>
        </w:rPr>
        <w:t>naveden</w:t>
      </w:r>
      <w:r>
        <w:rPr>
          <w:szCs w:val="22"/>
        </w:rPr>
        <w:t>og</w:t>
      </w:r>
      <w:r w:rsidRPr="002D2401">
        <w:rPr>
          <w:szCs w:val="22"/>
        </w:rPr>
        <w:t xml:space="preserve"> </w:t>
      </w:r>
      <w:r>
        <w:rPr>
          <w:szCs w:val="22"/>
        </w:rPr>
        <w:t>projekta</w:t>
      </w:r>
      <w:r w:rsidRPr="002D2401">
        <w:rPr>
          <w:szCs w:val="22"/>
        </w:rPr>
        <w:t xml:space="preserve">. Svrha ovog dokumenta je da se provjeri valjanost </w:t>
      </w:r>
      <w:r>
        <w:rPr>
          <w:szCs w:val="22"/>
        </w:rPr>
        <w:t>modula</w:t>
      </w:r>
      <w:r w:rsidRPr="002D2401">
        <w:rPr>
          <w:szCs w:val="22"/>
        </w:rPr>
        <w:t xml:space="preserve"> (</w:t>
      </w:r>
      <w:r>
        <w:rPr>
          <w:szCs w:val="22"/>
        </w:rPr>
        <w:t xml:space="preserve">dijela </w:t>
      </w:r>
      <w:r w:rsidRPr="002D2401">
        <w:rPr>
          <w:szCs w:val="22"/>
        </w:rPr>
        <w:t>softvera) koji je razvijen. Također treba da prikaže i objasni načine testiranja koji će se izvršiti. On sadrži informacije o aktuelnim i očekivanim rezultatima, listu svih ispitanih dijelova i mogućnosti koje će biti testirane i postupak ispitivanja. Plan testa prihvaćenosti treba da odgovara funkcionalnim zahtjevim</w:t>
      </w:r>
      <w:r>
        <w:rPr>
          <w:szCs w:val="22"/>
        </w:rPr>
        <w:t>a</w:t>
      </w:r>
      <w:r w:rsidRPr="002D2401">
        <w:rPr>
          <w:szCs w:val="22"/>
        </w:rPr>
        <w:t xml:space="preserve"> koji su navedeni u specifikaciji softverskih zahtjeva (SRS). </w:t>
      </w:r>
    </w:p>
    <w:p w14:paraId="380CA155" w14:textId="77777777" w:rsidR="00425469" w:rsidRPr="00563CC4" w:rsidRDefault="00425469" w:rsidP="00425469">
      <w:pPr>
        <w:pStyle w:val="Heading2"/>
        <w:numPr>
          <w:ilvl w:val="1"/>
          <w:numId w:val="1"/>
        </w:numPr>
        <w:spacing w:before="240" w:line="240" w:lineRule="atLeast"/>
      </w:pPr>
      <w:bookmarkStart w:id="4" w:name="_Toc527922713"/>
      <w:r>
        <w:t>Opseg dokumenta</w:t>
      </w:r>
      <w:bookmarkEnd w:id="4"/>
    </w:p>
    <w:p w14:paraId="5795FE10" w14:textId="77777777" w:rsidR="00425469" w:rsidRDefault="00425469" w:rsidP="00425469">
      <w:bookmarkStart w:id="5" w:name="_Toc344851792"/>
      <w:r w:rsidRPr="00C430CB">
        <w:t>Dokument obuhvata plan testa prihvaćenosti  koji se sastoji od različitih scenarija  za svaku opisanu funkcionalnost i poslovni proc</w:t>
      </w:r>
      <w:r>
        <w:t>es iz SRS –a. Testovi su definis</w:t>
      </w:r>
      <w:r w:rsidRPr="00C430CB">
        <w:t xml:space="preserve">ani tako da krajnji korisnik sistema može razumjeti svaki  od njih  i dati finalnu potvrdu specificiranih funkcionalnosti. </w:t>
      </w:r>
    </w:p>
    <w:p w14:paraId="304090E4" w14:textId="77777777" w:rsidR="00425469" w:rsidRDefault="00425469" w:rsidP="00425469">
      <w:r>
        <w:br w:type="page"/>
      </w:r>
    </w:p>
    <w:p w14:paraId="380355F1" w14:textId="77777777" w:rsidR="00425469" w:rsidRPr="00563CC4" w:rsidRDefault="00425469" w:rsidP="00425469">
      <w:pPr>
        <w:pStyle w:val="Heading2"/>
        <w:numPr>
          <w:ilvl w:val="1"/>
          <w:numId w:val="1"/>
        </w:numPr>
        <w:spacing w:before="240" w:line="240" w:lineRule="atLeast"/>
      </w:pPr>
      <w:bookmarkStart w:id="6" w:name="_Toc527922714"/>
      <w:r w:rsidRPr="00563CC4">
        <w:lastRenderedPageBreak/>
        <w:t>Definicije, akronimi i skraćenice</w:t>
      </w:r>
      <w:bookmarkEnd w:id="5"/>
      <w:bookmarkEnd w:id="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13"/>
        <w:gridCol w:w="7437"/>
      </w:tblGrid>
      <w:tr w:rsidR="00425469" w:rsidRPr="0004459E" w14:paraId="0D65CE8A" w14:textId="77777777" w:rsidTr="00A06351">
        <w:tc>
          <w:tcPr>
            <w:tcW w:w="1913" w:type="dxa"/>
            <w:shd w:val="clear" w:color="auto" w:fill="auto"/>
          </w:tcPr>
          <w:p w14:paraId="7304D397" w14:textId="77777777" w:rsidR="00425469" w:rsidRPr="0004459E" w:rsidRDefault="00425469" w:rsidP="00A06351">
            <w:pPr>
              <w:spacing w:after="120"/>
              <w:rPr>
                <w:szCs w:val="22"/>
              </w:rPr>
            </w:pPr>
            <w:r w:rsidRPr="0004459E">
              <w:rPr>
                <w:szCs w:val="22"/>
              </w:rPr>
              <w:t>ATP</w:t>
            </w:r>
          </w:p>
        </w:tc>
        <w:tc>
          <w:tcPr>
            <w:tcW w:w="7437" w:type="dxa"/>
            <w:shd w:val="clear" w:color="auto" w:fill="auto"/>
          </w:tcPr>
          <w:p w14:paraId="1B364E48" w14:textId="77777777" w:rsidR="00425469" w:rsidRPr="0004459E" w:rsidRDefault="00425469" w:rsidP="00A06351">
            <w:pPr>
              <w:pStyle w:val="Default"/>
              <w:jc w:val="both"/>
              <w:rPr>
                <w:sz w:val="22"/>
                <w:szCs w:val="22"/>
              </w:rPr>
            </w:pPr>
            <w:r w:rsidRPr="0004459E">
              <w:rPr>
                <w:sz w:val="22"/>
                <w:szCs w:val="22"/>
              </w:rPr>
              <w:t xml:space="preserve">Acceptance Test Plan </w:t>
            </w:r>
          </w:p>
        </w:tc>
      </w:tr>
      <w:tr w:rsidR="00425469" w:rsidRPr="0004459E" w14:paraId="4CC19FFA" w14:textId="77777777" w:rsidTr="00A06351">
        <w:tc>
          <w:tcPr>
            <w:tcW w:w="1913" w:type="dxa"/>
            <w:shd w:val="clear" w:color="auto" w:fill="auto"/>
          </w:tcPr>
          <w:p w14:paraId="15B14852" w14:textId="77777777" w:rsidR="00425469" w:rsidRPr="0004459E" w:rsidRDefault="00425469" w:rsidP="00A06351">
            <w:pPr>
              <w:spacing w:after="120"/>
              <w:rPr>
                <w:szCs w:val="22"/>
              </w:rPr>
            </w:pPr>
            <w:r w:rsidRPr="0004459E">
              <w:rPr>
                <w:szCs w:val="22"/>
              </w:rPr>
              <w:t>SRS</w:t>
            </w:r>
          </w:p>
        </w:tc>
        <w:tc>
          <w:tcPr>
            <w:tcW w:w="7437" w:type="dxa"/>
            <w:shd w:val="clear" w:color="auto" w:fill="auto"/>
          </w:tcPr>
          <w:p w14:paraId="4D303081" w14:textId="77777777" w:rsidR="00425469" w:rsidRPr="0004459E" w:rsidRDefault="00425469" w:rsidP="00A06351">
            <w:pPr>
              <w:pStyle w:val="Default"/>
              <w:jc w:val="both"/>
              <w:rPr>
                <w:sz w:val="22"/>
                <w:szCs w:val="22"/>
              </w:rPr>
            </w:pPr>
            <w:r w:rsidRPr="0004459E">
              <w:rPr>
                <w:sz w:val="22"/>
                <w:szCs w:val="22"/>
              </w:rPr>
              <w:t xml:space="preserve">Software Requirements Specification </w:t>
            </w:r>
          </w:p>
        </w:tc>
      </w:tr>
      <w:tr w:rsidR="00425469" w:rsidRPr="0004459E" w14:paraId="105F4891" w14:textId="77777777" w:rsidTr="00A06351">
        <w:tc>
          <w:tcPr>
            <w:tcW w:w="1913" w:type="dxa"/>
            <w:shd w:val="clear" w:color="auto" w:fill="auto"/>
          </w:tcPr>
          <w:p w14:paraId="3B230EDD" w14:textId="77777777" w:rsidR="00425469" w:rsidRPr="0004459E" w:rsidRDefault="00425469" w:rsidP="00A06351">
            <w:pPr>
              <w:spacing w:after="120"/>
              <w:rPr>
                <w:szCs w:val="22"/>
              </w:rPr>
            </w:pPr>
            <w:r w:rsidRPr="0004459E">
              <w:rPr>
                <w:szCs w:val="22"/>
              </w:rPr>
              <w:t>HTTP</w:t>
            </w:r>
          </w:p>
        </w:tc>
        <w:tc>
          <w:tcPr>
            <w:tcW w:w="7437" w:type="dxa"/>
            <w:shd w:val="clear" w:color="auto" w:fill="auto"/>
          </w:tcPr>
          <w:p w14:paraId="4AFE1458" w14:textId="77777777" w:rsidR="00425469" w:rsidRPr="0004459E" w:rsidRDefault="00425469" w:rsidP="00A06351">
            <w:pPr>
              <w:pStyle w:val="Default"/>
              <w:jc w:val="both"/>
              <w:rPr>
                <w:sz w:val="22"/>
                <w:szCs w:val="22"/>
              </w:rPr>
            </w:pPr>
            <w:r w:rsidRPr="0004459E">
              <w:rPr>
                <w:sz w:val="22"/>
                <w:szCs w:val="22"/>
              </w:rPr>
              <w:t xml:space="preserve">HyperText Transfer Protocol </w:t>
            </w:r>
          </w:p>
        </w:tc>
      </w:tr>
      <w:tr w:rsidR="00425469" w:rsidRPr="0004459E" w14:paraId="0B928A74" w14:textId="77777777" w:rsidTr="00A06351">
        <w:tc>
          <w:tcPr>
            <w:tcW w:w="1913" w:type="dxa"/>
            <w:shd w:val="clear" w:color="auto" w:fill="auto"/>
          </w:tcPr>
          <w:p w14:paraId="326F98ED" w14:textId="77777777" w:rsidR="00425469" w:rsidRPr="0004459E" w:rsidRDefault="00425469" w:rsidP="00A06351">
            <w:pPr>
              <w:spacing w:after="120"/>
              <w:rPr>
                <w:szCs w:val="22"/>
              </w:rPr>
            </w:pPr>
            <w:r>
              <w:rPr>
                <w:szCs w:val="22"/>
              </w:rPr>
              <w:t>JRE</w:t>
            </w:r>
          </w:p>
        </w:tc>
        <w:tc>
          <w:tcPr>
            <w:tcW w:w="7437" w:type="dxa"/>
            <w:shd w:val="clear" w:color="auto" w:fill="auto"/>
          </w:tcPr>
          <w:p w14:paraId="7E4A830D" w14:textId="77777777" w:rsidR="00425469" w:rsidRPr="0004459E" w:rsidRDefault="00425469" w:rsidP="00A06351">
            <w:pPr>
              <w:pStyle w:val="Default"/>
              <w:jc w:val="both"/>
              <w:rPr>
                <w:sz w:val="22"/>
                <w:szCs w:val="22"/>
              </w:rPr>
            </w:pPr>
            <w:r>
              <w:rPr>
                <w:sz w:val="22"/>
                <w:szCs w:val="22"/>
              </w:rPr>
              <w:t>Java Runtime Environment</w:t>
            </w:r>
          </w:p>
        </w:tc>
      </w:tr>
      <w:tr w:rsidR="00425469" w:rsidRPr="0004459E" w14:paraId="49C51A6E" w14:textId="77777777" w:rsidTr="00A06351">
        <w:tc>
          <w:tcPr>
            <w:tcW w:w="1913" w:type="dxa"/>
            <w:shd w:val="clear" w:color="auto" w:fill="auto"/>
          </w:tcPr>
          <w:p w14:paraId="0FD63A04" w14:textId="77777777" w:rsidR="00425469" w:rsidRPr="0004459E" w:rsidRDefault="00425469" w:rsidP="00A06351">
            <w:pPr>
              <w:spacing w:after="120"/>
              <w:rPr>
                <w:szCs w:val="22"/>
              </w:rPr>
            </w:pPr>
            <w:r>
              <w:rPr>
                <w:szCs w:val="22"/>
              </w:rPr>
              <w:t>VS</w:t>
            </w:r>
          </w:p>
        </w:tc>
        <w:tc>
          <w:tcPr>
            <w:tcW w:w="7437" w:type="dxa"/>
            <w:shd w:val="clear" w:color="auto" w:fill="auto"/>
          </w:tcPr>
          <w:p w14:paraId="287C75EF" w14:textId="77777777" w:rsidR="00425469" w:rsidRPr="0004459E" w:rsidRDefault="00425469" w:rsidP="00A06351">
            <w:pPr>
              <w:pStyle w:val="Default"/>
              <w:jc w:val="both"/>
              <w:rPr>
                <w:sz w:val="22"/>
                <w:szCs w:val="22"/>
              </w:rPr>
            </w:pPr>
            <w:r>
              <w:rPr>
                <w:sz w:val="22"/>
                <w:szCs w:val="22"/>
              </w:rPr>
              <w:t>Visual Studio</w:t>
            </w:r>
          </w:p>
        </w:tc>
      </w:tr>
      <w:tr w:rsidR="00425469" w:rsidRPr="00811718" w14:paraId="4FB1D749" w14:textId="77777777" w:rsidTr="00A06351">
        <w:tc>
          <w:tcPr>
            <w:tcW w:w="1913" w:type="dxa"/>
            <w:shd w:val="clear" w:color="auto" w:fill="auto"/>
          </w:tcPr>
          <w:p w14:paraId="2993C82D" w14:textId="77777777" w:rsidR="00425469" w:rsidRPr="00811718" w:rsidRDefault="00425469" w:rsidP="00A06351">
            <w:pPr>
              <w:spacing w:after="120"/>
              <w:rPr>
                <w:rFonts w:asciiTheme="minorHAnsi" w:hAnsiTheme="minorHAnsi" w:cstheme="minorHAnsi"/>
                <w:szCs w:val="22"/>
              </w:rPr>
            </w:pPr>
            <w:r w:rsidRPr="00811718">
              <w:rPr>
                <w:rFonts w:asciiTheme="minorHAnsi" w:hAnsiTheme="minorHAnsi" w:cstheme="minorHAnsi"/>
                <w:szCs w:val="22"/>
              </w:rPr>
              <w:t>SQL</w:t>
            </w:r>
          </w:p>
        </w:tc>
        <w:tc>
          <w:tcPr>
            <w:tcW w:w="7437" w:type="dxa"/>
            <w:shd w:val="clear" w:color="auto" w:fill="auto"/>
          </w:tcPr>
          <w:p w14:paraId="25733480" w14:textId="77777777" w:rsidR="00425469" w:rsidRPr="00811718" w:rsidRDefault="00425469" w:rsidP="00A06351">
            <w:pPr>
              <w:pStyle w:val="Default"/>
              <w:jc w:val="both"/>
              <w:rPr>
                <w:rFonts w:asciiTheme="minorHAnsi" w:hAnsiTheme="minorHAnsi" w:cstheme="minorHAnsi"/>
                <w:sz w:val="22"/>
                <w:szCs w:val="22"/>
              </w:rPr>
            </w:pPr>
            <w:r w:rsidRPr="00811718">
              <w:rPr>
                <w:rStyle w:val="st1"/>
                <w:rFonts w:asciiTheme="minorHAnsi" w:hAnsiTheme="minorHAnsi" w:cstheme="minorHAnsi"/>
                <w:color w:val="545454"/>
                <w:sz w:val="22"/>
                <w:szCs w:val="22"/>
              </w:rPr>
              <w:t>Structured Query Language</w:t>
            </w:r>
          </w:p>
        </w:tc>
      </w:tr>
      <w:tr w:rsidR="00425469" w:rsidRPr="00811718" w14:paraId="263BC853" w14:textId="77777777" w:rsidTr="00A06351">
        <w:tc>
          <w:tcPr>
            <w:tcW w:w="1913" w:type="dxa"/>
            <w:shd w:val="clear" w:color="auto" w:fill="auto"/>
          </w:tcPr>
          <w:p w14:paraId="749CDB9D" w14:textId="77777777" w:rsidR="00425469" w:rsidRPr="00811718" w:rsidRDefault="00425469" w:rsidP="00A06351">
            <w:pPr>
              <w:spacing w:after="120"/>
              <w:rPr>
                <w:rFonts w:asciiTheme="minorHAnsi" w:hAnsiTheme="minorHAnsi" w:cstheme="minorHAnsi"/>
                <w:szCs w:val="22"/>
              </w:rPr>
            </w:pPr>
            <w:r>
              <w:rPr>
                <w:rFonts w:asciiTheme="minorHAnsi" w:hAnsiTheme="minorHAnsi" w:cstheme="minorHAnsi"/>
                <w:szCs w:val="22"/>
              </w:rPr>
              <w:t>UPS</w:t>
            </w:r>
          </w:p>
        </w:tc>
        <w:tc>
          <w:tcPr>
            <w:tcW w:w="7437" w:type="dxa"/>
            <w:shd w:val="clear" w:color="auto" w:fill="auto"/>
          </w:tcPr>
          <w:p w14:paraId="40A21CE8" w14:textId="77777777" w:rsidR="00425469" w:rsidRPr="00811718" w:rsidRDefault="00425469" w:rsidP="00A06351">
            <w:pPr>
              <w:pStyle w:val="Default"/>
              <w:jc w:val="both"/>
              <w:rPr>
                <w:rStyle w:val="st1"/>
                <w:rFonts w:asciiTheme="minorHAnsi" w:hAnsiTheme="minorHAnsi" w:cstheme="minorHAnsi"/>
                <w:color w:val="545454"/>
                <w:sz w:val="22"/>
                <w:szCs w:val="22"/>
              </w:rPr>
            </w:pPr>
            <w:r>
              <w:rPr>
                <w:rStyle w:val="st1"/>
                <w:rFonts w:asciiTheme="minorHAnsi" w:hAnsiTheme="minorHAnsi" w:cstheme="minorHAnsi"/>
                <w:color w:val="545454"/>
                <w:sz w:val="22"/>
                <w:szCs w:val="22"/>
              </w:rPr>
              <w:t>Uninterruptible Power Supplay</w:t>
            </w:r>
          </w:p>
        </w:tc>
      </w:tr>
    </w:tbl>
    <w:p w14:paraId="5E80DC09" w14:textId="77777777" w:rsidR="00425469" w:rsidRPr="00563CC4" w:rsidRDefault="00425469" w:rsidP="00425469">
      <w:pPr>
        <w:pStyle w:val="Heading2"/>
        <w:numPr>
          <w:ilvl w:val="1"/>
          <w:numId w:val="1"/>
        </w:numPr>
        <w:spacing w:before="240" w:line="240" w:lineRule="atLeast"/>
      </w:pPr>
      <w:bookmarkStart w:id="7" w:name="_Toc344851793"/>
      <w:bookmarkStart w:id="8" w:name="_Toc527922715"/>
      <w:r w:rsidRPr="00563CC4">
        <w:t>Reference</w:t>
      </w:r>
      <w:bookmarkEnd w:id="7"/>
      <w:bookmarkEnd w:id="8"/>
    </w:p>
    <w:p w14:paraId="108634D7" w14:textId="1CDAC14F" w:rsidR="00425469" w:rsidRPr="0004459E" w:rsidRDefault="00425469" w:rsidP="00425469">
      <w:pPr>
        <w:pStyle w:val="Default"/>
        <w:rPr>
          <w:sz w:val="22"/>
          <w:szCs w:val="22"/>
        </w:rPr>
      </w:pPr>
      <w:r w:rsidRPr="0004459E">
        <w:rPr>
          <w:sz w:val="22"/>
          <w:szCs w:val="22"/>
        </w:rPr>
        <w:t xml:space="preserve">Specifikacija softverskih zahtjeva </w:t>
      </w:r>
      <w:r w:rsidR="00427FF6">
        <w:rPr>
          <w:sz w:val="22"/>
          <w:szCs w:val="22"/>
        </w:rPr>
        <w:t>– Uploadovano u sklopu zadataka na GitHub</w:t>
      </w:r>
    </w:p>
    <w:p w14:paraId="07A5E158" w14:textId="77777777" w:rsidR="00425469" w:rsidRPr="0004459E" w:rsidRDefault="00425469" w:rsidP="00425469">
      <w:pPr>
        <w:rPr>
          <w:szCs w:val="22"/>
        </w:rPr>
      </w:pPr>
      <w:r w:rsidRPr="0004459E">
        <w:rPr>
          <w:szCs w:val="22"/>
        </w:rPr>
        <w:t xml:space="preserve">Plan testa prihvaćenosti - </w:t>
      </w:r>
      <w:hyperlink r:id="rId10" w:history="1">
        <w:r>
          <w:rPr>
            <w:rStyle w:val="Hyperlink"/>
            <w:szCs w:val="22"/>
          </w:rPr>
          <w:t>patterns &amp; p</w:t>
        </w:r>
        <w:r>
          <w:rPr>
            <w:rStyle w:val="Hyperlink"/>
            <w:szCs w:val="22"/>
          </w:rPr>
          <w:t>r</w:t>
        </w:r>
        <w:r>
          <w:rPr>
            <w:rStyle w:val="Hyperlink"/>
            <w:szCs w:val="22"/>
          </w:rPr>
          <w:t>actices Acceptance Test Engineering Guidance</w:t>
        </w:r>
      </w:hyperlink>
    </w:p>
    <w:p w14:paraId="01C29A28" w14:textId="77777777" w:rsidR="00425469" w:rsidRDefault="00425469" w:rsidP="00425469">
      <w:pPr>
        <w:pStyle w:val="Heading1"/>
        <w:numPr>
          <w:ilvl w:val="0"/>
          <w:numId w:val="1"/>
        </w:numPr>
        <w:spacing w:before="240" w:after="60" w:line="240" w:lineRule="atLeast"/>
      </w:pPr>
      <w:r w:rsidRPr="00563CC4">
        <w:br w:type="page"/>
      </w:r>
      <w:bookmarkStart w:id="9" w:name="_Toc527922716"/>
      <w:r>
        <w:lastRenderedPageBreak/>
        <w:t>Opis</w:t>
      </w:r>
      <w:bookmarkEnd w:id="9"/>
    </w:p>
    <w:p w14:paraId="21A091F4" w14:textId="3A6787E7" w:rsidR="00425469" w:rsidRPr="00D513B5" w:rsidRDefault="00425469" w:rsidP="00425469">
      <w:pPr>
        <w:spacing w:line="276" w:lineRule="auto"/>
        <w:ind w:firstLine="720"/>
        <w:rPr>
          <w:rFonts w:asciiTheme="minorHAnsi" w:hAnsiTheme="minorHAnsi" w:cstheme="minorHAnsi"/>
          <w:szCs w:val="22"/>
        </w:rPr>
      </w:pPr>
      <w:r w:rsidRPr="00D513B5">
        <w:rPr>
          <w:rFonts w:asciiTheme="minorHAnsi" w:hAnsiTheme="minorHAnsi" w:cstheme="minorHAnsi"/>
          <w:szCs w:val="22"/>
        </w:rPr>
        <w:t xml:space="preserve">Ovaj dokument opisuje plan testiranja </w:t>
      </w:r>
      <w:r w:rsidR="00427FF6">
        <w:rPr>
          <w:rFonts w:asciiTheme="minorHAnsi" w:hAnsiTheme="minorHAnsi" w:cstheme="minorHAnsi"/>
          <w:szCs w:val="22"/>
        </w:rPr>
        <w:t>administratorskog dijela</w:t>
      </w:r>
      <w:r>
        <w:rPr>
          <w:rFonts w:asciiTheme="minorHAnsi" w:hAnsiTheme="minorHAnsi" w:cstheme="minorHAnsi"/>
          <w:szCs w:val="22"/>
        </w:rPr>
        <w:t xml:space="preserve"> projekta </w:t>
      </w:r>
      <w:r w:rsidR="00427FF6">
        <w:rPr>
          <w:rFonts w:asciiTheme="minorHAnsi" w:hAnsiTheme="minorHAnsi" w:cstheme="minorHAnsi"/>
          <w:szCs w:val="22"/>
        </w:rPr>
        <w:t>Prodaja i servis racunarske opreme</w:t>
      </w:r>
      <w:r w:rsidRPr="00D513B5">
        <w:rPr>
          <w:rFonts w:asciiTheme="minorHAnsi" w:hAnsiTheme="minorHAnsi" w:cstheme="minorHAnsi"/>
          <w:szCs w:val="22"/>
        </w:rPr>
        <w:t>. U ovoj fazi testiranja se provjeravaju funkcionalnosti koje su navedene u specifikacije softverskih zahtjeva. Cilj testa prihvaćenosti je utvrditi ne da li sistem ispravno i efikasno funkcioniše, nego da li su funkcionalnosti u skladu sa onim šta korisnik želi.</w:t>
      </w:r>
    </w:p>
    <w:p w14:paraId="280BF192" w14:textId="77777777" w:rsidR="00425469" w:rsidRPr="00563CC4" w:rsidRDefault="00425469" w:rsidP="00425469">
      <w:pPr>
        <w:pStyle w:val="Heading2"/>
        <w:numPr>
          <w:ilvl w:val="1"/>
          <w:numId w:val="1"/>
        </w:numPr>
        <w:spacing w:before="240" w:line="276" w:lineRule="auto"/>
      </w:pPr>
      <w:bookmarkStart w:id="10" w:name="_Toc4395996"/>
      <w:bookmarkStart w:id="11" w:name="_Toc527922717"/>
      <w:r w:rsidRPr="00563CC4">
        <w:t>Opseg testiranja</w:t>
      </w:r>
      <w:bookmarkEnd w:id="11"/>
    </w:p>
    <w:p w14:paraId="6D3F33CB" w14:textId="77777777" w:rsidR="00425469" w:rsidRPr="00D513B5" w:rsidRDefault="00425469" w:rsidP="00425469">
      <w:pPr>
        <w:pStyle w:val="Default"/>
        <w:spacing w:line="276" w:lineRule="auto"/>
        <w:ind w:firstLine="720"/>
        <w:rPr>
          <w:sz w:val="22"/>
          <w:szCs w:val="22"/>
        </w:rPr>
      </w:pPr>
      <w:r w:rsidRPr="00D513B5">
        <w:rPr>
          <w:sz w:val="22"/>
          <w:szCs w:val="22"/>
        </w:rPr>
        <w:t xml:space="preserve">Testiranje prihvatljivosti će biti vršeno u fazi testiranja projekta. Prije početka faze testiranja prihvaćenosti, sistem koji se razvija mora biti ocijenjen kao spreman za korištenje od strane razvojnog tima, što podrazumijeva ispravno funkcionisanje svih zahtjeva navedenih u specifikaciji zahtjeva. </w:t>
      </w:r>
    </w:p>
    <w:p w14:paraId="2CB2F712" w14:textId="77777777" w:rsidR="00425469" w:rsidRPr="00D513B5" w:rsidRDefault="00425469" w:rsidP="00425469">
      <w:pPr>
        <w:pStyle w:val="Default"/>
        <w:spacing w:line="276" w:lineRule="auto"/>
        <w:rPr>
          <w:sz w:val="22"/>
          <w:szCs w:val="22"/>
        </w:rPr>
      </w:pPr>
      <w:r w:rsidRPr="00D513B5">
        <w:rPr>
          <w:sz w:val="22"/>
          <w:szCs w:val="22"/>
        </w:rPr>
        <w:t xml:space="preserve">Testiranje se izvodi u tri faze, a to su: </w:t>
      </w:r>
    </w:p>
    <w:p w14:paraId="68BD3EFC" w14:textId="77777777" w:rsidR="00425469" w:rsidRDefault="00425469" w:rsidP="00425469">
      <w:pPr>
        <w:pStyle w:val="Default"/>
        <w:numPr>
          <w:ilvl w:val="0"/>
          <w:numId w:val="15"/>
        </w:numPr>
        <w:spacing w:after="19" w:line="276" w:lineRule="auto"/>
        <w:rPr>
          <w:sz w:val="22"/>
          <w:szCs w:val="22"/>
        </w:rPr>
      </w:pPr>
      <w:r w:rsidRPr="00D513B5">
        <w:rPr>
          <w:sz w:val="22"/>
          <w:szCs w:val="22"/>
        </w:rPr>
        <w:t>Prva faza – se odnosi na instaliranje i konfiguraciju hardverskih i softverskih zahtjeva koji</w:t>
      </w:r>
      <w:r>
        <w:rPr>
          <w:sz w:val="22"/>
          <w:szCs w:val="22"/>
        </w:rPr>
        <w:t xml:space="preserve"> su potrebni pri</w:t>
      </w:r>
      <w:r w:rsidRPr="00D513B5">
        <w:rPr>
          <w:sz w:val="22"/>
          <w:szCs w:val="22"/>
        </w:rPr>
        <w:t>likom testiranja svake komponente. Prije svakog testiranja potrebno je pripremiti sve potrebne komponente kako bi sistem bio dostupan za testiranje.</w:t>
      </w:r>
    </w:p>
    <w:p w14:paraId="3F263465" w14:textId="77777777" w:rsidR="00425469" w:rsidRDefault="00425469" w:rsidP="00425469">
      <w:pPr>
        <w:pStyle w:val="Default"/>
        <w:numPr>
          <w:ilvl w:val="0"/>
          <w:numId w:val="15"/>
        </w:numPr>
        <w:spacing w:after="19" w:line="276" w:lineRule="auto"/>
        <w:rPr>
          <w:sz w:val="22"/>
          <w:szCs w:val="22"/>
        </w:rPr>
      </w:pPr>
      <w:r w:rsidRPr="00D513B5">
        <w:rPr>
          <w:sz w:val="22"/>
          <w:szCs w:val="22"/>
        </w:rPr>
        <w:t xml:space="preserve">Druga faza – je raspored poslova za svaku komponentu. </w:t>
      </w:r>
    </w:p>
    <w:p w14:paraId="37B4E148" w14:textId="77777777" w:rsidR="00425469" w:rsidRPr="00D513B5" w:rsidRDefault="00425469" w:rsidP="00425469">
      <w:pPr>
        <w:pStyle w:val="Default"/>
        <w:numPr>
          <w:ilvl w:val="0"/>
          <w:numId w:val="15"/>
        </w:numPr>
        <w:spacing w:after="19" w:line="276" w:lineRule="auto"/>
        <w:rPr>
          <w:sz w:val="22"/>
          <w:szCs w:val="22"/>
        </w:rPr>
      </w:pPr>
      <w:r w:rsidRPr="00D513B5">
        <w:rPr>
          <w:sz w:val="22"/>
          <w:szCs w:val="22"/>
        </w:rPr>
        <w:t xml:space="preserve">Treća faza – se odnosi na testiranje funkcionalnosti koje su navedene u SRS-u. Detaljnije informacije su navedenu u trećem poglavlju ovog dokumenta. </w:t>
      </w:r>
    </w:p>
    <w:p w14:paraId="313351C9" w14:textId="77777777" w:rsidR="00425469" w:rsidRPr="00563CC4" w:rsidRDefault="00425469" w:rsidP="00425469">
      <w:pPr>
        <w:pStyle w:val="Heading2"/>
        <w:numPr>
          <w:ilvl w:val="1"/>
          <w:numId w:val="1"/>
        </w:numPr>
        <w:spacing w:before="240" w:line="276" w:lineRule="auto"/>
      </w:pPr>
      <w:r w:rsidRPr="00563CC4">
        <w:t xml:space="preserve"> </w:t>
      </w:r>
      <w:bookmarkStart w:id="12" w:name="_Toc527922718"/>
      <w:r w:rsidRPr="00563CC4">
        <w:t>Strategija testiranja</w:t>
      </w:r>
      <w:bookmarkEnd w:id="12"/>
    </w:p>
    <w:p w14:paraId="18D56290" w14:textId="77777777" w:rsidR="00425469" w:rsidRPr="00266D35" w:rsidRDefault="00425469" w:rsidP="00425469">
      <w:pPr>
        <w:pStyle w:val="Default"/>
        <w:spacing w:line="276" w:lineRule="auto"/>
        <w:ind w:firstLine="720"/>
        <w:jc w:val="both"/>
        <w:rPr>
          <w:sz w:val="22"/>
          <w:szCs w:val="22"/>
        </w:rPr>
      </w:pPr>
      <w:r w:rsidRPr="00266D35">
        <w:rPr>
          <w:sz w:val="22"/>
          <w:szCs w:val="22"/>
        </w:rPr>
        <w:t>Strategija testiranja softvera predstavlja set koraka koje bi trebalo proći da bi se provjerila funkcionalnost softvera. Naime testiranje i otklanjanje grešaka su različite aktivnosti, ali otklanjanje grešaka mora biti smješteno u bilo kojoj strategiji testiranja. Testiranje izvodi specijalizovani tim iz razloga što je teško očekivati da će naknadno otkriti greške tim koji je učestvovao u realizaciji softvera. Planiranje test primjera</w:t>
      </w:r>
      <w:r>
        <w:rPr>
          <w:sz w:val="22"/>
          <w:szCs w:val="22"/>
        </w:rPr>
        <w:t>,</w:t>
      </w:r>
      <w:r w:rsidRPr="00266D35">
        <w:rPr>
          <w:sz w:val="22"/>
          <w:szCs w:val="22"/>
        </w:rPr>
        <w:t xml:space="preserve"> je sastavni dio razvojne dokumentacije i izvodi razvojni tim softvera u saglasnosti sa naručiocem. Za uspješno testiranje i testiranje prihvatljivosti potreban je veliki broj pojedinačnih test stavki. </w:t>
      </w:r>
    </w:p>
    <w:p w14:paraId="4D330049" w14:textId="77777777" w:rsidR="00425469" w:rsidRPr="00266D35" w:rsidRDefault="00425469" w:rsidP="00425469">
      <w:pPr>
        <w:spacing w:line="276" w:lineRule="auto"/>
        <w:ind w:firstLine="720"/>
        <w:rPr>
          <w:szCs w:val="22"/>
        </w:rPr>
      </w:pPr>
      <w:r w:rsidRPr="00266D35">
        <w:rPr>
          <w:szCs w:val="22"/>
        </w:rPr>
        <w:t>Postoje različiti nivoi testiranja koji će biti provedeni: testiranje svake jedinice kao osnovne komponente u cilju određivanja korektnosti, zatim testiranje tako da se program integriše u proizvod i potom se vrši testiranje da se utvrdi i da su ispunjeni svi zahtjevi. Naime značajna je razl</w:t>
      </w:r>
      <w:r>
        <w:rPr>
          <w:szCs w:val="22"/>
        </w:rPr>
        <w:t>ika u manua</w:t>
      </w:r>
      <w:r w:rsidRPr="00266D35">
        <w:rPr>
          <w:szCs w:val="22"/>
        </w:rPr>
        <w:t>lnom i a</w:t>
      </w:r>
      <w:r>
        <w:rPr>
          <w:szCs w:val="22"/>
        </w:rPr>
        <w:t>utomatskom testiranju. Kod manua</w:t>
      </w:r>
      <w:r w:rsidRPr="00266D35">
        <w:rPr>
          <w:szCs w:val="22"/>
        </w:rPr>
        <w:t>lnog testiranja korisnik ručno unosi rezultate testiranja, što znatno usložnjava sam proces. Zato je od većeg značaja automatsko testiranje, ovim postupkom rezultati se generišu u specijalizovanim programima. Ti rezultati predstavljeni su u tekstualnoj formi. Zbog takve olakšice za svaki izvršeni test moguće je kreirati izvještaj.</w:t>
      </w:r>
    </w:p>
    <w:p w14:paraId="389EBF6B" w14:textId="77777777" w:rsidR="00425469" w:rsidRPr="00563CC4" w:rsidRDefault="00425469" w:rsidP="00425469">
      <w:pPr>
        <w:pStyle w:val="Heading2"/>
        <w:numPr>
          <w:ilvl w:val="1"/>
          <w:numId w:val="1"/>
        </w:numPr>
        <w:spacing w:before="240" w:line="276" w:lineRule="auto"/>
      </w:pPr>
      <w:bookmarkStart w:id="13" w:name="_Toc527922719"/>
      <w:r w:rsidRPr="00563CC4">
        <w:t>Aktivnosti nakon svake faze</w:t>
      </w:r>
      <w:bookmarkEnd w:id="13"/>
    </w:p>
    <w:p w14:paraId="3D224FFA" w14:textId="77777777" w:rsidR="00425469" w:rsidRPr="0096173F" w:rsidRDefault="00425469" w:rsidP="00425469">
      <w:pPr>
        <w:spacing w:line="276" w:lineRule="auto"/>
        <w:ind w:firstLine="720"/>
        <w:jc w:val="left"/>
        <w:rPr>
          <w:szCs w:val="22"/>
        </w:rPr>
      </w:pPr>
      <w:r w:rsidRPr="0096173F">
        <w:rPr>
          <w:szCs w:val="22"/>
        </w:rPr>
        <w:t>Testiranje će biti izvršeno tek nakon što se bude izvršila instalacija i konfiguracija softverskih zahtjeva. Izvršit će se testiranje i</w:t>
      </w:r>
      <w:r>
        <w:rPr>
          <w:szCs w:val="22"/>
        </w:rPr>
        <w:t>n</w:t>
      </w:r>
      <w:r w:rsidRPr="0096173F">
        <w:rPr>
          <w:szCs w:val="22"/>
        </w:rPr>
        <w:t xml:space="preserve">tegracije softvera u skladu za zahtjevima specificiranim u SRS-u. </w:t>
      </w:r>
    </w:p>
    <w:p w14:paraId="6862F712" w14:textId="77777777" w:rsidR="00425469" w:rsidRPr="00563CC4" w:rsidRDefault="00425469" w:rsidP="00425469">
      <w:pPr>
        <w:pStyle w:val="Heading2"/>
        <w:numPr>
          <w:ilvl w:val="1"/>
          <w:numId w:val="1"/>
        </w:numPr>
        <w:spacing w:before="240" w:line="276" w:lineRule="auto"/>
      </w:pPr>
      <w:bookmarkStart w:id="14" w:name="_Toc527922720"/>
      <w:r w:rsidRPr="00563CC4">
        <w:lastRenderedPageBreak/>
        <w:t>Sposobnosti testera</w:t>
      </w:r>
      <w:bookmarkEnd w:id="14"/>
    </w:p>
    <w:p w14:paraId="37AD51CB" w14:textId="43C9E196" w:rsidR="00425469" w:rsidRPr="0096173F" w:rsidRDefault="00425469" w:rsidP="00425469">
      <w:pPr>
        <w:spacing w:line="276" w:lineRule="auto"/>
        <w:ind w:firstLine="720"/>
        <w:rPr>
          <w:szCs w:val="22"/>
        </w:rPr>
      </w:pPr>
      <w:r w:rsidRPr="0096173F">
        <w:rPr>
          <w:szCs w:val="22"/>
        </w:rPr>
        <w:t xml:space="preserve">Osoba koja testira softver treba da bude </w:t>
      </w:r>
      <w:r w:rsidR="00427FF6">
        <w:rPr>
          <w:szCs w:val="22"/>
        </w:rPr>
        <w:t xml:space="preserve">vanjski saradnik </w:t>
      </w:r>
      <w:r w:rsidRPr="0096173F">
        <w:rPr>
          <w:szCs w:val="22"/>
        </w:rPr>
        <w:t>koj</w:t>
      </w:r>
      <w:r w:rsidR="00427FF6">
        <w:rPr>
          <w:szCs w:val="22"/>
        </w:rPr>
        <w:t>i ranije nije imao uvida</w:t>
      </w:r>
      <w:r w:rsidR="00CD7D89">
        <w:rPr>
          <w:szCs w:val="22"/>
        </w:rPr>
        <w:t xml:space="preserve"> u projekat</w:t>
      </w:r>
      <w:r w:rsidRPr="0096173F">
        <w:rPr>
          <w:szCs w:val="22"/>
        </w:rPr>
        <w:t>. On treba da poznaje programski jezik u kome je softver implementiran. Također potrebno je da poznaje funkcionalno</w:t>
      </w:r>
      <w:r>
        <w:rPr>
          <w:szCs w:val="22"/>
        </w:rPr>
        <w:t>sti sistema da bi mogla da manua</w:t>
      </w:r>
      <w:r w:rsidRPr="0096173F">
        <w:rPr>
          <w:szCs w:val="22"/>
        </w:rPr>
        <w:t>lno obavi određena testiranja i da protumači dobijene rezultate.</w:t>
      </w:r>
    </w:p>
    <w:p w14:paraId="0F27B3F0" w14:textId="77777777" w:rsidR="00425469" w:rsidRPr="00563CC4" w:rsidRDefault="00425469" w:rsidP="00425469">
      <w:pPr>
        <w:pStyle w:val="Heading2"/>
        <w:numPr>
          <w:ilvl w:val="1"/>
          <w:numId w:val="1"/>
        </w:numPr>
        <w:spacing w:before="240" w:line="240" w:lineRule="atLeast"/>
      </w:pPr>
      <w:bookmarkStart w:id="15" w:name="_Toc527922721"/>
      <w:r w:rsidRPr="00563CC4">
        <w:t>Resursi</w:t>
      </w:r>
      <w:bookmarkEnd w:id="15"/>
    </w:p>
    <w:p w14:paraId="012EB3D7" w14:textId="77777777" w:rsidR="00425469" w:rsidRPr="00AF16E8" w:rsidRDefault="00425469" w:rsidP="00425469">
      <w:pPr>
        <w:pStyle w:val="Default"/>
        <w:spacing w:line="276" w:lineRule="auto"/>
        <w:jc w:val="both"/>
        <w:rPr>
          <w:sz w:val="22"/>
          <w:szCs w:val="22"/>
        </w:rPr>
      </w:pPr>
      <w:r w:rsidRPr="00AF16E8">
        <w:rPr>
          <w:sz w:val="22"/>
          <w:szCs w:val="22"/>
        </w:rPr>
        <w:t xml:space="preserve">Za izvršavanje i provedbu testiranja biće potrebni ljudski, hardverski, softverski, kao i komunikacijski resursi. </w:t>
      </w:r>
    </w:p>
    <w:p w14:paraId="77B5F4AD" w14:textId="77777777" w:rsidR="00425469" w:rsidRPr="00AF16E8" w:rsidRDefault="00425469" w:rsidP="00425469">
      <w:pPr>
        <w:pStyle w:val="Default"/>
        <w:spacing w:line="276" w:lineRule="auto"/>
        <w:jc w:val="both"/>
        <w:rPr>
          <w:sz w:val="22"/>
          <w:szCs w:val="22"/>
        </w:rPr>
      </w:pPr>
    </w:p>
    <w:p w14:paraId="1A788C2F" w14:textId="77777777" w:rsidR="00425469" w:rsidRPr="00AF16E8" w:rsidRDefault="00425469" w:rsidP="00425469">
      <w:pPr>
        <w:pStyle w:val="Default"/>
        <w:spacing w:line="276" w:lineRule="auto"/>
        <w:jc w:val="both"/>
        <w:rPr>
          <w:b/>
          <w:sz w:val="22"/>
          <w:szCs w:val="22"/>
        </w:rPr>
      </w:pPr>
      <w:r w:rsidRPr="00AF16E8">
        <w:rPr>
          <w:b/>
          <w:sz w:val="22"/>
          <w:szCs w:val="22"/>
        </w:rPr>
        <w:t xml:space="preserve">Ljudski resursi: </w:t>
      </w:r>
    </w:p>
    <w:p w14:paraId="1DA6A558" w14:textId="77777777" w:rsidR="00425469" w:rsidRPr="00AF16E8" w:rsidRDefault="00425469" w:rsidP="00425469">
      <w:pPr>
        <w:pStyle w:val="Default"/>
        <w:numPr>
          <w:ilvl w:val="0"/>
          <w:numId w:val="16"/>
        </w:numPr>
        <w:spacing w:after="25" w:line="276" w:lineRule="auto"/>
        <w:jc w:val="both"/>
        <w:rPr>
          <w:sz w:val="22"/>
          <w:szCs w:val="22"/>
        </w:rPr>
      </w:pPr>
      <w:r w:rsidRPr="00AF16E8">
        <w:rPr>
          <w:sz w:val="22"/>
          <w:szCs w:val="22"/>
        </w:rPr>
        <w:t xml:space="preserve">Razvojni tim </w:t>
      </w:r>
    </w:p>
    <w:p w14:paraId="1D21D246" w14:textId="77777777" w:rsidR="00425469" w:rsidRPr="00AF16E8" w:rsidRDefault="00425469" w:rsidP="00425469">
      <w:pPr>
        <w:pStyle w:val="Default"/>
        <w:numPr>
          <w:ilvl w:val="0"/>
          <w:numId w:val="16"/>
        </w:numPr>
        <w:spacing w:line="276" w:lineRule="auto"/>
        <w:jc w:val="both"/>
        <w:rPr>
          <w:sz w:val="22"/>
          <w:szCs w:val="22"/>
        </w:rPr>
      </w:pPr>
      <w:r w:rsidRPr="00AF16E8">
        <w:rPr>
          <w:sz w:val="22"/>
          <w:szCs w:val="22"/>
        </w:rPr>
        <w:t xml:space="preserve">Testeri </w:t>
      </w:r>
    </w:p>
    <w:p w14:paraId="358C8ED6" w14:textId="77777777" w:rsidR="00425469" w:rsidRPr="00AF16E8" w:rsidRDefault="00425469" w:rsidP="00425469">
      <w:pPr>
        <w:pStyle w:val="Default"/>
        <w:spacing w:line="276" w:lineRule="auto"/>
        <w:jc w:val="both"/>
        <w:rPr>
          <w:sz w:val="22"/>
          <w:szCs w:val="22"/>
        </w:rPr>
      </w:pPr>
    </w:p>
    <w:p w14:paraId="6C50858D" w14:textId="77777777" w:rsidR="00425469" w:rsidRPr="00AF16E8" w:rsidRDefault="00425469" w:rsidP="00425469">
      <w:pPr>
        <w:pStyle w:val="Default"/>
        <w:spacing w:line="276" w:lineRule="auto"/>
        <w:jc w:val="both"/>
        <w:rPr>
          <w:b/>
          <w:sz w:val="22"/>
          <w:szCs w:val="22"/>
        </w:rPr>
      </w:pPr>
      <w:r w:rsidRPr="00AF16E8">
        <w:rPr>
          <w:b/>
          <w:sz w:val="22"/>
          <w:szCs w:val="22"/>
        </w:rPr>
        <w:t xml:space="preserve">Hardverski i softverski resursi: </w:t>
      </w:r>
    </w:p>
    <w:p w14:paraId="68205BF2" w14:textId="77777777" w:rsidR="00425469" w:rsidRPr="00811718" w:rsidRDefault="00425469" w:rsidP="00425469">
      <w:pPr>
        <w:pStyle w:val="ListParagraph"/>
        <w:widowControl/>
        <w:numPr>
          <w:ilvl w:val="0"/>
          <w:numId w:val="16"/>
        </w:numPr>
        <w:spacing w:before="0" w:after="0" w:line="240" w:lineRule="auto"/>
        <w:jc w:val="left"/>
        <w:rPr>
          <w:szCs w:val="22"/>
        </w:rPr>
      </w:pPr>
      <w:r w:rsidRPr="00811718">
        <w:rPr>
          <w:szCs w:val="22"/>
        </w:rPr>
        <w:t>Računari sa operativnim sistemom i podrškom za pokretanje aplikacija (JRE, VS: runtime libraries…)</w:t>
      </w:r>
    </w:p>
    <w:p w14:paraId="3C743825" w14:textId="77777777" w:rsidR="00425469" w:rsidRPr="00AF16E8" w:rsidRDefault="00425469" w:rsidP="00425469">
      <w:pPr>
        <w:pStyle w:val="Default"/>
        <w:numPr>
          <w:ilvl w:val="0"/>
          <w:numId w:val="16"/>
        </w:numPr>
        <w:spacing w:after="27" w:line="276" w:lineRule="auto"/>
        <w:jc w:val="both"/>
        <w:rPr>
          <w:sz w:val="22"/>
          <w:szCs w:val="22"/>
        </w:rPr>
      </w:pPr>
      <w:r w:rsidRPr="00AF16E8">
        <w:rPr>
          <w:sz w:val="22"/>
          <w:szCs w:val="22"/>
        </w:rPr>
        <w:t xml:space="preserve">Server računar na koji će se instalirati </w:t>
      </w:r>
      <w:r>
        <w:rPr>
          <w:sz w:val="22"/>
          <w:szCs w:val="22"/>
        </w:rPr>
        <w:t xml:space="preserve">SQL </w:t>
      </w:r>
      <w:r w:rsidRPr="00AF16E8">
        <w:rPr>
          <w:sz w:val="22"/>
          <w:szCs w:val="22"/>
        </w:rPr>
        <w:t xml:space="preserve">baza podataka i ostali serverski moduli </w:t>
      </w:r>
    </w:p>
    <w:p w14:paraId="519AA620" w14:textId="77777777" w:rsidR="00425469" w:rsidRPr="00AF16E8" w:rsidRDefault="00425469" w:rsidP="00425469">
      <w:pPr>
        <w:pStyle w:val="Default"/>
        <w:numPr>
          <w:ilvl w:val="0"/>
          <w:numId w:val="16"/>
        </w:numPr>
        <w:spacing w:after="27" w:line="276" w:lineRule="auto"/>
        <w:jc w:val="both"/>
        <w:rPr>
          <w:sz w:val="22"/>
          <w:szCs w:val="22"/>
        </w:rPr>
      </w:pPr>
      <w:r w:rsidRPr="00AF16E8">
        <w:rPr>
          <w:sz w:val="22"/>
          <w:szCs w:val="22"/>
        </w:rPr>
        <w:t xml:space="preserve">Instalirana web aplikacija na web server </w:t>
      </w:r>
    </w:p>
    <w:p w14:paraId="34E40CCA" w14:textId="77777777" w:rsidR="00425469" w:rsidRPr="00AF16E8" w:rsidRDefault="00425469" w:rsidP="00425469">
      <w:pPr>
        <w:pStyle w:val="Default"/>
        <w:numPr>
          <w:ilvl w:val="0"/>
          <w:numId w:val="16"/>
        </w:numPr>
        <w:spacing w:after="27" w:line="276" w:lineRule="auto"/>
        <w:jc w:val="both"/>
        <w:rPr>
          <w:sz w:val="22"/>
          <w:szCs w:val="22"/>
        </w:rPr>
      </w:pPr>
      <w:r w:rsidRPr="00AF16E8">
        <w:rPr>
          <w:sz w:val="22"/>
          <w:szCs w:val="22"/>
        </w:rPr>
        <w:t xml:space="preserve">Uspostavljena veza između web aplikacije i servera odnosno baze podataka </w:t>
      </w:r>
    </w:p>
    <w:p w14:paraId="2BCB8231" w14:textId="77777777" w:rsidR="00425469" w:rsidRPr="00AF16E8" w:rsidRDefault="00425469" w:rsidP="00425469">
      <w:pPr>
        <w:pStyle w:val="Default"/>
        <w:numPr>
          <w:ilvl w:val="0"/>
          <w:numId w:val="16"/>
        </w:numPr>
        <w:spacing w:line="276" w:lineRule="auto"/>
        <w:jc w:val="both"/>
        <w:rPr>
          <w:sz w:val="22"/>
          <w:szCs w:val="22"/>
        </w:rPr>
      </w:pPr>
      <w:r w:rsidRPr="00AF16E8">
        <w:rPr>
          <w:sz w:val="22"/>
          <w:szCs w:val="22"/>
        </w:rPr>
        <w:t xml:space="preserve">Ostali podrazumijevani uređaji koji su potrebni za normalno funkcionisanje sistema </w:t>
      </w:r>
    </w:p>
    <w:p w14:paraId="394E5F5A" w14:textId="77777777" w:rsidR="00425469" w:rsidRPr="00AF16E8" w:rsidRDefault="00425469" w:rsidP="00425469">
      <w:pPr>
        <w:pStyle w:val="Default"/>
        <w:spacing w:line="276" w:lineRule="auto"/>
        <w:jc w:val="both"/>
        <w:rPr>
          <w:sz w:val="22"/>
          <w:szCs w:val="22"/>
        </w:rPr>
      </w:pPr>
    </w:p>
    <w:p w14:paraId="0EACD976" w14:textId="77777777" w:rsidR="00425469" w:rsidRPr="00AF16E8" w:rsidRDefault="00425469" w:rsidP="00425469">
      <w:pPr>
        <w:pStyle w:val="Default"/>
        <w:spacing w:line="276" w:lineRule="auto"/>
        <w:jc w:val="both"/>
        <w:rPr>
          <w:b/>
          <w:sz w:val="22"/>
          <w:szCs w:val="22"/>
        </w:rPr>
      </w:pPr>
      <w:r w:rsidRPr="00AF16E8">
        <w:rPr>
          <w:b/>
          <w:sz w:val="22"/>
          <w:szCs w:val="22"/>
        </w:rPr>
        <w:t xml:space="preserve">Komunikacijski resursi: </w:t>
      </w:r>
    </w:p>
    <w:p w14:paraId="181F4E93" w14:textId="77777777" w:rsidR="00425469" w:rsidRDefault="00425469" w:rsidP="00425469">
      <w:pPr>
        <w:pStyle w:val="Default"/>
        <w:numPr>
          <w:ilvl w:val="0"/>
          <w:numId w:val="16"/>
        </w:numPr>
        <w:spacing w:after="28" w:line="276" w:lineRule="auto"/>
        <w:jc w:val="both"/>
        <w:rPr>
          <w:sz w:val="22"/>
          <w:szCs w:val="22"/>
        </w:rPr>
      </w:pPr>
      <w:r w:rsidRPr="00AF16E8">
        <w:rPr>
          <w:sz w:val="22"/>
          <w:szCs w:val="22"/>
        </w:rPr>
        <w:t xml:space="preserve">HTTP protokol </w:t>
      </w:r>
    </w:p>
    <w:p w14:paraId="0416148E" w14:textId="77777777" w:rsidR="00425469" w:rsidRPr="00AF16E8" w:rsidRDefault="00425469" w:rsidP="00425469">
      <w:pPr>
        <w:pStyle w:val="Default"/>
        <w:numPr>
          <w:ilvl w:val="0"/>
          <w:numId w:val="16"/>
        </w:numPr>
        <w:spacing w:after="28" w:line="276" w:lineRule="auto"/>
        <w:jc w:val="both"/>
        <w:rPr>
          <w:sz w:val="22"/>
          <w:szCs w:val="22"/>
        </w:rPr>
      </w:pPr>
      <w:r>
        <w:rPr>
          <w:sz w:val="22"/>
          <w:szCs w:val="22"/>
        </w:rPr>
        <w:t>Internet pristup</w:t>
      </w:r>
    </w:p>
    <w:p w14:paraId="5E1F3312" w14:textId="77777777" w:rsidR="00425469" w:rsidRDefault="00425469" w:rsidP="00425469">
      <w:pPr>
        <w:pStyle w:val="Heading2"/>
        <w:numPr>
          <w:ilvl w:val="1"/>
          <w:numId w:val="1"/>
        </w:numPr>
        <w:spacing w:before="240" w:line="240" w:lineRule="atLeast"/>
      </w:pPr>
      <w:bookmarkStart w:id="16" w:name="_Toc527922722"/>
      <w:r w:rsidRPr="00563CC4">
        <w:t>Vremenski okvir i sekvenca svake faze/aktivnost</w:t>
      </w:r>
      <w:bookmarkEnd w:id="16"/>
    </w:p>
    <w:p w14:paraId="6DF72F2D" w14:textId="77777777" w:rsidR="00425469" w:rsidRPr="00B56EF3" w:rsidRDefault="00425469" w:rsidP="00425469">
      <w:pPr>
        <w:pStyle w:val="Default"/>
        <w:spacing w:line="276" w:lineRule="auto"/>
        <w:ind w:firstLine="720"/>
        <w:jc w:val="both"/>
        <w:rPr>
          <w:sz w:val="22"/>
          <w:szCs w:val="22"/>
        </w:rPr>
      </w:pPr>
      <w:r w:rsidRPr="00B56EF3">
        <w:rPr>
          <w:sz w:val="22"/>
          <w:szCs w:val="22"/>
        </w:rPr>
        <w:t xml:space="preserve">Svako od navedenih testiranja ima svoje određeno vrijeme trajanja. Ne možemo znati tačan vremenski period trajanja pojedinog testa, ali okvirno vrijeme za svaki test možemo odrediti u trajanju od 5 minuta do 1 sata, u zavisnosti od složenosti testa. </w:t>
      </w:r>
    </w:p>
    <w:p w14:paraId="3ED9B1EE" w14:textId="77777777" w:rsidR="00425469" w:rsidRPr="00B56EF3" w:rsidRDefault="00425469" w:rsidP="00425469">
      <w:pPr>
        <w:spacing w:line="276" w:lineRule="auto"/>
        <w:ind w:firstLine="720"/>
        <w:rPr>
          <w:szCs w:val="22"/>
        </w:rPr>
      </w:pPr>
      <w:r w:rsidRPr="00B56EF3">
        <w:rPr>
          <w:szCs w:val="22"/>
        </w:rPr>
        <w:t>Nakon završetka testa svakog pojedinačnog modula tim testera će ocijeniti rezultate testiranja kao prihvatljive ili neprihvatljive. U slučaju nezadovoljavajućih rezultata specificiraju se detalji koji će se proslijediti kompaniji koja razvija sistem.</w:t>
      </w:r>
    </w:p>
    <w:p w14:paraId="408BD68C" w14:textId="77777777" w:rsidR="00425469" w:rsidRDefault="00425469" w:rsidP="00425469">
      <w:pPr>
        <w:pStyle w:val="Heading2"/>
        <w:numPr>
          <w:ilvl w:val="1"/>
          <w:numId w:val="1"/>
        </w:numPr>
        <w:spacing w:before="240" w:line="240" w:lineRule="atLeast"/>
      </w:pPr>
      <w:bookmarkStart w:id="17" w:name="_Toc527922723"/>
      <w:bookmarkEnd w:id="10"/>
      <w:r w:rsidRPr="00563CC4">
        <w:t>Pretpostavke i zavisno</w:t>
      </w:r>
      <w:r>
        <w:t>s</w:t>
      </w:r>
      <w:r w:rsidRPr="00563CC4">
        <w:t>ti</w:t>
      </w:r>
      <w:bookmarkEnd w:id="17"/>
    </w:p>
    <w:p w14:paraId="4FB27F97" w14:textId="77777777" w:rsidR="00425469" w:rsidRPr="00EB1BED" w:rsidRDefault="00425469" w:rsidP="00425469">
      <w:pPr>
        <w:spacing w:line="276" w:lineRule="auto"/>
        <w:ind w:firstLine="720"/>
        <w:rPr>
          <w:szCs w:val="22"/>
        </w:rPr>
      </w:pPr>
      <w:r w:rsidRPr="00EB1BED">
        <w:rPr>
          <w:szCs w:val="22"/>
        </w:rPr>
        <w:t xml:space="preserve">Sistem je osmišljen pod pretpostavkom da postoji server na kojem će se nalaziti baza podataka realizirana u </w:t>
      </w:r>
      <w:r>
        <w:rPr>
          <w:szCs w:val="22"/>
        </w:rPr>
        <w:t xml:space="preserve">MS </w:t>
      </w:r>
      <w:r w:rsidRPr="00EB1BED">
        <w:rPr>
          <w:szCs w:val="22"/>
        </w:rPr>
        <w:t>SQL okruženju</w:t>
      </w:r>
      <w:r>
        <w:rPr>
          <w:szCs w:val="22"/>
        </w:rPr>
        <w:t>, kao i WEB server</w:t>
      </w:r>
      <w:r w:rsidRPr="00EB1BED">
        <w:rPr>
          <w:szCs w:val="22"/>
        </w:rPr>
        <w:t>. Potreban je i rezervni izvor napajanja električnom energijom (UPS jedinica), koji će omogućiti nesmetan rad i spriječiti gubljenje podataka u slučaju nestanka struje.</w:t>
      </w:r>
    </w:p>
    <w:p w14:paraId="0DD5AFAE" w14:textId="77777777" w:rsidR="00425469" w:rsidRDefault="00425469" w:rsidP="00425469">
      <w:pPr>
        <w:pStyle w:val="Heading2"/>
        <w:numPr>
          <w:ilvl w:val="1"/>
          <w:numId w:val="1"/>
        </w:numPr>
        <w:spacing w:before="240" w:line="240" w:lineRule="atLeast"/>
      </w:pPr>
      <w:bookmarkStart w:id="18" w:name="_Toc527922724"/>
      <w:r w:rsidRPr="00563CC4">
        <w:lastRenderedPageBreak/>
        <w:t>Ograničenja</w:t>
      </w:r>
      <w:bookmarkEnd w:id="18"/>
      <w:r w:rsidRPr="00563CC4">
        <w:t xml:space="preserve"> </w:t>
      </w:r>
    </w:p>
    <w:p w14:paraId="59C1684C" w14:textId="77777777" w:rsidR="00425469" w:rsidRPr="000A5B08" w:rsidRDefault="00425469" w:rsidP="00425469">
      <w:pPr>
        <w:spacing w:line="276" w:lineRule="auto"/>
        <w:ind w:firstLine="720"/>
        <w:rPr>
          <w:szCs w:val="22"/>
        </w:rPr>
      </w:pPr>
      <w:r w:rsidRPr="000A5B08">
        <w:rPr>
          <w:szCs w:val="22"/>
        </w:rPr>
        <w:t>Faktori koji ograničavaju opcije sistema su vezani za opterećenost izvršilaca usluga. Naime, potrebno je voditi računa da se izvrši ravnomjer</w:t>
      </w:r>
      <w:r>
        <w:rPr>
          <w:szCs w:val="22"/>
        </w:rPr>
        <w:t>n</w:t>
      </w:r>
      <w:r w:rsidRPr="000A5B08">
        <w:rPr>
          <w:szCs w:val="22"/>
        </w:rPr>
        <w:t xml:space="preserve">a raspodjela </w:t>
      </w:r>
      <w:r>
        <w:rPr>
          <w:szCs w:val="22"/>
        </w:rPr>
        <w:t>zadataka</w:t>
      </w:r>
      <w:r w:rsidRPr="000A5B08">
        <w:rPr>
          <w:szCs w:val="22"/>
        </w:rPr>
        <w:t xml:space="preserve"> za svakog pojedinačnog izvršioca, kako ne bi došlo do preopterećenja s jedne strane, dok s druge strane </w:t>
      </w:r>
      <w:r>
        <w:rPr>
          <w:szCs w:val="22"/>
        </w:rPr>
        <w:t>klijenti ostaju neusluženi</w:t>
      </w:r>
      <w:r w:rsidRPr="000A5B08">
        <w:rPr>
          <w:szCs w:val="22"/>
        </w:rPr>
        <w:t>.</w:t>
      </w:r>
    </w:p>
    <w:p w14:paraId="6BCB0D63" w14:textId="77777777" w:rsidR="00425469" w:rsidRDefault="00425469" w:rsidP="00425469">
      <w:pPr>
        <w:widowControl/>
        <w:spacing w:before="0" w:after="0" w:line="240" w:lineRule="auto"/>
        <w:jc w:val="left"/>
      </w:pPr>
      <w:r>
        <w:br w:type="page"/>
      </w:r>
    </w:p>
    <w:p w14:paraId="67CD90BD" w14:textId="77777777" w:rsidR="00425469" w:rsidRPr="00C430CB" w:rsidRDefault="00425469" w:rsidP="00425469">
      <w:pPr>
        <w:pStyle w:val="Heading1"/>
        <w:numPr>
          <w:ilvl w:val="0"/>
          <w:numId w:val="1"/>
        </w:numPr>
        <w:spacing w:before="240" w:after="60" w:line="240" w:lineRule="atLeast"/>
      </w:pPr>
      <w:bookmarkStart w:id="19" w:name="_Toc527922725"/>
      <w:r w:rsidRPr="00C430CB">
        <w:lastRenderedPageBreak/>
        <w:t>Detaljni plan testa</w:t>
      </w:r>
      <w:bookmarkEnd w:id="19"/>
    </w:p>
    <w:p w14:paraId="54369394" w14:textId="77777777" w:rsidR="00425469" w:rsidRPr="004A6F10" w:rsidRDefault="00425469" w:rsidP="00425469">
      <w:pPr>
        <w:spacing w:line="276" w:lineRule="auto"/>
        <w:rPr>
          <w:szCs w:val="22"/>
        </w:rPr>
      </w:pPr>
      <w:r w:rsidRPr="004A6F10">
        <w:rPr>
          <w:szCs w:val="22"/>
        </w:rPr>
        <w:t>U ovom poglavlju će biti detaljno opisani načini testiranja funkcionalnih zahtjeva</w:t>
      </w:r>
      <w:r>
        <w:rPr>
          <w:szCs w:val="22"/>
        </w:rPr>
        <w:t>,</w:t>
      </w:r>
      <w:r w:rsidRPr="004A6F10">
        <w:rPr>
          <w:szCs w:val="22"/>
        </w:rPr>
        <w:t xml:space="preserve"> navedeni</w:t>
      </w:r>
      <w:r>
        <w:rPr>
          <w:szCs w:val="22"/>
        </w:rPr>
        <w:t>h</w:t>
      </w:r>
      <w:r w:rsidRPr="004A6F10">
        <w:rPr>
          <w:szCs w:val="22"/>
        </w:rPr>
        <w:t xml:space="preserve"> u specifikaciji softverskih zahtjeva.</w:t>
      </w:r>
    </w:p>
    <w:p w14:paraId="4CC86457" w14:textId="3324C564" w:rsidR="00425469" w:rsidRPr="00563CC4" w:rsidRDefault="00713A90" w:rsidP="00425469">
      <w:pPr>
        <w:pStyle w:val="Heading2"/>
        <w:numPr>
          <w:ilvl w:val="1"/>
          <w:numId w:val="1"/>
        </w:numPr>
        <w:spacing w:before="240" w:line="240" w:lineRule="atLeast"/>
      </w:pPr>
      <w:bookmarkStart w:id="20" w:name="_Toc527922726"/>
      <w:r>
        <w:t>test</w:t>
      </w:r>
      <w:r w:rsidR="00425469">
        <w:t>: Prijava na sistem</w:t>
      </w:r>
      <w:bookmarkEnd w:id="20"/>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288"/>
        <w:gridCol w:w="6062"/>
      </w:tblGrid>
      <w:tr w:rsidR="00425469" w:rsidRPr="00563CC4" w14:paraId="166A90DA" w14:textId="77777777" w:rsidTr="00A06351">
        <w:tc>
          <w:tcPr>
            <w:tcW w:w="3369" w:type="dxa"/>
            <w:shd w:val="clear" w:color="auto" w:fill="auto"/>
          </w:tcPr>
          <w:p w14:paraId="3EBE33B3" w14:textId="77777777" w:rsidR="00425469" w:rsidRDefault="00425469" w:rsidP="00A06351">
            <w:pPr>
              <w:spacing w:before="60" w:after="60"/>
            </w:pPr>
            <w:r w:rsidRPr="00563CC4">
              <w:t>Šta se testira?</w:t>
            </w:r>
          </w:p>
        </w:tc>
        <w:tc>
          <w:tcPr>
            <w:tcW w:w="6207" w:type="dxa"/>
            <w:shd w:val="clear" w:color="auto" w:fill="auto"/>
          </w:tcPr>
          <w:p w14:paraId="21D2288E" w14:textId="77777777" w:rsidR="00425469" w:rsidRPr="00563CC4" w:rsidRDefault="00425469" w:rsidP="00A06351">
            <w:pPr>
              <w:spacing w:before="60" w:after="60"/>
            </w:pPr>
            <w:r>
              <w:t>Testira se forma za prijavu na sistem</w:t>
            </w:r>
          </w:p>
        </w:tc>
      </w:tr>
      <w:tr w:rsidR="00425469" w:rsidRPr="00563CC4" w14:paraId="21AFF039" w14:textId="77777777" w:rsidTr="00A06351">
        <w:tc>
          <w:tcPr>
            <w:tcW w:w="3369" w:type="dxa"/>
            <w:shd w:val="clear" w:color="auto" w:fill="auto"/>
          </w:tcPr>
          <w:p w14:paraId="1143B6B1" w14:textId="77777777" w:rsidR="00425469" w:rsidRPr="00563CC4" w:rsidRDefault="00425469" w:rsidP="00A06351">
            <w:pPr>
              <w:spacing w:before="60" w:after="60"/>
            </w:pPr>
            <w:r>
              <w:t>Cilj testa</w:t>
            </w:r>
          </w:p>
        </w:tc>
        <w:tc>
          <w:tcPr>
            <w:tcW w:w="6207" w:type="dxa"/>
            <w:shd w:val="clear" w:color="auto" w:fill="auto"/>
          </w:tcPr>
          <w:p w14:paraId="6DC46051" w14:textId="77777777" w:rsidR="00425469" w:rsidRPr="00563CC4" w:rsidRDefault="00425469" w:rsidP="00A06351">
            <w:pPr>
              <w:spacing w:before="60" w:after="60"/>
            </w:pPr>
            <w:r>
              <w:t>Provjera tretiranja sistema, korisnika sa različitim statusima</w:t>
            </w:r>
          </w:p>
        </w:tc>
      </w:tr>
      <w:tr w:rsidR="00425469" w:rsidRPr="00563CC4" w14:paraId="34F0F161" w14:textId="77777777" w:rsidTr="00A06351">
        <w:tc>
          <w:tcPr>
            <w:tcW w:w="3369" w:type="dxa"/>
            <w:shd w:val="clear" w:color="auto" w:fill="auto"/>
          </w:tcPr>
          <w:p w14:paraId="759F8AA7" w14:textId="77777777" w:rsidR="00425469" w:rsidRPr="00563CC4" w:rsidRDefault="00425469" w:rsidP="00A06351">
            <w:pPr>
              <w:spacing w:before="60" w:after="60"/>
            </w:pPr>
            <w:r w:rsidRPr="00563CC4">
              <w:t>Vrijeme izvršavanja testa</w:t>
            </w:r>
            <w:r>
              <w:t xml:space="preserve"> (kad?)</w:t>
            </w:r>
          </w:p>
        </w:tc>
        <w:tc>
          <w:tcPr>
            <w:tcW w:w="6207" w:type="dxa"/>
            <w:shd w:val="clear" w:color="auto" w:fill="auto"/>
          </w:tcPr>
          <w:p w14:paraId="0497219B" w14:textId="77777777" w:rsidR="00425469" w:rsidRPr="00563CC4" w:rsidRDefault="00425469" w:rsidP="00A06351">
            <w:pPr>
              <w:spacing w:before="60" w:after="60"/>
            </w:pPr>
            <w:r>
              <w:t>Nakon faze implementacije</w:t>
            </w:r>
          </w:p>
        </w:tc>
      </w:tr>
      <w:tr w:rsidR="00425469" w:rsidRPr="00563CC4" w14:paraId="28356B5F" w14:textId="77777777" w:rsidTr="00A06351">
        <w:tc>
          <w:tcPr>
            <w:tcW w:w="3369" w:type="dxa"/>
            <w:shd w:val="clear" w:color="auto" w:fill="auto"/>
          </w:tcPr>
          <w:p w14:paraId="1A68E750" w14:textId="77777777" w:rsidR="00425469" w:rsidRPr="00563CC4" w:rsidRDefault="00425469" w:rsidP="00A06351">
            <w:pPr>
              <w:spacing w:before="60" w:after="60"/>
            </w:pPr>
            <w:r w:rsidRPr="00882B71">
              <w:t>Trajanje testa</w:t>
            </w:r>
          </w:p>
        </w:tc>
        <w:tc>
          <w:tcPr>
            <w:tcW w:w="6207" w:type="dxa"/>
            <w:shd w:val="clear" w:color="auto" w:fill="auto"/>
          </w:tcPr>
          <w:p w14:paraId="457EB012" w14:textId="77777777" w:rsidR="00425469" w:rsidRPr="00563CC4" w:rsidRDefault="00425469" w:rsidP="00A06351">
            <w:pPr>
              <w:spacing w:before="60" w:after="60"/>
            </w:pPr>
            <w:r>
              <w:t>15 min</w:t>
            </w:r>
          </w:p>
        </w:tc>
      </w:tr>
      <w:tr w:rsidR="00425469" w:rsidRPr="00563CC4" w14:paraId="0BAC5378" w14:textId="77777777" w:rsidTr="00A06351">
        <w:tc>
          <w:tcPr>
            <w:tcW w:w="3369" w:type="dxa"/>
            <w:shd w:val="clear" w:color="auto" w:fill="auto"/>
          </w:tcPr>
          <w:p w14:paraId="2464E445" w14:textId="77777777" w:rsidR="00425469" w:rsidRPr="00563CC4" w:rsidRDefault="00425469" w:rsidP="00A06351">
            <w:pPr>
              <w:spacing w:before="60" w:after="60"/>
            </w:pPr>
            <w:r w:rsidRPr="00882B71">
              <w:t>Izvršilac testa</w:t>
            </w:r>
          </w:p>
        </w:tc>
        <w:tc>
          <w:tcPr>
            <w:tcW w:w="6207" w:type="dxa"/>
            <w:shd w:val="clear" w:color="auto" w:fill="auto"/>
          </w:tcPr>
          <w:p w14:paraId="4D95ECDA" w14:textId="77777777" w:rsidR="00425469" w:rsidRPr="00563CC4" w:rsidRDefault="00425469" w:rsidP="00A06351">
            <w:pPr>
              <w:spacing w:before="60" w:after="60"/>
            </w:pPr>
            <w:r>
              <w:t>Tester</w:t>
            </w:r>
          </w:p>
        </w:tc>
      </w:tr>
      <w:tr w:rsidR="00425469" w:rsidRPr="00563CC4" w14:paraId="793CD009" w14:textId="77777777" w:rsidTr="00A06351">
        <w:tc>
          <w:tcPr>
            <w:tcW w:w="3369" w:type="dxa"/>
            <w:shd w:val="clear" w:color="auto" w:fill="auto"/>
          </w:tcPr>
          <w:p w14:paraId="6D0AE820" w14:textId="77777777" w:rsidR="00425469" w:rsidRPr="00563CC4" w:rsidRDefault="00425469" w:rsidP="00A06351">
            <w:pPr>
              <w:spacing w:before="60" w:after="60"/>
            </w:pPr>
            <w:r w:rsidRPr="00882B71">
              <w:t>Strategija provedbe testa</w:t>
            </w:r>
          </w:p>
        </w:tc>
        <w:tc>
          <w:tcPr>
            <w:tcW w:w="6207" w:type="dxa"/>
            <w:shd w:val="clear" w:color="auto" w:fill="auto"/>
          </w:tcPr>
          <w:p w14:paraId="5678030B" w14:textId="77777777" w:rsidR="00425469" w:rsidRDefault="00425469" w:rsidP="00A06351">
            <w:pPr>
              <w:spacing w:before="60" w:after="60"/>
            </w:pPr>
            <w:r>
              <w:t>Tester pokreće (Home Page) aplikacije</w:t>
            </w:r>
          </w:p>
          <w:p w14:paraId="55199ABB" w14:textId="77777777" w:rsidR="00425469" w:rsidRDefault="00425469" w:rsidP="00A06351">
            <w:pPr>
              <w:pStyle w:val="ListParagraph"/>
              <w:numPr>
                <w:ilvl w:val="0"/>
                <w:numId w:val="17"/>
              </w:numPr>
              <w:spacing w:before="60" w:after="60"/>
            </w:pPr>
            <w:r>
              <w:t>Unosi ispravne podatke - acc klijent / aktivan</w:t>
            </w:r>
          </w:p>
          <w:p w14:paraId="5251DAB0" w14:textId="5204D38D" w:rsidR="00425469" w:rsidRDefault="00425469" w:rsidP="00A06351">
            <w:pPr>
              <w:pStyle w:val="ListParagraph"/>
              <w:numPr>
                <w:ilvl w:val="0"/>
                <w:numId w:val="17"/>
              </w:numPr>
              <w:spacing w:before="60" w:after="60"/>
            </w:pPr>
            <w:r>
              <w:t xml:space="preserve">Unosi ispravne podatke - acc klijent / </w:t>
            </w:r>
            <w:r w:rsidR="00CD7D89">
              <w:t>neaktivan</w:t>
            </w:r>
          </w:p>
          <w:p w14:paraId="0366A854" w14:textId="77777777" w:rsidR="00425469" w:rsidRDefault="00425469" w:rsidP="00A06351">
            <w:pPr>
              <w:pStyle w:val="ListParagraph"/>
              <w:numPr>
                <w:ilvl w:val="0"/>
                <w:numId w:val="17"/>
              </w:numPr>
              <w:spacing w:before="60" w:after="60"/>
            </w:pPr>
            <w:r>
              <w:t>Unosi ispravne podatke - acc klijent / IsDeleted(True)</w:t>
            </w:r>
          </w:p>
          <w:p w14:paraId="14544C99" w14:textId="77777777" w:rsidR="00425469" w:rsidRDefault="00425469" w:rsidP="00A06351">
            <w:pPr>
              <w:pStyle w:val="ListParagraph"/>
              <w:numPr>
                <w:ilvl w:val="0"/>
                <w:numId w:val="17"/>
              </w:numPr>
              <w:spacing w:before="60" w:after="60"/>
            </w:pPr>
            <w:r>
              <w:t>Unosi ispravne podatke - acc Zaposlenik / aktivan</w:t>
            </w:r>
          </w:p>
          <w:p w14:paraId="010B5843" w14:textId="77777777" w:rsidR="00425469" w:rsidRDefault="00425469" w:rsidP="00A06351">
            <w:pPr>
              <w:pStyle w:val="ListParagraph"/>
              <w:numPr>
                <w:ilvl w:val="0"/>
                <w:numId w:val="17"/>
              </w:numPr>
              <w:spacing w:before="60" w:after="60"/>
            </w:pPr>
            <w:r>
              <w:t>Unosi ispravne podatke - acc Zaposlenik / blokiran</w:t>
            </w:r>
          </w:p>
          <w:p w14:paraId="2B45AB2D" w14:textId="77777777" w:rsidR="00425469" w:rsidRDefault="00425469" w:rsidP="00A06351">
            <w:pPr>
              <w:pStyle w:val="ListParagraph"/>
              <w:numPr>
                <w:ilvl w:val="0"/>
                <w:numId w:val="17"/>
              </w:numPr>
              <w:spacing w:before="60" w:after="60"/>
            </w:pPr>
            <w:r>
              <w:t>Unosi ispravne podatke - acc Zaposlenik / IsDeleted(True)</w:t>
            </w:r>
          </w:p>
          <w:p w14:paraId="2AC4B6F7" w14:textId="77777777" w:rsidR="00425469" w:rsidRDefault="00425469" w:rsidP="00A06351">
            <w:pPr>
              <w:pStyle w:val="ListParagraph"/>
              <w:numPr>
                <w:ilvl w:val="0"/>
                <w:numId w:val="17"/>
              </w:numPr>
              <w:spacing w:before="60" w:after="60"/>
            </w:pPr>
            <w:r>
              <w:t>Unosi nepostojeće podatke</w:t>
            </w:r>
          </w:p>
          <w:p w14:paraId="57ABE9FF" w14:textId="4D9EA528" w:rsidR="00B25D88" w:rsidRPr="00563CC4" w:rsidRDefault="00425469" w:rsidP="00CD7D89">
            <w:pPr>
              <w:pStyle w:val="ListParagraph"/>
              <w:numPr>
                <w:ilvl w:val="0"/>
                <w:numId w:val="17"/>
              </w:numPr>
              <w:spacing w:before="60" w:after="60"/>
            </w:pPr>
            <w:r>
              <w:t>Unosi pogrešnu šifru za acc (klijent/zaposlenik)</w:t>
            </w:r>
          </w:p>
        </w:tc>
      </w:tr>
      <w:tr w:rsidR="00425469" w:rsidRPr="00563CC4" w14:paraId="07C1B1AA" w14:textId="77777777" w:rsidTr="00A06351">
        <w:tc>
          <w:tcPr>
            <w:tcW w:w="3369" w:type="dxa"/>
            <w:shd w:val="clear" w:color="auto" w:fill="auto"/>
          </w:tcPr>
          <w:p w14:paraId="2D05DD1C" w14:textId="77777777" w:rsidR="00425469" w:rsidRPr="00563CC4" w:rsidRDefault="00425469" w:rsidP="00A06351">
            <w:pPr>
              <w:spacing w:before="60" w:after="60"/>
            </w:pPr>
            <w:r w:rsidRPr="00882B71">
              <w:t>Komponenta koja se testira</w:t>
            </w:r>
          </w:p>
        </w:tc>
        <w:tc>
          <w:tcPr>
            <w:tcW w:w="6207" w:type="dxa"/>
            <w:shd w:val="clear" w:color="auto" w:fill="auto"/>
          </w:tcPr>
          <w:p w14:paraId="55004E1E" w14:textId="77777777" w:rsidR="00425469" w:rsidRPr="00563CC4" w:rsidRDefault="00425469" w:rsidP="00A06351">
            <w:pPr>
              <w:spacing w:before="60" w:after="60"/>
            </w:pPr>
            <w:r>
              <w:t>Prijava na sistem (Autentifikacija)</w:t>
            </w:r>
          </w:p>
        </w:tc>
      </w:tr>
      <w:tr w:rsidR="00425469" w:rsidRPr="00563CC4" w14:paraId="7010EEB9" w14:textId="77777777" w:rsidTr="00A06351">
        <w:tc>
          <w:tcPr>
            <w:tcW w:w="3369" w:type="dxa"/>
            <w:shd w:val="clear" w:color="auto" w:fill="auto"/>
          </w:tcPr>
          <w:p w14:paraId="2CC9754A" w14:textId="77777777" w:rsidR="00425469" w:rsidRPr="00563CC4" w:rsidRDefault="00425469" w:rsidP="00A06351">
            <w:pPr>
              <w:spacing w:before="60" w:after="60"/>
            </w:pPr>
            <w:r w:rsidRPr="00882B71">
              <w:t>Koraci testa</w:t>
            </w:r>
            <w:r>
              <w:t xml:space="preserve"> / Specifikacija testa / Testni slučajevi</w:t>
            </w:r>
          </w:p>
        </w:tc>
        <w:tc>
          <w:tcPr>
            <w:tcW w:w="6207" w:type="dxa"/>
            <w:shd w:val="clear" w:color="auto" w:fill="auto"/>
          </w:tcPr>
          <w:p w14:paraId="47A56A01" w14:textId="77777777" w:rsidR="00425469" w:rsidRDefault="00425469" w:rsidP="00A06351">
            <w:pPr>
              <w:pStyle w:val="ListParagraph"/>
              <w:numPr>
                <w:ilvl w:val="0"/>
                <w:numId w:val="18"/>
              </w:numPr>
              <w:spacing w:before="60" w:after="60"/>
            </w:pPr>
            <w:r>
              <w:t>Pokretanje aplikacije</w:t>
            </w:r>
          </w:p>
          <w:p w14:paraId="2FE08533" w14:textId="77777777" w:rsidR="00425469" w:rsidRDefault="00425469" w:rsidP="00A06351">
            <w:pPr>
              <w:pStyle w:val="ListParagraph"/>
              <w:numPr>
                <w:ilvl w:val="0"/>
                <w:numId w:val="18"/>
              </w:numPr>
              <w:spacing w:before="60" w:after="60"/>
            </w:pPr>
            <w:r>
              <w:t>Unošenje podataka po kriterijima strategije provedbe</w:t>
            </w:r>
          </w:p>
          <w:p w14:paraId="5362D163" w14:textId="77777777" w:rsidR="00425469" w:rsidRDefault="00425469" w:rsidP="00A06351">
            <w:pPr>
              <w:pStyle w:val="ListParagraph"/>
              <w:numPr>
                <w:ilvl w:val="0"/>
                <w:numId w:val="18"/>
              </w:numPr>
              <w:spacing w:before="60" w:after="60"/>
            </w:pPr>
            <w:r>
              <w:t>Analiza očekivane reakcije sistema</w:t>
            </w:r>
          </w:p>
          <w:p w14:paraId="1107B755" w14:textId="77777777" w:rsidR="00425469" w:rsidRPr="00563CC4" w:rsidRDefault="00425469" w:rsidP="00A06351">
            <w:pPr>
              <w:pStyle w:val="ListParagraph"/>
              <w:numPr>
                <w:ilvl w:val="0"/>
                <w:numId w:val="18"/>
              </w:numPr>
              <w:spacing w:before="60" w:after="60"/>
            </w:pPr>
            <w:r>
              <w:t>Zatvaranje aplikacije</w:t>
            </w:r>
          </w:p>
        </w:tc>
      </w:tr>
      <w:tr w:rsidR="00425469" w:rsidRPr="00563CC4" w14:paraId="12CEE560" w14:textId="77777777" w:rsidTr="00A06351">
        <w:tc>
          <w:tcPr>
            <w:tcW w:w="3369" w:type="dxa"/>
            <w:shd w:val="clear" w:color="auto" w:fill="auto"/>
          </w:tcPr>
          <w:p w14:paraId="54A32DE9" w14:textId="77777777" w:rsidR="00425469" w:rsidRPr="00563CC4" w:rsidRDefault="00425469" w:rsidP="00A06351">
            <w:pPr>
              <w:spacing w:before="60" w:after="60"/>
            </w:pPr>
            <w:r w:rsidRPr="00882B71">
              <w:t>Podaci koji se koriste u testu</w:t>
            </w:r>
          </w:p>
        </w:tc>
        <w:tc>
          <w:tcPr>
            <w:tcW w:w="6207" w:type="dxa"/>
            <w:shd w:val="clear" w:color="auto" w:fill="auto"/>
          </w:tcPr>
          <w:p w14:paraId="1325237B" w14:textId="26DE974D" w:rsidR="00425469" w:rsidRPr="00563CC4" w:rsidRDefault="00425469" w:rsidP="00A06351">
            <w:pPr>
              <w:spacing w:before="60" w:after="60"/>
            </w:pPr>
            <w:r>
              <w:t xml:space="preserve">Korisničko ime (UserName) </w:t>
            </w:r>
            <w:r w:rsidR="00CD7D89">
              <w:t>,</w:t>
            </w:r>
            <w:r>
              <w:t xml:space="preserve"> Šifra (Password)</w:t>
            </w:r>
            <w:r w:rsidR="00CD7D89">
              <w:t xml:space="preserve"> i Link za otkljucavanje funkcionalnosti za zaposlenika koji se prijavljuje.</w:t>
            </w:r>
          </w:p>
        </w:tc>
      </w:tr>
      <w:tr w:rsidR="00425469" w:rsidRPr="00563CC4" w14:paraId="50419274" w14:textId="77777777" w:rsidTr="00A06351">
        <w:tc>
          <w:tcPr>
            <w:tcW w:w="3369" w:type="dxa"/>
            <w:shd w:val="clear" w:color="auto" w:fill="auto"/>
          </w:tcPr>
          <w:p w14:paraId="2642567D" w14:textId="77777777" w:rsidR="00425469" w:rsidRPr="00563CC4" w:rsidRDefault="00425469" w:rsidP="00A06351">
            <w:pPr>
              <w:spacing w:before="60" w:after="60"/>
            </w:pPr>
            <w:r w:rsidRPr="00882B71">
              <w:t>Očekivani rezultat</w:t>
            </w:r>
          </w:p>
        </w:tc>
        <w:tc>
          <w:tcPr>
            <w:tcW w:w="6207" w:type="dxa"/>
            <w:shd w:val="clear" w:color="auto" w:fill="auto"/>
          </w:tcPr>
          <w:p w14:paraId="59FCBF3E" w14:textId="77777777" w:rsidR="00425469" w:rsidRPr="00563CC4" w:rsidRDefault="00425469" w:rsidP="00A06351">
            <w:pPr>
              <w:spacing w:before="60" w:after="60"/>
            </w:pPr>
            <w:r>
              <w:t>Za sve acc, osim nepostojeći, prikazati status ili Home page</w:t>
            </w:r>
          </w:p>
        </w:tc>
      </w:tr>
      <w:tr w:rsidR="00425469" w:rsidRPr="00563CC4" w14:paraId="6EFAE680" w14:textId="77777777" w:rsidTr="00A06351">
        <w:tc>
          <w:tcPr>
            <w:tcW w:w="3369" w:type="dxa"/>
            <w:shd w:val="clear" w:color="auto" w:fill="auto"/>
          </w:tcPr>
          <w:p w14:paraId="7E9C3950" w14:textId="77777777" w:rsidR="00425469" w:rsidRPr="00882B71" w:rsidRDefault="00425469" w:rsidP="00A06351">
            <w:pPr>
              <w:spacing w:before="60" w:after="60"/>
            </w:pPr>
            <w:r>
              <w:t>Šta uraditi ako test ne uspije?</w:t>
            </w:r>
          </w:p>
        </w:tc>
        <w:tc>
          <w:tcPr>
            <w:tcW w:w="6207" w:type="dxa"/>
            <w:shd w:val="clear" w:color="auto" w:fill="auto"/>
          </w:tcPr>
          <w:p w14:paraId="4A4FB5B6" w14:textId="77777777" w:rsidR="00425469" w:rsidRPr="00563CC4" w:rsidRDefault="00425469" w:rsidP="00A06351">
            <w:pPr>
              <w:spacing w:before="60" w:after="60"/>
            </w:pPr>
            <w:r>
              <w:t>Napraviti zabilješku o grešci i poslati razvojnom timu</w:t>
            </w:r>
          </w:p>
        </w:tc>
      </w:tr>
      <w:tr w:rsidR="00425469" w:rsidRPr="00563CC4" w14:paraId="5AD13764" w14:textId="77777777" w:rsidTr="00A06351">
        <w:tc>
          <w:tcPr>
            <w:tcW w:w="3369" w:type="dxa"/>
            <w:shd w:val="clear" w:color="auto" w:fill="auto"/>
          </w:tcPr>
          <w:p w14:paraId="2A699F1B" w14:textId="77777777" w:rsidR="00425469" w:rsidRPr="00882B71" w:rsidRDefault="00425469" w:rsidP="00A06351">
            <w:pPr>
              <w:spacing w:before="60" w:after="60"/>
            </w:pPr>
            <w:r w:rsidRPr="00882B71">
              <w:t>Kategorija greške</w:t>
            </w:r>
          </w:p>
        </w:tc>
        <w:tc>
          <w:tcPr>
            <w:tcW w:w="6207" w:type="dxa"/>
            <w:shd w:val="clear" w:color="auto" w:fill="auto"/>
          </w:tcPr>
          <w:p w14:paraId="3109AA26" w14:textId="77777777" w:rsidR="00425469" w:rsidRPr="00563CC4" w:rsidRDefault="00425469" w:rsidP="00A06351">
            <w:pPr>
              <w:spacing w:before="60" w:after="60"/>
            </w:pPr>
            <w:r>
              <w:t>Greška u kodu, Konekcijska greška, Neočekivan rezultat</w:t>
            </w:r>
          </w:p>
        </w:tc>
      </w:tr>
    </w:tbl>
    <w:p w14:paraId="2746CB06" w14:textId="77777777" w:rsidR="00425469" w:rsidRDefault="00425469" w:rsidP="00425469"/>
    <w:p w14:paraId="61E77AE5" w14:textId="77777777" w:rsidR="00425469" w:rsidRDefault="00425469" w:rsidP="00425469"/>
    <w:p w14:paraId="08629B9B" w14:textId="77777777" w:rsidR="00425469" w:rsidRPr="00563CC4" w:rsidRDefault="00425469" w:rsidP="00425469">
      <w:pPr>
        <w:pStyle w:val="Heading2"/>
        <w:numPr>
          <w:ilvl w:val="1"/>
          <w:numId w:val="1"/>
        </w:numPr>
        <w:spacing w:before="240" w:line="240" w:lineRule="atLeast"/>
      </w:pPr>
      <w:bookmarkStart w:id="21" w:name="_Toc527922727"/>
      <w:r>
        <w:lastRenderedPageBreak/>
        <w:t>test: Modul korisnici / Šifarnici</w:t>
      </w:r>
      <w:bookmarkEnd w:id="2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283"/>
        <w:gridCol w:w="6067"/>
      </w:tblGrid>
      <w:tr w:rsidR="00425469" w:rsidRPr="00563CC4" w14:paraId="20FFBF7D" w14:textId="77777777" w:rsidTr="00A06351">
        <w:tc>
          <w:tcPr>
            <w:tcW w:w="3283" w:type="dxa"/>
            <w:shd w:val="clear" w:color="auto" w:fill="auto"/>
          </w:tcPr>
          <w:p w14:paraId="49F838D0" w14:textId="77777777" w:rsidR="00425469" w:rsidRDefault="00425469" w:rsidP="00A06351">
            <w:pPr>
              <w:spacing w:before="60" w:after="60"/>
            </w:pPr>
            <w:r w:rsidRPr="00563CC4">
              <w:t>Šta se testira?</w:t>
            </w:r>
          </w:p>
        </w:tc>
        <w:tc>
          <w:tcPr>
            <w:tcW w:w="6067" w:type="dxa"/>
            <w:shd w:val="clear" w:color="auto" w:fill="auto"/>
          </w:tcPr>
          <w:p w14:paraId="52A8638B" w14:textId="77777777" w:rsidR="00425469" w:rsidRPr="00563CC4" w:rsidRDefault="00425469" w:rsidP="00A06351">
            <w:pPr>
              <w:spacing w:before="60" w:after="60"/>
            </w:pPr>
            <w:r>
              <w:t>Ažuriranje šifarnika</w:t>
            </w:r>
          </w:p>
        </w:tc>
      </w:tr>
      <w:tr w:rsidR="00425469" w:rsidRPr="00563CC4" w14:paraId="0141FD0D" w14:textId="77777777" w:rsidTr="00A06351">
        <w:tc>
          <w:tcPr>
            <w:tcW w:w="3283" w:type="dxa"/>
            <w:shd w:val="clear" w:color="auto" w:fill="auto"/>
          </w:tcPr>
          <w:p w14:paraId="0E61D8C8" w14:textId="77777777" w:rsidR="00425469" w:rsidRPr="00563CC4" w:rsidRDefault="00425469" w:rsidP="00A06351">
            <w:pPr>
              <w:spacing w:before="60" w:after="60"/>
            </w:pPr>
            <w:r>
              <w:t>Cilj testa</w:t>
            </w:r>
          </w:p>
        </w:tc>
        <w:tc>
          <w:tcPr>
            <w:tcW w:w="6067" w:type="dxa"/>
            <w:shd w:val="clear" w:color="auto" w:fill="auto"/>
          </w:tcPr>
          <w:p w14:paraId="5AC6373D" w14:textId="77777777" w:rsidR="00425469" w:rsidRPr="00563CC4" w:rsidRDefault="00425469" w:rsidP="00A06351">
            <w:pPr>
              <w:spacing w:before="60" w:after="60"/>
            </w:pPr>
            <w:r>
              <w:t>Provjera dodavanja/editovanja/brisanja zapisa u šifarnicima</w:t>
            </w:r>
          </w:p>
        </w:tc>
      </w:tr>
      <w:tr w:rsidR="00425469" w:rsidRPr="00563CC4" w14:paraId="54180F03" w14:textId="77777777" w:rsidTr="00A06351">
        <w:tc>
          <w:tcPr>
            <w:tcW w:w="3283" w:type="dxa"/>
            <w:shd w:val="clear" w:color="auto" w:fill="auto"/>
          </w:tcPr>
          <w:p w14:paraId="5B957FB0" w14:textId="77777777" w:rsidR="00425469" w:rsidRPr="00563CC4" w:rsidRDefault="00425469" w:rsidP="00A06351">
            <w:pPr>
              <w:spacing w:before="60" w:after="60"/>
            </w:pPr>
            <w:r w:rsidRPr="00563CC4">
              <w:t>Vrijeme izvršavanja testa</w:t>
            </w:r>
            <w:r>
              <w:t xml:space="preserve"> (kad?)</w:t>
            </w:r>
          </w:p>
        </w:tc>
        <w:tc>
          <w:tcPr>
            <w:tcW w:w="6067" w:type="dxa"/>
            <w:shd w:val="clear" w:color="auto" w:fill="auto"/>
          </w:tcPr>
          <w:p w14:paraId="115063F9" w14:textId="77777777" w:rsidR="00425469" w:rsidRPr="00563CC4" w:rsidRDefault="00425469" w:rsidP="00A06351">
            <w:pPr>
              <w:spacing w:before="60" w:after="60"/>
            </w:pPr>
            <w:r>
              <w:t>Nakon faze implementacije</w:t>
            </w:r>
          </w:p>
        </w:tc>
      </w:tr>
      <w:tr w:rsidR="00425469" w:rsidRPr="00563CC4" w14:paraId="3190D09C" w14:textId="77777777" w:rsidTr="00A06351">
        <w:tc>
          <w:tcPr>
            <w:tcW w:w="3283" w:type="dxa"/>
            <w:shd w:val="clear" w:color="auto" w:fill="auto"/>
          </w:tcPr>
          <w:p w14:paraId="3A04D1D6" w14:textId="77777777" w:rsidR="00425469" w:rsidRPr="00563CC4" w:rsidRDefault="00425469" w:rsidP="00A06351">
            <w:pPr>
              <w:spacing w:before="60" w:after="60"/>
            </w:pPr>
            <w:r w:rsidRPr="00882B71">
              <w:t>Trajanje testa</w:t>
            </w:r>
          </w:p>
        </w:tc>
        <w:tc>
          <w:tcPr>
            <w:tcW w:w="6067" w:type="dxa"/>
            <w:shd w:val="clear" w:color="auto" w:fill="auto"/>
          </w:tcPr>
          <w:p w14:paraId="65F2E039" w14:textId="77777777" w:rsidR="00425469" w:rsidRPr="00563CC4" w:rsidRDefault="00425469" w:rsidP="00A06351">
            <w:pPr>
              <w:spacing w:before="60" w:after="60"/>
            </w:pPr>
            <w:r>
              <w:t>20 min</w:t>
            </w:r>
          </w:p>
        </w:tc>
      </w:tr>
      <w:tr w:rsidR="00425469" w:rsidRPr="00563CC4" w14:paraId="09F0E2FC" w14:textId="77777777" w:rsidTr="00A06351">
        <w:tc>
          <w:tcPr>
            <w:tcW w:w="3283" w:type="dxa"/>
            <w:shd w:val="clear" w:color="auto" w:fill="auto"/>
          </w:tcPr>
          <w:p w14:paraId="1B9FCBB6" w14:textId="77777777" w:rsidR="00425469" w:rsidRPr="00563CC4" w:rsidRDefault="00425469" w:rsidP="00A06351">
            <w:pPr>
              <w:spacing w:before="60" w:after="60"/>
            </w:pPr>
            <w:r w:rsidRPr="00882B71">
              <w:t>Izvršilac testa</w:t>
            </w:r>
          </w:p>
        </w:tc>
        <w:tc>
          <w:tcPr>
            <w:tcW w:w="6067" w:type="dxa"/>
            <w:shd w:val="clear" w:color="auto" w:fill="auto"/>
          </w:tcPr>
          <w:p w14:paraId="5C56D331" w14:textId="77777777" w:rsidR="00425469" w:rsidRPr="00563CC4" w:rsidRDefault="00425469" w:rsidP="00A06351">
            <w:pPr>
              <w:spacing w:before="60" w:after="60"/>
            </w:pPr>
            <w:r>
              <w:t>Tester</w:t>
            </w:r>
          </w:p>
        </w:tc>
      </w:tr>
      <w:tr w:rsidR="00425469" w:rsidRPr="00563CC4" w14:paraId="4842A8D5" w14:textId="77777777" w:rsidTr="00A06351">
        <w:tc>
          <w:tcPr>
            <w:tcW w:w="3283" w:type="dxa"/>
            <w:shd w:val="clear" w:color="auto" w:fill="auto"/>
          </w:tcPr>
          <w:p w14:paraId="79408B66" w14:textId="77777777" w:rsidR="00425469" w:rsidRPr="00563CC4" w:rsidRDefault="00425469" w:rsidP="00A06351">
            <w:pPr>
              <w:spacing w:before="60" w:after="60"/>
            </w:pPr>
            <w:r w:rsidRPr="00882B71">
              <w:t>Strategija provedbe testa</w:t>
            </w:r>
          </w:p>
        </w:tc>
        <w:tc>
          <w:tcPr>
            <w:tcW w:w="6067" w:type="dxa"/>
            <w:shd w:val="clear" w:color="auto" w:fill="auto"/>
          </w:tcPr>
          <w:p w14:paraId="3C30CE8D" w14:textId="77777777" w:rsidR="00425469" w:rsidRDefault="00425469" w:rsidP="00A06351">
            <w:pPr>
              <w:spacing w:before="60" w:after="60"/>
            </w:pPr>
            <w:r>
              <w:t>Isti test se provodi nad svim šifarnicima:</w:t>
            </w:r>
          </w:p>
          <w:p w14:paraId="3770D2DC" w14:textId="77777777" w:rsidR="00425469" w:rsidRDefault="00425469" w:rsidP="00A06351">
            <w:pPr>
              <w:spacing w:before="60" w:after="60"/>
              <w:ind w:left="360"/>
            </w:pPr>
            <w:r>
              <w:t>Opštine, Statusi naloga, Stručne spreme, Radna mjesta</w:t>
            </w:r>
          </w:p>
          <w:p w14:paraId="7E562161" w14:textId="77777777" w:rsidR="00425469" w:rsidRDefault="00425469" w:rsidP="00A06351">
            <w:pPr>
              <w:spacing w:before="60" w:after="60"/>
              <w:ind w:left="360"/>
            </w:pPr>
            <w:r>
              <w:t>po slijedećim kriterijima:</w:t>
            </w:r>
          </w:p>
          <w:p w14:paraId="494B6FD0" w14:textId="77777777" w:rsidR="00425469" w:rsidRDefault="00425469" w:rsidP="00A06351">
            <w:pPr>
              <w:pStyle w:val="ListParagraph"/>
              <w:numPr>
                <w:ilvl w:val="0"/>
                <w:numId w:val="19"/>
              </w:numPr>
              <w:spacing w:before="60" w:after="60"/>
            </w:pPr>
            <w:r>
              <w:t>Autorizacija (Zaposlenik sa i bez ovlasti)</w:t>
            </w:r>
          </w:p>
          <w:p w14:paraId="6E0D55DA" w14:textId="77777777" w:rsidR="00425469" w:rsidRDefault="00425469" w:rsidP="00A06351">
            <w:pPr>
              <w:pStyle w:val="ListParagraph"/>
              <w:numPr>
                <w:ilvl w:val="0"/>
                <w:numId w:val="19"/>
              </w:numPr>
              <w:spacing w:before="60" w:after="60"/>
            </w:pPr>
            <w:r>
              <w:t>Dodavanje nove vrijednosti</w:t>
            </w:r>
          </w:p>
          <w:p w14:paraId="10A37D7D" w14:textId="77777777" w:rsidR="00425469" w:rsidRDefault="00425469" w:rsidP="00A06351">
            <w:pPr>
              <w:pStyle w:val="ListParagraph"/>
              <w:numPr>
                <w:ilvl w:val="0"/>
                <w:numId w:val="19"/>
              </w:numPr>
              <w:spacing w:before="60" w:after="60"/>
            </w:pPr>
            <w:r>
              <w:t>Dodavanje već postojeće vrijednosti</w:t>
            </w:r>
          </w:p>
          <w:p w14:paraId="6B11F076" w14:textId="77777777" w:rsidR="00425469" w:rsidRDefault="00425469" w:rsidP="00A06351">
            <w:pPr>
              <w:pStyle w:val="ListParagraph"/>
              <w:numPr>
                <w:ilvl w:val="0"/>
                <w:numId w:val="19"/>
              </w:numPr>
              <w:spacing w:before="60" w:after="60"/>
            </w:pPr>
            <w:r>
              <w:t>Izmjena vrijednosti (promijeniti u neku drugu postojeću)</w:t>
            </w:r>
          </w:p>
          <w:p w14:paraId="2A42C6B8" w14:textId="77777777" w:rsidR="00425469" w:rsidRDefault="00425469" w:rsidP="00A06351">
            <w:pPr>
              <w:pStyle w:val="ListParagraph"/>
              <w:numPr>
                <w:ilvl w:val="0"/>
                <w:numId w:val="19"/>
              </w:numPr>
              <w:spacing w:before="60" w:after="60"/>
            </w:pPr>
            <w:r>
              <w:t>Izmjena vrijednosti (promijeniti u novu nepostojeću)</w:t>
            </w:r>
          </w:p>
          <w:p w14:paraId="2C154D49" w14:textId="1E51CA0D" w:rsidR="00425469" w:rsidRPr="00563CC4" w:rsidRDefault="00425469" w:rsidP="00CD7D89">
            <w:pPr>
              <w:pStyle w:val="ListParagraph"/>
              <w:numPr>
                <w:ilvl w:val="0"/>
                <w:numId w:val="19"/>
              </w:numPr>
              <w:spacing w:before="60" w:after="60"/>
            </w:pPr>
            <w:r>
              <w:t>Brisanje (sklanja vrijednost iz upotrebe u programu)</w:t>
            </w:r>
          </w:p>
        </w:tc>
      </w:tr>
      <w:tr w:rsidR="00425469" w:rsidRPr="00563CC4" w14:paraId="2D68049F" w14:textId="77777777" w:rsidTr="00A06351">
        <w:tc>
          <w:tcPr>
            <w:tcW w:w="3283" w:type="dxa"/>
            <w:shd w:val="clear" w:color="auto" w:fill="auto"/>
          </w:tcPr>
          <w:p w14:paraId="4053DFE0" w14:textId="77777777" w:rsidR="00425469" w:rsidRPr="00563CC4" w:rsidRDefault="00425469" w:rsidP="00A06351">
            <w:pPr>
              <w:spacing w:before="60" w:after="60"/>
            </w:pPr>
            <w:r w:rsidRPr="00882B71">
              <w:t>Komponenta koja se testira</w:t>
            </w:r>
          </w:p>
        </w:tc>
        <w:tc>
          <w:tcPr>
            <w:tcW w:w="6067" w:type="dxa"/>
            <w:shd w:val="clear" w:color="auto" w:fill="auto"/>
          </w:tcPr>
          <w:p w14:paraId="6CC06ED0" w14:textId="77777777" w:rsidR="00425469" w:rsidRPr="00563CC4" w:rsidRDefault="00425469" w:rsidP="00A06351">
            <w:pPr>
              <w:spacing w:before="60" w:after="60"/>
            </w:pPr>
            <w:r>
              <w:t>Šifarnici</w:t>
            </w:r>
          </w:p>
        </w:tc>
      </w:tr>
      <w:tr w:rsidR="00425469" w:rsidRPr="00563CC4" w14:paraId="7B861E1D" w14:textId="77777777" w:rsidTr="00A06351">
        <w:tc>
          <w:tcPr>
            <w:tcW w:w="3283" w:type="dxa"/>
            <w:shd w:val="clear" w:color="auto" w:fill="auto"/>
          </w:tcPr>
          <w:p w14:paraId="0A860056" w14:textId="77777777" w:rsidR="00425469" w:rsidRPr="00563CC4" w:rsidRDefault="00425469" w:rsidP="00A06351">
            <w:pPr>
              <w:spacing w:before="60" w:after="60"/>
            </w:pPr>
            <w:r w:rsidRPr="00882B71">
              <w:t>Koraci testa</w:t>
            </w:r>
            <w:r>
              <w:t xml:space="preserve"> / Specifikacija testa / Testni slučajevi</w:t>
            </w:r>
          </w:p>
        </w:tc>
        <w:tc>
          <w:tcPr>
            <w:tcW w:w="6067" w:type="dxa"/>
            <w:shd w:val="clear" w:color="auto" w:fill="auto"/>
          </w:tcPr>
          <w:p w14:paraId="51C79C09" w14:textId="77777777" w:rsidR="00425469" w:rsidRDefault="00425469" w:rsidP="00A06351">
            <w:pPr>
              <w:pStyle w:val="ListParagraph"/>
              <w:numPr>
                <w:ilvl w:val="0"/>
                <w:numId w:val="20"/>
              </w:numPr>
              <w:spacing w:before="60" w:after="60"/>
            </w:pPr>
            <w:r>
              <w:t>Pokretanje aplikacije i prijava na sistem</w:t>
            </w:r>
          </w:p>
          <w:p w14:paraId="71B9F955" w14:textId="77777777" w:rsidR="00425469" w:rsidRDefault="00425469" w:rsidP="00A06351">
            <w:pPr>
              <w:pStyle w:val="ListParagraph"/>
              <w:numPr>
                <w:ilvl w:val="0"/>
                <w:numId w:val="20"/>
              </w:numPr>
              <w:spacing w:before="60" w:after="60"/>
            </w:pPr>
            <w:r>
              <w:t>Unošenje podataka po kriterijima strategije provedbe</w:t>
            </w:r>
          </w:p>
          <w:p w14:paraId="069F1995" w14:textId="77777777" w:rsidR="00425469" w:rsidRDefault="00425469" w:rsidP="00A06351">
            <w:pPr>
              <w:pStyle w:val="ListParagraph"/>
              <w:numPr>
                <w:ilvl w:val="0"/>
                <w:numId w:val="20"/>
              </w:numPr>
              <w:spacing w:before="60" w:after="60"/>
            </w:pPr>
            <w:r>
              <w:t>Analiza očekivane reakcije sistema</w:t>
            </w:r>
          </w:p>
          <w:p w14:paraId="20A52B98" w14:textId="77777777" w:rsidR="00425469" w:rsidRPr="00563CC4" w:rsidRDefault="00425469" w:rsidP="00A06351">
            <w:pPr>
              <w:pStyle w:val="ListParagraph"/>
              <w:numPr>
                <w:ilvl w:val="0"/>
                <w:numId w:val="20"/>
              </w:numPr>
              <w:spacing w:before="60" w:after="60"/>
            </w:pPr>
            <w:r>
              <w:t>Zatvaranje aplikacije</w:t>
            </w:r>
          </w:p>
        </w:tc>
      </w:tr>
      <w:tr w:rsidR="00425469" w:rsidRPr="00563CC4" w14:paraId="586ED398" w14:textId="77777777" w:rsidTr="00A06351">
        <w:tc>
          <w:tcPr>
            <w:tcW w:w="3283" w:type="dxa"/>
            <w:shd w:val="clear" w:color="auto" w:fill="auto"/>
          </w:tcPr>
          <w:p w14:paraId="633E2BB4" w14:textId="77777777" w:rsidR="00425469" w:rsidRPr="00563CC4" w:rsidRDefault="00425469" w:rsidP="00A06351">
            <w:pPr>
              <w:spacing w:before="60" w:after="60"/>
            </w:pPr>
            <w:r w:rsidRPr="00882B71">
              <w:t>Podaci koji se koriste u testu</w:t>
            </w:r>
          </w:p>
        </w:tc>
        <w:tc>
          <w:tcPr>
            <w:tcW w:w="6067" w:type="dxa"/>
            <w:shd w:val="clear" w:color="auto" w:fill="auto"/>
          </w:tcPr>
          <w:p w14:paraId="631F8B41" w14:textId="77777777" w:rsidR="00425469" w:rsidRDefault="00425469" w:rsidP="00A06351">
            <w:pPr>
              <w:spacing w:before="60" w:after="60"/>
            </w:pPr>
            <w:r>
              <w:t>Korisnički nalog:</w:t>
            </w:r>
          </w:p>
          <w:p w14:paraId="4C2E27E9" w14:textId="05927C85" w:rsidR="00425469" w:rsidRDefault="00637C0F" w:rsidP="00A06351">
            <w:pPr>
              <w:pStyle w:val="ListParagraph"/>
              <w:numPr>
                <w:ilvl w:val="0"/>
                <w:numId w:val="16"/>
              </w:numPr>
              <w:spacing w:before="60" w:after="60"/>
            </w:pPr>
            <w:r>
              <w:t>Administrator</w:t>
            </w:r>
            <w:r w:rsidR="00425469">
              <w:t>/</w:t>
            </w:r>
            <w:r>
              <w:t>Administrator</w:t>
            </w:r>
            <w:r w:rsidR="00425469">
              <w:t xml:space="preserve"> (maksimalne ovlasti)</w:t>
            </w:r>
          </w:p>
          <w:p w14:paraId="21BDF3AF" w14:textId="77777777" w:rsidR="00425469" w:rsidRDefault="00425469" w:rsidP="00A06351">
            <w:pPr>
              <w:pStyle w:val="ListParagraph"/>
              <w:numPr>
                <w:ilvl w:val="1"/>
                <w:numId w:val="16"/>
              </w:numPr>
              <w:spacing w:before="60" w:after="60"/>
            </w:pPr>
            <w:r>
              <w:t>Oprobati sve operacije iz strategije provedbe.</w:t>
            </w:r>
          </w:p>
          <w:p w14:paraId="4DE15460" w14:textId="772FC409" w:rsidR="00425469" w:rsidRPr="00563CC4" w:rsidRDefault="00425469" w:rsidP="00637C0F">
            <w:pPr>
              <w:pStyle w:val="ListParagraph"/>
              <w:numPr>
                <w:ilvl w:val="1"/>
                <w:numId w:val="16"/>
              </w:numPr>
              <w:spacing w:before="60" w:after="60"/>
            </w:pPr>
            <w:r>
              <w:t>Mijenjati ovlasti nalogu TestU</w:t>
            </w:r>
          </w:p>
        </w:tc>
      </w:tr>
      <w:tr w:rsidR="00425469" w:rsidRPr="00563CC4" w14:paraId="40D9EA46" w14:textId="77777777" w:rsidTr="00A06351">
        <w:tc>
          <w:tcPr>
            <w:tcW w:w="3283" w:type="dxa"/>
            <w:shd w:val="clear" w:color="auto" w:fill="auto"/>
          </w:tcPr>
          <w:p w14:paraId="2EB85D90" w14:textId="77777777" w:rsidR="00425469" w:rsidRPr="00563CC4" w:rsidRDefault="00425469" w:rsidP="00A06351">
            <w:pPr>
              <w:spacing w:before="60" w:after="60"/>
            </w:pPr>
            <w:r w:rsidRPr="00882B71">
              <w:t>Očekivani rezultat</w:t>
            </w:r>
          </w:p>
        </w:tc>
        <w:tc>
          <w:tcPr>
            <w:tcW w:w="6067" w:type="dxa"/>
            <w:shd w:val="clear" w:color="auto" w:fill="auto"/>
          </w:tcPr>
          <w:p w14:paraId="71EA3400" w14:textId="77777777" w:rsidR="00425469" w:rsidRPr="00563CC4" w:rsidRDefault="00425469" w:rsidP="00A06351">
            <w:pPr>
              <w:spacing w:before="60" w:after="60"/>
            </w:pPr>
            <w:r>
              <w:t>Izvršene zahtijevane operacije / poruka o zabrani pristupa</w:t>
            </w:r>
          </w:p>
        </w:tc>
      </w:tr>
      <w:tr w:rsidR="00425469" w:rsidRPr="00563CC4" w14:paraId="66B8B10A" w14:textId="77777777" w:rsidTr="00A06351">
        <w:tc>
          <w:tcPr>
            <w:tcW w:w="3283" w:type="dxa"/>
            <w:shd w:val="clear" w:color="auto" w:fill="auto"/>
          </w:tcPr>
          <w:p w14:paraId="02FD4617" w14:textId="77777777" w:rsidR="00425469" w:rsidRPr="00882B71" w:rsidRDefault="00425469" w:rsidP="00A06351">
            <w:pPr>
              <w:spacing w:before="60" w:after="60"/>
            </w:pPr>
            <w:r>
              <w:t>Šta uraditi ako test ne uspije?</w:t>
            </w:r>
          </w:p>
        </w:tc>
        <w:tc>
          <w:tcPr>
            <w:tcW w:w="6067" w:type="dxa"/>
            <w:shd w:val="clear" w:color="auto" w:fill="auto"/>
          </w:tcPr>
          <w:p w14:paraId="49769ED8" w14:textId="77777777" w:rsidR="00425469" w:rsidRPr="00563CC4" w:rsidRDefault="00425469" w:rsidP="00A06351">
            <w:pPr>
              <w:spacing w:before="60" w:after="60"/>
            </w:pPr>
            <w:r>
              <w:t>Napraviti zabilješku o grešci i poslati razvojnom timu</w:t>
            </w:r>
          </w:p>
        </w:tc>
      </w:tr>
      <w:tr w:rsidR="00425469" w:rsidRPr="00563CC4" w14:paraId="398A5A45" w14:textId="77777777" w:rsidTr="00A06351">
        <w:tc>
          <w:tcPr>
            <w:tcW w:w="3283" w:type="dxa"/>
            <w:shd w:val="clear" w:color="auto" w:fill="auto"/>
          </w:tcPr>
          <w:p w14:paraId="566CC50B" w14:textId="77777777" w:rsidR="00425469" w:rsidRPr="00882B71" w:rsidRDefault="00425469" w:rsidP="00A06351">
            <w:pPr>
              <w:spacing w:before="60" w:after="60"/>
            </w:pPr>
            <w:r w:rsidRPr="00882B71">
              <w:t>Kategorija greške</w:t>
            </w:r>
          </w:p>
        </w:tc>
        <w:tc>
          <w:tcPr>
            <w:tcW w:w="6067" w:type="dxa"/>
            <w:shd w:val="clear" w:color="auto" w:fill="auto"/>
          </w:tcPr>
          <w:p w14:paraId="25D00CDE" w14:textId="77777777" w:rsidR="00425469" w:rsidRPr="00563CC4" w:rsidRDefault="00425469" w:rsidP="00A06351">
            <w:pPr>
              <w:spacing w:before="60" w:after="60"/>
            </w:pPr>
            <w:r>
              <w:t>Greška u kodu, Konekcijska greška, Neočekivan rezultat</w:t>
            </w:r>
          </w:p>
        </w:tc>
      </w:tr>
    </w:tbl>
    <w:p w14:paraId="0BB5D6B2" w14:textId="77777777" w:rsidR="00425469" w:rsidRPr="000374D4" w:rsidRDefault="00425469" w:rsidP="00425469">
      <w:pPr>
        <w:pStyle w:val="Heading2"/>
        <w:numPr>
          <w:ilvl w:val="1"/>
          <w:numId w:val="1"/>
        </w:numPr>
        <w:spacing w:before="240" w:line="240" w:lineRule="atLeast"/>
      </w:pPr>
      <w:bookmarkStart w:id="22" w:name="_Toc527922728"/>
      <w:r>
        <w:t>test: Modul korisnici / Admin menu</w:t>
      </w:r>
      <w:bookmarkEnd w:id="2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283"/>
        <w:gridCol w:w="6067"/>
      </w:tblGrid>
      <w:tr w:rsidR="00425469" w:rsidRPr="00563CC4" w14:paraId="75A0D914" w14:textId="77777777" w:rsidTr="00A06351">
        <w:tc>
          <w:tcPr>
            <w:tcW w:w="3283" w:type="dxa"/>
            <w:shd w:val="clear" w:color="auto" w:fill="auto"/>
          </w:tcPr>
          <w:p w14:paraId="59FA2508" w14:textId="77777777" w:rsidR="00425469" w:rsidRDefault="00425469" w:rsidP="00A06351">
            <w:pPr>
              <w:spacing w:before="60" w:after="60"/>
            </w:pPr>
            <w:r w:rsidRPr="00563CC4">
              <w:t>Šta se testira?</w:t>
            </w:r>
          </w:p>
        </w:tc>
        <w:tc>
          <w:tcPr>
            <w:tcW w:w="6067" w:type="dxa"/>
            <w:shd w:val="clear" w:color="auto" w:fill="auto"/>
          </w:tcPr>
          <w:p w14:paraId="6C6B90D9" w14:textId="12D28FED" w:rsidR="00425469" w:rsidRPr="00563CC4" w:rsidRDefault="00425469" w:rsidP="00A06351">
            <w:pPr>
              <w:spacing w:before="60" w:after="60"/>
            </w:pPr>
            <w:r>
              <w:t>Dvije opcije (ovlasti zaposlenika)</w:t>
            </w:r>
          </w:p>
        </w:tc>
      </w:tr>
      <w:tr w:rsidR="00425469" w:rsidRPr="00563CC4" w14:paraId="33790211" w14:textId="77777777" w:rsidTr="00A06351">
        <w:tc>
          <w:tcPr>
            <w:tcW w:w="3283" w:type="dxa"/>
            <w:shd w:val="clear" w:color="auto" w:fill="auto"/>
          </w:tcPr>
          <w:p w14:paraId="36B4C509" w14:textId="77777777" w:rsidR="00425469" w:rsidRPr="00563CC4" w:rsidRDefault="00425469" w:rsidP="00A06351">
            <w:pPr>
              <w:spacing w:before="60" w:after="60"/>
            </w:pPr>
            <w:r>
              <w:t>Cilj testa</w:t>
            </w:r>
          </w:p>
        </w:tc>
        <w:tc>
          <w:tcPr>
            <w:tcW w:w="6067" w:type="dxa"/>
            <w:shd w:val="clear" w:color="auto" w:fill="auto"/>
          </w:tcPr>
          <w:p w14:paraId="6B8DA17C" w14:textId="75E96ED6" w:rsidR="00425469" w:rsidRPr="00563CC4" w:rsidRDefault="00425469" w:rsidP="00637C0F">
            <w:pPr>
              <w:pStyle w:val="ListParagraph"/>
              <w:numPr>
                <w:ilvl w:val="0"/>
                <w:numId w:val="16"/>
              </w:numPr>
              <w:spacing w:before="60" w:after="60"/>
            </w:pPr>
            <w:r>
              <w:t xml:space="preserve">Dodavanje/editovanje/brisanje </w:t>
            </w:r>
            <w:r w:rsidR="00637C0F">
              <w:t xml:space="preserve">Zaposlenika i uloga na </w:t>
            </w:r>
            <w:r w:rsidR="00637C0F">
              <w:lastRenderedPageBreak/>
              <w:t>sistemu</w:t>
            </w:r>
          </w:p>
        </w:tc>
      </w:tr>
      <w:tr w:rsidR="00425469" w:rsidRPr="00563CC4" w14:paraId="1E6F54F2" w14:textId="77777777" w:rsidTr="00A06351">
        <w:tc>
          <w:tcPr>
            <w:tcW w:w="3283" w:type="dxa"/>
            <w:shd w:val="clear" w:color="auto" w:fill="auto"/>
          </w:tcPr>
          <w:p w14:paraId="44510EEE" w14:textId="77777777" w:rsidR="00425469" w:rsidRPr="00563CC4" w:rsidRDefault="00425469" w:rsidP="00A06351">
            <w:pPr>
              <w:spacing w:before="60" w:after="60"/>
            </w:pPr>
            <w:r w:rsidRPr="00563CC4">
              <w:lastRenderedPageBreak/>
              <w:t>Vrijeme izvršavanja testa</w:t>
            </w:r>
            <w:r>
              <w:t xml:space="preserve"> (kad?)</w:t>
            </w:r>
          </w:p>
        </w:tc>
        <w:tc>
          <w:tcPr>
            <w:tcW w:w="6067" w:type="dxa"/>
            <w:shd w:val="clear" w:color="auto" w:fill="auto"/>
          </w:tcPr>
          <w:p w14:paraId="74B6A89C" w14:textId="77777777" w:rsidR="00425469" w:rsidRPr="00563CC4" w:rsidRDefault="00425469" w:rsidP="00A06351">
            <w:pPr>
              <w:spacing w:before="60" w:after="60"/>
            </w:pPr>
            <w:r>
              <w:t>Nakon faze implementacije</w:t>
            </w:r>
          </w:p>
        </w:tc>
      </w:tr>
      <w:tr w:rsidR="00425469" w:rsidRPr="00563CC4" w14:paraId="69E45BED" w14:textId="77777777" w:rsidTr="00A06351">
        <w:tc>
          <w:tcPr>
            <w:tcW w:w="3283" w:type="dxa"/>
            <w:shd w:val="clear" w:color="auto" w:fill="auto"/>
          </w:tcPr>
          <w:p w14:paraId="301A8D86" w14:textId="77777777" w:rsidR="00425469" w:rsidRPr="00563CC4" w:rsidRDefault="00425469" w:rsidP="00A06351">
            <w:pPr>
              <w:spacing w:before="60" w:after="60"/>
            </w:pPr>
            <w:r w:rsidRPr="00882B71">
              <w:t>Trajanje testa</w:t>
            </w:r>
          </w:p>
        </w:tc>
        <w:tc>
          <w:tcPr>
            <w:tcW w:w="6067" w:type="dxa"/>
            <w:shd w:val="clear" w:color="auto" w:fill="auto"/>
          </w:tcPr>
          <w:p w14:paraId="05B41DB5" w14:textId="59F5DFB9" w:rsidR="00425469" w:rsidRPr="00563CC4" w:rsidRDefault="00B25D88" w:rsidP="00A06351">
            <w:pPr>
              <w:spacing w:before="60" w:after="60"/>
            </w:pPr>
            <w:r>
              <w:t>30</w:t>
            </w:r>
            <w:r w:rsidR="00425469">
              <w:t xml:space="preserve"> min</w:t>
            </w:r>
          </w:p>
        </w:tc>
      </w:tr>
      <w:tr w:rsidR="00425469" w:rsidRPr="00563CC4" w14:paraId="0B20E005" w14:textId="77777777" w:rsidTr="00A06351">
        <w:tc>
          <w:tcPr>
            <w:tcW w:w="3283" w:type="dxa"/>
            <w:shd w:val="clear" w:color="auto" w:fill="auto"/>
          </w:tcPr>
          <w:p w14:paraId="78A7959F" w14:textId="77777777" w:rsidR="00425469" w:rsidRPr="00563CC4" w:rsidRDefault="00425469" w:rsidP="00A06351">
            <w:pPr>
              <w:spacing w:before="60" w:after="60"/>
            </w:pPr>
            <w:r w:rsidRPr="00882B71">
              <w:t>Izvršilac testa</w:t>
            </w:r>
          </w:p>
        </w:tc>
        <w:tc>
          <w:tcPr>
            <w:tcW w:w="6067" w:type="dxa"/>
            <w:shd w:val="clear" w:color="auto" w:fill="auto"/>
          </w:tcPr>
          <w:p w14:paraId="5023DEA2" w14:textId="77777777" w:rsidR="00425469" w:rsidRPr="00563CC4" w:rsidRDefault="00425469" w:rsidP="00A06351">
            <w:pPr>
              <w:spacing w:before="60" w:after="60"/>
            </w:pPr>
            <w:r>
              <w:t>Tester</w:t>
            </w:r>
          </w:p>
        </w:tc>
      </w:tr>
      <w:tr w:rsidR="00425469" w:rsidRPr="00563CC4" w14:paraId="50F0393F" w14:textId="77777777" w:rsidTr="00A06351">
        <w:tc>
          <w:tcPr>
            <w:tcW w:w="3283" w:type="dxa"/>
            <w:shd w:val="clear" w:color="auto" w:fill="auto"/>
          </w:tcPr>
          <w:p w14:paraId="073EDA44" w14:textId="77777777" w:rsidR="00425469" w:rsidRPr="00563CC4" w:rsidRDefault="00425469" w:rsidP="00A06351">
            <w:pPr>
              <w:spacing w:before="60" w:after="60"/>
            </w:pPr>
            <w:r w:rsidRPr="00882B71">
              <w:t>Strategija provedbe testa</w:t>
            </w:r>
          </w:p>
        </w:tc>
        <w:tc>
          <w:tcPr>
            <w:tcW w:w="6067" w:type="dxa"/>
            <w:shd w:val="clear" w:color="auto" w:fill="auto"/>
          </w:tcPr>
          <w:p w14:paraId="114809E5" w14:textId="77777777" w:rsidR="00425469" w:rsidRDefault="00425469" w:rsidP="00A06351">
            <w:pPr>
              <w:pStyle w:val="ListParagraph"/>
              <w:numPr>
                <w:ilvl w:val="0"/>
                <w:numId w:val="16"/>
              </w:numPr>
              <w:spacing w:before="60" w:after="60"/>
            </w:pPr>
            <w:r>
              <w:t>Ista strategija testa za ovlasti kao i za šifarnike</w:t>
            </w:r>
          </w:p>
          <w:p w14:paraId="6D0416EB" w14:textId="0E2E0776" w:rsidR="00B25D88" w:rsidRPr="00563CC4" w:rsidRDefault="00B25D88" w:rsidP="00A06351">
            <w:pPr>
              <w:pStyle w:val="ListParagraph"/>
              <w:numPr>
                <w:ilvl w:val="0"/>
                <w:numId w:val="16"/>
              </w:numPr>
              <w:spacing w:before="60" w:after="60"/>
            </w:pPr>
            <w:r>
              <w:t xml:space="preserve">Testiranje pojedinih </w:t>
            </w:r>
            <w:r w:rsidR="00637C0F">
              <w:t>uloga</w:t>
            </w:r>
            <w:r>
              <w:t xml:space="preserve"> </w:t>
            </w:r>
            <w:r w:rsidR="00637C0F">
              <w:t>na sistemu</w:t>
            </w:r>
          </w:p>
        </w:tc>
      </w:tr>
      <w:tr w:rsidR="00425469" w:rsidRPr="00563CC4" w14:paraId="427D7968" w14:textId="77777777" w:rsidTr="00A06351">
        <w:tc>
          <w:tcPr>
            <w:tcW w:w="3283" w:type="dxa"/>
            <w:shd w:val="clear" w:color="auto" w:fill="auto"/>
          </w:tcPr>
          <w:p w14:paraId="2AD0F3BD" w14:textId="77777777" w:rsidR="00425469" w:rsidRPr="00563CC4" w:rsidRDefault="00425469" w:rsidP="00A06351">
            <w:pPr>
              <w:spacing w:before="60" w:after="60"/>
            </w:pPr>
            <w:r w:rsidRPr="00882B71">
              <w:t>Komponenta koja se testira</w:t>
            </w:r>
          </w:p>
        </w:tc>
        <w:tc>
          <w:tcPr>
            <w:tcW w:w="6067" w:type="dxa"/>
            <w:shd w:val="clear" w:color="auto" w:fill="auto"/>
          </w:tcPr>
          <w:p w14:paraId="2D2368F0" w14:textId="77777777" w:rsidR="00425469" w:rsidRPr="00563CC4" w:rsidRDefault="00425469" w:rsidP="00A06351">
            <w:pPr>
              <w:spacing w:before="60" w:after="60"/>
            </w:pPr>
            <w:r>
              <w:t>Admin opcije</w:t>
            </w:r>
          </w:p>
        </w:tc>
      </w:tr>
      <w:tr w:rsidR="00425469" w:rsidRPr="00563CC4" w14:paraId="66DAE8BF" w14:textId="77777777" w:rsidTr="00A06351">
        <w:tc>
          <w:tcPr>
            <w:tcW w:w="3283" w:type="dxa"/>
            <w:shd w:val="clear" w:color="auto" w:fill="auto"/>
          </w:tcPr>
          <w:p w14:paraId="62A769CA" w14:textId="77777777" w:rsidR="00425469" w:rsidRPr="00563CC4" w:rsidRDefault="00425469" w:rsidP="00A06351">
            <w:pPr>
              <w:spacing w:before="60" w:after="60"/>
            </w:pPr>
            <w:r w:rsidRPr="00882B71">
              <w:t>Koraci testa</w:t>
            </w:r>
            <w:r>
              <w:t xml:space="preserve"> / Specifikacija testa / Testni slučajevi</w:t>
            </w:r>
          </w:p>
        </w:tc>
        <w:tc>
          <w:tcPr>
            <w:tcW w:w="6067" w:type="dxa"/>
            <w:shd w:val="clear" w:color="auto" w:fill="auto"/>
          </w:tcPr>
          <w:p w14:paraId="2A4FFF94" w14:textId="77777777" w:rsidR="007576C5" w:rsidRDefault="007576C5" w:rsidP="007576C5">
            <w:pPr>
              <w:pStyle w:val="ListParagraph"/>
              <w:numPr>
                <w:ilvl w:val="0"/>
                <w:numId w:val="24"/>
              </w:numPr>
              <w:spacing w:before="60" w:after="60"/>
            </w:pPr>
            <w:r>
              <w:t>Pokretanje aplikacije i prijava na sistem</w:t>
            </w:r>
          </w:p>
          <w:p w14:paraId="5A0CA6DB" w14:textId="77777777" w:rsidR="007576C5" w:rsidRDefault="007576C5" w:rsidP="007576C5">
            <w:pPr>
              <w:pStyle w:val="ListParagraph"/>
              <w:numPr>
                <w:ilvl w:val="0"/>
                <w:numId w:val="24"/>
              </w:numPr>
              <w:spacing w:before="60" w:after="60"/>
            </w:pPr>
            <w:r>
              <w:t>Unošenje podataka po kriterijima strategije provedbe</w:t>
            </w:r>
          </w:p>
          <w:p w14:paraId="3FAF614D" w14:textId="77777777" w:rsidR="007576C5" w:rsidRDefault="007576C5" w:rsidP="007576C5">
            <w:pPr>
              <w:pStyle w:val="ListParagraph"/>
              <w:numPr>
                <w:ilvl w:val="0"/>
                <w:numId w:val="24"/>
              </w:numPr>
              <w:spacing w:before="60" w:after="60"/>
            </w:pPr>
            <w:r>
              <w:t>Analiza očekivane reakcije sistema</w:t>
            </w:r>
          </w:p>
          <w:p w14:paraId="193379F8" w14:textId="67263440" w:rsidR="00425469" w:rsidRPr="00563CC4" w:rsidRDefault="007576C5" w:rsidP="007576C5">
            <w:pPr>
              <w:pStyle w:val="ListParagraph"/>
              <w:numPr>
                <w:ilvl w:val="0"/>
                <w:numId w:val="24"/>
              </w:numPr>
              <w:spacing w:before="60" w:after="60"/>
            </w:pPr>
            <w:r>
              <w:t>Zatvaranje aplikacije</w:t>
            </w:r>
          </w:p>
        </w:tc>
      </w:tr>
      <w:tr w:rsidR="00425469" w:rsidRPr="00563CC4" w14:paraId="4C9F49FD" w14:textId="77777777" w:rsidTr="00A06351">
        <w:tc>
          <w:tcPr>
            <w:tcW w:w="3283" w:type="dxa"/>
            <w:shd w:val="clear" w:color="auto" w:fill="auto"/>
          </w:tcPr>
          <w:p w14:paraId="771FD66D" w14:textId="77777777" w:rsidR="00425469" w:rsidRPr="00563CC4" w:rsidRDefault="00425469" w:rsidP="00A06351">
            <w:pPr>
              <w:spacing w:before="60" w:after="60"/>
            </w:pPr>
            <w:r w:rsidRPr="00882B71">
              <w:t>Podaci koji se koriste u testu</w:t>
            </w:r>
          </w:p>
        </w:tc>
        <w:tc>
          <w:tcPr>
            <w:tcW w:w="6067" w:type="dxa"/>
            <w:shd w:val="clear" w:color="auto" w:fill="auto"/>
          </w:tcPr>
          <w:p w14:paraId="1B721B25" w14:textId="77777777" w:rsidR="00425469" w:rsidRDefault="00425469" w:rsidP="00A06351">
            <w:pPr>
              <w:spacing w:before="60" w:after="60"/>
            </w:pPr>
            <w:r>
              <w:t>Korisnički nalog:</w:t>
            </w:r>
          </w:p>
          <w:p w14:paraId="0388248D" w14:textId="0015C6AC" w:rsidR="00425469" w:rsidRDefault="00637C0F" w:rsidP="00A06351">
            <w:pPr>
              <w:pStyle w:val="ListParagraph"/>
              <w:numPr>
                <w:ilvl w:val="0"/>
                <w:numId w:val="16"/>
              </w:numPr>
              <w:spacing w:before="60" w:after="60"/>
            </w:pPr>
            <w:r>
              <w:t>Administrator</w:t>
            </w:r>
            <w:r w:rsidR="00425469">
              <w:t>/</w:t>
            </w:r>
            <w:r>
              <w:t>Administrator</w:t>
            </w:r>
            <w:r w:rsidR="00425469">
              <w:t xml:space="preserve"> (maksimalne ovlasti)</w:t>
            </w:r>
          </w:p>
          <w:p w14:paraId="18EEDAFD" w14:textId="77777777" w:rsidR="00425469" w:rsidRDefault="00425469" w:rsidP="00A06351">
            <w:pPr>
              <w:pStyle w:val="ListParagraph"/>
              <w:numPr>
                <w:ilvl w:val="1"/>
                <w:numId w:val="16"/>
              </w:numPr>
              <w:spacing w:before="60" w:after="60"/>
            </w:pPr>
            <w:r>
              <w:t>Oprobati sve operacije iz strategije provedbe.</w:t>
            </w:r>
          </w:p>
          <w:p w14:paraId="136CB66E" w14:textId="4E4ECF32" w:rsidR="00425469" w:rsidRPr="00563CC4" w:rsidRDefault="00425469" w:rsidP="00637C0F">
            <w:pPr>
              <w:pStyle w:val="ListParagraph"/>
              <w:numPr>
                <w:ilvl w:val="1"/>
                <w:numId w:val="16"/>
              </w:numPr>
              <w:spacing w:before="60" w:after="60"/>
            </w:pPr>
            <w:r>
              <w:t>Mijenjati ovlasti nalogu TestU</w:t>
            </w:r>
          </w:p>
        </w:tc>
      </w:tr>
      <w:tr w:rsidR="00425469" w:rsidRPr="00563CC4" w14:paraId="4562D576" w14:textId="77777777" w:rsidTr="00A06351">
        <w:tc>
          <w:tcPr>
            <w:tcW w:w="3283" w:type="dxa"/>
            <w:shd w:val="clear" w:color="auto" w:fill="auto"/>
          </w:tcPr>
          <w:p w14:paraId="15E65950" w14:textId="77777777" w:rsidR="00425469" w:rsidRPr="00563CC4" w:rsidRDefault="00425469" w:rsidP="00A06351">
            <w:pPr>
              <w:spacing w:before="60" w:after="60"/>
            </w:pPr>
            <w:r w:rsidRPr="00882B71">
              <w:t>Očekivani rezultat</w:t>
            </w:r>
          </w:p>
        </w:tc>
        <w:tc>
          <w:tcPr>
            <w:tcW w:w="6067" w:type="dxa"/>
            <w:shd w:val="clear" w:color="auto" w:fill="auto"/>
          </w:tcPr>
          <w:p w14:paraId="40FD02D7" w14:textId="77777777" w:rsidR="00425469" w:rsidRPr="00563CC4" w:rsidRDefault="00425469" w:rsidP="00A06351">
            <w:pPr>
              <w:spacing w:before="60" w:after="60"/>
            </w:pPr>
            <w:r>
              <w:t>Izvršene zahtijevane operacije / poruka o zabrani pristupa</w:t>
            </w:r>
          </w:p>
        </w:tc>
      </w:tr>
      <w:tr w:rsidR="00425469" w:rsidRPr="00563CC4" w14:paraId="73C21113" w14:textId="77777777" w:rsidTr="00A06351">
        <w:tc>
          <w:tcPr>
            <w:tcW w:w="3283" w:type="dxa"/>
            <w:shd w:val="clear" w:color="auto" w:fill="auto"/>
          </w:tcPr>
          <w:p w14:paraId="7BA3E428" w14:textId="77777777" w:rsidR="00425469" w:rsidRPr="00882B71" w:rsidRDefault="00425469" w:rsidP="00A06351">
            <w:pPr>
              <w:spacing w:before="60" w:after="60"/>
            </w:pPr>
            <w:r>
              <w:t>Šta uraditi ako test ne uspije?</w:t>
            </w:r>
          </w:p>
        </w:tc>
        <w:tc>
          <w:tcPr>
            <w:tcW w:w="6067" w:type="dxa"/>
            <w:shd w:val="clear" w:color="auto" w:fill="auto"/>
          </w:tcPr>
          <w:p w14:paraId="5974DFFF" w14:textId="77777777" w:rsidR="00425469" w:rsidRPr="00563CC4" w:rsidRDefault="00425469" w:rsidP="00A06351">
            <w:pPr>
              <w:spacing w:before="60" w:after="60"/>
            </w:pPr>
            <w:r>
              <w:t>Napraviti zabilješku o grešci i poslati razvojnom timu</w:t>
            </w:r>
          </w:p>
        </w:tc>
      </w:tr>
      <w:tr w:rsidR="00425469" w:rsidRPr="00563CC4" w14:paraId="1438A650" w14:textId="77777777" w:rsidTr="00A06351">
        <w:tc>
          <w:tcPr>
            <w:tcW w:w="3283" w:type="dxa"/>
            <w:shd w:val="clear" w:color="auto" w:fill="auto"/>
          </w:tcPr>
          <w:p w14:paraId="77160521" w14:textId="77777777" w:rsidR="00425469" w:rsidRPr="00882B71" w:rsidRDefault="00425469" w:rsidP="00A06351">
            <w:pPr>
              <w:spacing w:before="60" w:after="60"/>
            </w:pPr>
            <w:r w:rsidRPr="00882B71">
              <w:t>Kategorija greške</w:t>
            </w:r>
          </w:p>
        </w:tc>
        <w:tc>
          <w:tcPr>
            <w:tcW w:w="6067" w:type="dxa"/>
            <w:shd w:val="clear" w:color="auto" w:fill="auto"/>
          </w:tcPr>
          <w:p w14:paraId="22CFAD50" w14:textId="77777777" w:rsidR="00425469" w:rsidRPr="00563CC4" w:rsidRDefault="00425469" w:rsidP="00A06351">
            <w:pPr>
              <w:spacing w:before="60" w:after="60"/>
            </w:pPr>
            <w:r>
              <w:t>Greška u kodu, Konekcijska greška, Neočekivan rezultat</w:t>
            </w:r>
          </w:p>
        </w:tc>
      </w:tr>
    </w:tbl>
    <w:p w14:paraId="5C274384" w14:textId="087BF9DB" w:rsidR="00425469" w:rsidRDefault="00425469" w:rsidP="00425469">
      <w:pPr>
        <w:widowControl/>
        <w:spacing w:before="0" w:after="0" w:line="240" w:lineRule="auto"/>
        <w:jc w:val="left"/>
      </w:pPr>
    </w:p>
    <w:p w14:paraId="172CECDA" w14:textId="77777777" w:rsidR="00425469" w:rsidRDefault="00425469">
      <w:pPr>
        <w:widowControl/>
        <w:spacing w:before="0" w:after="0" w:line="240" w:lineRule="auto"/>
        <w:jc w:val="left"/>
      </w:pPr>
      <w:r>
        <w:br w:type="page"/>
      </w:r>
    </w:p>
    <w:p w14:paraId="3A7FBCA8" w14:textId="77777777" w:rsidR="00425469" w:rsidRPr="00425469" w:rsidRDefault="00425469" w:rsidP="00425469">
      <w:pPr>
        <w:pStyle w:val="ListParagraph"/>
        <w:keepNext/>
        <w:numPr>
          <w:ilvl w:val="0"/>
          <w:numId w:val="23"/>
        </w:numPr>
        <w:spacing w:before="480" w:after="120"/>
        <w:contextualSpacing w:val="0"/>
        <w:outlineLvl w:val="1"/>
        <w:rPr>
          <w:rFonts w:ascii="Arial" w:hAnsi="Arial"/>
          <w:b/>
          <w:caps/>
          <w:vanish/>
          <w:sz w:val="20"/>
        </w:rPr>
      </w:pPr>
      <w:bookmarkStart w:id="23" w:name="_Toc498552818"/>
      <w:bookmarkStart w:id="24" w:name="_Toc498552887"/>
      <w:bookmarkStart w:id="25" w:name="_Toc498552926"/>
      <w:bookmarkStart w:id="26" w:name="_Toc498552963"/>
      <w:bookmarkStart w:id="27" w:name="_Toc527922729"/>
      <w:bookmarkEnd w:id="23"/>
      <w:bookmarkEnd w:id="24"/>
      <w:bookmarkEnd w:id="25"/>
      <w:bookmarkEnd w:id="26"/>
      <w:bookmarkEnd w:id="27"/>
    </w:p>
    <w:p w14:paraId="1AF95DB5" w14:textId="77777777" w:rsidR="00425469" w:rsidRPr="00425469" w:rsidRDefault="00425469" w:rsidP="00425469">
      <w:pPr>
        <w:pStyle w:val="ListParagraph"/>
        <w:keepNext/>
        <w:numPr>
          <w:ilvl w:val="0"/>
          <w:numId w:val="23"/>
        </w:numPr>
        <w:spacing w:before="480" w:after="120"/>
        <w:contextualSpacing w:val="0"/>
        <w:outlineLvl w:val="1"/>
        <w:rPr>
          <w:rFonts w:ascii="Arial" w:hAnsi="Arial"/>
          <w:b/>
          <w:caps/>
          <w:vanish/>
          <w:sz w:val="20"/>
        </w:rPr>
      </w:pPr>
      <w:bookmarkStart w:id="28" w:name="_Toc498552819"/>
      <w:bookmarkStart w:id="29" w:name="_Toc498552888"/>
      <w:bookmarkStart w:id="30" w:name="_Toc498552927"/>
      <w:bookmarkStart w:id="31" w:name="_Toc498552964"/>
      <w:bookmarkStart w:id="32" w:name="_Toc527922730"/>
      <w:bookmarkEnd w:id="28"/>
      <w:bookmarkEnd w:id="29"/>
      <w:bookmarkEnd w:id="30"/>
      <w:bookmarkEnd w:id="31"/>
      <w:bookmarkEnd w:id="32"/>
    </w:p>
    <w:p w14:paraId="0CF34DDE" w14:textId="77777777" w:rsidR="00425469" w:rsidRPr="00425469" w:rsidRDefault="00425469" w:rsidP="00425469">
      <w:pPr>
        <w:pStyle w:val="ListParagraph"/>
        <w:keepNext/>
        <w:numPr>
          <w:ilvl w:val="0"/>
          <w:numId w:val="23"/>
        </w:numPr>
        <w:spacing w:before="480" w:after="120"/>
        <w:contextualSpacing w:val="0"/>
        <w:outlineLvl w:val="1"/>
        <w:rPr>
          <w:rFonts w:ascii="Arial" w:hAnsi="Arial"/>
          <w:b/>
          <w:caps/>
          <w:vanish/>
          <w:sz w:val="20"/>
        </w:rPr>
      </w:pPr>
      <w:bookmarkStart w:id="33" w:name="_Toc498552820"/>
      <w:bookmarkStart w:id="34" w:name="_Toc498552889"/>
      <w:bookmarkStart w:id="35" w:name="_Toc498552928"/>
      <w:bookmarkStart w:id="36" w:name="_Toc498552965"/>
      <w:bookmarkStart w:id="37" w:name="_Toc527922731"/>
      <w:bookmarkEnd w:id="33"/>
      <w:bookmarkEnd w:id="34"/>
      <w:bookmarkEnd w:id="35"/>
      <w:bookmarkEnd w:id="36"/>
      <w:bookmarkEnd w:id="37"/>
    </w:p>
    <w:p w14:paraId="6E7B3A64" w14:textId="2EADAA42" w:rsidR="009C4753" w:rsidRDefault="00425469" w:rsidP="00425469">
      <w:pPr>
        <w:pStyle w:val="Heading2"/>
        <w:numPr>
          <w:ilvl w:val="1"/>
          <w:numId w:val="1"/>
        </w:numPr>
        <w:spacing w:before="240" w:line="240" w:lineRule="atLeast"/>
      </w:pPr>
      <w:bookmarkStart w:id="38" w:name="_Toc527922732"/>
      <w:r>
        <w:t xml:space="preserve">test: Modul korisnici / </w:t>
      </w:r>
      <w:r w:rsidR="00CC6437">
        <w:t>Izvještaji</w:t>
      </w:r>
      <w:bookmarkEnd w:id="38"/>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283"/>
        <w:gridCol w:w="6067"/>
      </w:tblGrid>
      <w:tr w:rsidR="00A06351" w:rsidRPr="00563CC4" w14:paraId="1956AA4F" w14:textId="77777777" w:rsidTr="00A06351">
        <w:tc>
          <w:tcPr>
            <w:tcW w:w="3283" w:type="dxa"/>
            <w:shd w:val="clear" w:color="auto" w:fill="auto"/>
          </w:tcPr>
          <w:p w14:paraId="2A86062B" w14:textId="77777777" w:rsidR="00A06351" w:rsidRDefault="00A06351" w:rsidP="00A06351">
            <w:pPr>
              <w:spacing w:before="60" w:after="60"/>
            </w:pPr>
            <w:r w:rsidRPr="00563CC4">
              <w:t>Šta se testira?</w:t>
            </w:r>
          </w:p>
        </w:tc>
        <w:tc>
          <w:tcPr>
            <w:tcW w:w="6067" w:type="dxa"/>
            <w:shd w:val="clear" w:color="auto" w:fill="auto"/>
          </w:tcPr>
          <w:p w14:paraId="72A75AE3" w14:textId="1B14DCCA" w:rsidR="00A06351" w:rsidRPr="00563CC4" w:rsidRDefault="00A06351" w:rsidP="00A06351">
            <w:pPr>
              <w:spacing w:before="60" w:after="60"/>
            </w:pPr>
            <w:r>
              <w:t>Dvije opcije (Lista: Klijenti / Zaposlenici)</w:t>
            </w:r>
          </w:p>
        </w:tc>
      </w:tr>
      <w:tr w:rsidR="00A06351" w:rsidRPr="00563CC4" w14:paraId="276C0DD4" w14:textId="77777777" w:rsidTr="00A06351">
        <w:tc>
          <w:tcPr>
            <w:tcW w:w="3283" w:type="dxa"/>
            <w:shd w:val="clear" w:color="auto" w:fill="auto"/>
          </w:tcPr>
          <w:p w14:paraId="2CD04548" w14:textId="77777777" w:rsidR="00A06351" w:rsidRPr="00563CC4" w:rsidRDefault="00A06351" w:rsidP="00A06351">
            <w:pPr>
              <w:spacing w:before="60" w:after="60"/>
            </w:pPr>
            <w:r>
              <w:t>Cilj testa</w:t>
            </w:r>
          </w:p>
        </w:tc>
        <w:tc>
          <w:tcPr>
            <w:tcW w:w="6067" w:type="dxa"/>
            <w:shd w:val="clear" w:color="auto" w:fill="auto"/>
          </w:tcPr>
          <w:p w14:paraId="62E28743" w14:textId="24B2726C" w:rsidR="00A06351" w:rsidRPr="00563CC4" w:rsidRDefault="00A06351" w:rsidP="00A06351">
            <w:pPr>
              <w:pStyle w:val="ListParagraph"/>
              <w:numPr>
                <w:ilvl w:val="0"/>
                <w:numId w:val="16"/>
              </w:numPr>
              <w:spacing w:before="60" w:after="60"/>
            </w:pPr>
            <w:r>
              <w:t>Liste podataka po unaprijed određenim kriterijima</w:t>
            </w:r>
          </w:p>
        </w:tc>
      </w:tr>
      <w:tr w:rsidR="00A06351" w:rsidRPr="00563CC4" w14:paraId="7DFAFA94" w14:textId="77777777" w:rsidTr="00A06351">
        <w:tc>
          <w:tcPr>
            <w:tcW w:w="3283" w:type="dxa"/>
            <w:shd w:val="clear" w:color="auto" w:fill="auto"/>
          </w:tcPr>
          <w:p w14:paraId="775B347C" w14:textId="77777777" w:rsidR="00A06351" w:rsidRPr="00563CC4" w:rsidRDefault="00A06351" w:rsidP="00A06351">
            <w:pPr>
              <w:spacing w:before="60" w:after="60"/>
            </w:pPr>
            <w:r w:rsidRPr="00563CC4">
              <w:t>Vrijeme izvršavanja testa</w:t>
            </w:r>
            <w:r>
              <w:t xml:space="preserve"> (kad?)</w:t>
            </w:r>
          </w:p>
        </w:tc>
        <w:tc>
          <w:tcPr>
            <w:tcW w:w="6067" w:type="dxa"/>
            <w:shd w:val="clear" w:color="auto" w:fill="auto"/>
          </w:tcPr>
          <w:p w14:paraId="00F97B47" w14:textId="77777777" w:rsidR="00A06351" w:rsidRPr="00563CC4" w:rsidRDefault="00A06351" w:rsidP="00A06351">
            <w:pPr>
              <w:spacing w:before="60" w:after="60"/>
            </w:pPr>
            <w:r>
              <w:t>Nakon faze implementacije</w:t>
            </w:r>
          </w:p>
        </w:tc>
      </w:tr>
      <w:tr w:rsidR="00A06351" w:rsidRPr="00563CC4" w14:paraId="4F130F66" w14:textId="77777777" w:rsidTr="00A06351">
        <w:tc>
          <w:tcPr>
            <w:tcW w:w="3283" w:type="dxa"/>
            <w:shd w:val="clear" w:color="auto" w:fill="auto"/>
          </w:tcPr>
          <w:p w14:paraId="206BEAEB" w14:textId="77777777" w:rsidR="00A06351" w:rsidRPr="00563CC4" w:rsidRDefault="00A06351" w:rsidP="00A06351">
            <w:pPr>
              <w:spacing w:before="60" w:after="60"/>
            </w:pPr>
            <w:r w:rsidRPr="00882B71">
              <w:t>Trajanje testa</w:t>
            </w:r>
          </w:p>
        </w:tc>
        <w:tc>
          <w:tcPr>
            <w:tcW w:w="6067" w:type="dxa"/>
            <w:shd w:val="clear" w:color="auto" w:fill="auto"/>
          </w:tcPr>
          <w:p w14:paraId="671FEEA5" w14:textId="704F005B" w:rsidR="00A06351" w:rsidRPr="00563CC4" w:rsidRDefault="00A06351" w:rsidP="00A06351">
            <w:pPr>
              <w:spacing w:before="60" w:after="60"/>
            </w:pPr>
            <w:r>
              <w:t>10 min</w:t>
            </w:r>
          </w:p>
        </w:tc>
      </w:tr>
      <w:tr w:rsidR="00A06351" w:rsidRPr="00563CC4" w14:paraId="28642BB7" w14:textId="77777777" w:rsidTr="00A06351">
        <w:tc>
          <w:tcPr>
            <w:tcW w:w="3283" w:type="dxa"/>
            <w:shd w:val="clear" w:color="auto" w:fill="auto"/>
          </w:tcPr>
          <w:p w14:paraId="2942A5A1" w14:textId="77777777" w:rsidR="00A06351" w:rsidRPr="00563CC4" w:rsidRDefault="00A06351" w:rsidP="00A06351">
            <w:pPr>
              <w:spacing w:before="60" w:after="60"/>
            </w:pPr>
            <w:r w:rsidRPr="00882B71">
              <w:t>Izvršilac testa</w:t>
            </w:r>
          </w:p>
        </w:tc>
        <w:tc>
          <w:tcPr>
            <w:tcW w:w="6067" w:type="dxa"/>
            <w:shd w:val="clear" w:color="auto" w:fill="auto"/>
          </w:tcPr>
          <w:p w14:paraId="7CD8E8B4" w14:textId="77777777" w:rsidR="00A06351" w:rsidRPr="00563CC4" w:rsidRDefault="00A06351" w:rsidP="00A06351">
            <w:pPr>
              <w:spacing w:before="60" w:after="60"/>
            </w:pPr>
            <w:r>
              <w:t>Tester</w:t>
            </w:r>
          </w:p>
        </w:tc>
      </w:tr>
      <w:tr w:rsidR="00A06351" w:rsidRPr="00563CC4" w14:paraId="01A4D56A" w14:textId="77777777" w:rsidTr="00A06351">
        <w:tc>
          <w:tcPr>
            <w:tcW w:w="3283" w:type="dxa"/>
            <w:shd w:val="clear" w:color="auto" w:fill="auto"/>
          </w:tcPr>
          <w:p w14:paraId="25EDDBBB" w14:textId="77777777" w:rsidR="00A06351" w:rsidRPr="00563CC4" w:rsidRDefault="00A06351" w:rsidP="00A06351">
            <w:pPr>
              <w:spacing w:before="60" w:after="60"/>
            </w:pPr>
            <w:r w:rsidRPr="00882B71">
              <w:t>Strategija provedbe testa</w:t>
            </w:r>
          </w:p>
        </w:tc>
        <w:tc>
          <w:tcPr>
            <w:tcW w:w="6067" w:type="dxa"/>
            <w:shd w:val="clear" w:color="auto" w:fill="auto"/>
          </w:tcPr>
          <w:p w14:paraId="557C4E9C" w14:textId="77777777" w:rsidR="00A06351" w:rsidRDefault="00A06351" w:rsidP="00A06351">
            <w:pPr>
              <w:spacing w:before="60" w:after="60"/>
            </w:pPr>
            <w:r>
              <w:t>Odabrati kriterij:</w:t>
            </w:r>
          </w:p>
          <w:p w14:paraId="0F3DFF4C" w14:textId="77777777" w:rsidR="00A06351" w:rsidRDefault="00A06351" w:rsidP="00A06351">
            <w:pPr>
              <w:pStyle w:val="ListParagraph"/>
              <w:numPr>
                <w:ilvl w:val="0"/>
                <w:numId w:val="16"/>
              </w:numPr>
              <w:spacing w:before="60" w:after="60"/>
            </w:pPr>
            <w:r>
              <w:t>Klijenti</w:t>
            </w:r>
          </w:p>
          <w:p w14:paraId="66421057" w14:textId="77777777" w:rsidR="00A06351" w:rsidRDefault="00A06351" w:rsidP="00A06351">
            <w:pPr>
              <w:pStyle w:val="ListParagraph"/>
              <w:numPr>
                <w:ilvl w:val="1"/>
                <w:numId w:val="16"/>
              </w:numPr>
              <w:spacing w:before="60" w:after="60"/>
            </w:pPr>
            <w:r>
              <w:t>Spol</w:t>
            </w:r>
          </w:p>
          <w:p w14:paraId="7B96A337" w14:textId="77777777" w:rsidR="00A06351" w:rsidRDefault="00A06351" w:rsidP="00A06351">
            <w:pPr>
              <w:pStyle w:val="ListParagraph"/>
              <w:numPr>
                <w:ilvl w:val="1"/>
                <w:numId w:val="16"/>
              </w:numPr>
              <w:spacing w:before="60" w:after="60"/>
            </w:pPr>
            <w:r>
              <w:t>Status</w:t>
            </w:r>
          </w:p>
          <w:p w14:paraId="3F9DB4A0" w14:textId="77777777" w:rsidR="00A06351" w:rsidRDefault="00A06351" w:rsidP="00A06351">
            <w:pPr>
              <w:pStyle w:val="ListParagraph"/>
              <w:numPr>
                <w:ilvl w:val="1"/>
                <w:numId w:val="16"/>
              </w:numPr>
              <w:spacing w:before="60" w:after="60"/>
            </w:pPr>
            <w:r>
              <w:t>Označeni za brisanje</w:t>
            </w:r>
          </w:p>
          <w:p w14:paraId="1C7C70E1" w14:textId="77777777" w:rsidR="00A06351" w:rsidRDefault="00A06351" w:rsidP="00A06351">
            <w:pPr>
              <w:pStyle w:val="ListParagraph"/>
              <w:numPr>
                <w:ilvl w:val="1"/>
                <w:numId w:val="16"/>
              </w:numPr>
              <w:spacing w:before="60" w:after="60"/>
            </w:pPr>
            <w:r>
              <w:t>Tip sortiranja podataka</w:t>
            </w:r>
          </w:p>
          <w:p w14:paraId="12251CFE" w14:textId="77777777" w:rsidR="00A06351" w:rsidRDefault="00A06351" w:rsidP="00A06351">
            <w:pPr>
              <w:pStyle w:val="ListParagraph"/>
              <w:numPr>
                <w:ilvl w:val="0"/>
                <w:numId w:val="16"/>
              </w:numPr>
              <w:spacing w:before="60" w:after="60"/>
            </w:pPr>
            <w:r>
              <w:t>Zaposlenici</w:t>
            </w:r>
          </w:p>
          <w:p w14:paraId="103742B1" w14:textId="77777777" w:rsidR="00A06351" w:rsidRDefault="00A06351" w:rsidP="00A06351">
            <w:pPr>
              <w:pStyle w:val="ListParagraph"/>
              <w:numPr>
                <w:ilvl w:val="1"/>
                <w:numId w:val="16"/>
              </w:numPr>
              <w:spacing w:before="60" w:after="60"/>
            </w:pPr>
            <w:r>
              <w:t>Svi prethodni (kao u klijenata) +</w:t>
            </w:r>
          </w:p>
          <w:p w14:paraId="207B7C35" w14:textId="77777777" w:rsidR="00A06351" w:rsidRDefault="00A06351" w:rsidP="00A06351">
            <w:pPr>
              <w:pStyle w:val="ListParagraph"/>
              <w:numPr>
                <w:ilvl w:val="1"/>
                <w:numId w:val="16"/>
              </w:numPr>
              <w:spacing w:before="60" w:after="60"/>
            </w:pPr>
            <w:r>
              <w:t>Radno mjesto</w:t>
            </w:r>
          </w:p>
          <w:p w14:paraId="3AA19DF7" w14:textId="77777777" w:rsidR="00A06351" w:rsidRDefault="00A06351" w:rsidP="00A06351">
            <w:pPr>
              <w:pStyle w:val="ListParagraph"/>
              <w:numPr>
                <w:ilvl w:val="1"/>
                <w:numId w:val="16"/>
              </w:numPr>
              <w:spacing w:before="60" w:after="60"/>
            </w:pPr>
            <w:r>
              <w:t>Ovlaštenje</w:t>
            </w:r>
          </w:p>
          <w:p w14:paraId="2368AC40" w14:textId="65874E32" w:rsidR="00A06351" w:rsidRPr="00563CC4" w:rsidRDefault="00A06351" w:rsidP="00A06351">
            <w:pPr>
              <w:pStyle w:val="ListParagraph"/>
              <w:numPr>
                <w:ilvl w:val="1"/>
                <w:numId w:val="16"/>
              </w:numPr>
              <w:spacing w:before="60" w:after="60"/>
            </w:pPr>
            <w:r>
              <w:t>Aktuelni / Otkazani zaposlenici</w:t>
            </w:r>
          </w:p>
        </w:tc>
      </w:tr>
      <w:tr w:rsidR="00A06351" w:rsidRPr="00563CC4" w14:paraId="2361E07B" w14:textId="77777777" w:rsidTr="00A06351">
        <w:tc>
          <w:tcPr>
            <w:tcW w:w="3283" w:type="dxa"/>
            <w:shd w:val="clear" w:color="auto" w:fill="auto"/>
          </w:tcPr>
          <w:p w14:paraId="2B9C05E5" w14:textId="77777777" w:rsidR="00A06351" w:rsidRPr="00563CC4" w:rsidRDefault="00A06351" w:rsidP="00A06351">
            <w:pPr>
              <w:spacing w:before="60" w:after="60"/>
            </w:pPr>
            <w:r w:rsidRPr="00882B71">
              <w:t>Komponenta koja se testira</w:t>
            </w:r>
          </w:p>
        </w:tc>
        <w:tc>
          <w:tcPr>
            <w:tcW w:w="6067" w:type="dxa"/>
            <w:shd w:val="clear" w:color="auto" w:fill="auto"/>
          </w:tcPr>
          <w:p w14:paraId="1B9AF97D" w14:textId="5F548417" w:rsidR="00A06351" w:rsidRPr="00563CC4" w:rsidRDefault="00A06351" w:rsidP="00A06351">
            <w:pPr>
              <w:spacing w:before="60" w:after="60"/>
            </w:pPr>
            <w:r>
              <w:t>Izvještaji (MS Reports)</w:t>
            </w:r>
          </w:p>
        </w:tc>
      </w:tr>
      <w:tr w:rsidR="00A06351" w:rsidRPr="00563CC4" w14:paraId="53EFBA90" w14:textId="77777777" w:rsidTr="00A06351">
        <w:tc>
          <w:tcPr>
            <w:tcW w:w="3283" w:type="dxa"/>
            <w:shd w:val="clear" w:color="auto" w:fill="auto"/>
          </w:tcPr>
          <w:p w14:paraId="7CED8305" w14:textId="77777777" w:rsidR="00A06351" w:rsidRPr="00563CC4" w:rsidRDefault="00A06351" w:rsidP="00A06351">
            <w:pPr>
              <w:spacing w:before="60" w:after="60"/>
            </w:pPr>
            <w:r w:rsidRPr="00882B71">
              <w:t>Koraci testa</w:t>
            </w:r>
            <w:r>
              <w:t xml:space="preserve"> / Specifikacija testa / Testni slučajevi</w:t>
            </w:r>
          </w:p>
        </w:tc>
        <w:tc>
          <w:tcPr>
            <w:tcW w:w="6067" w:type="dxa"/>
            <w:shd w:val="clear" w:color="auto" w:fill="auto"/>
          </w:tcPr>
          <w:p w14:paraId="3EC83F14" w14:textId="6743E7EA" w:rsidR="00A06351" w:rsidRDefault="00A06351" w:rsidP="00543F65">
            <w:pPr>
              <w:pStyle w:val="ListParagraph"/>
              <w:numPr>
                <w:ilvl w:val="0"/>
                <w:numId w:val="38"/>
              </w:numPr>
              <w:spacing w:before="60" w:after="60"/>
            </w:pPr>
            <w:r>
              <w:t>Pokretanje aplikacije i prijava na sistem</w:t>
            </w:r>
          </w:p>
          <w:p w14:paraId="2328C5D9" w14:textId="7E49D314" w:rsidR="00A06351" w:rsidRDefault="00BA0B69" w:rsidP="00543F65">
            <w:pPr>
              <w:pStyle w:val="ListParagraph"/>
              <w:numPr>
                <w:ilvl w:val="0"/>
                <w:numId w:val="38"/>
              </w:numPr>
              <w:spacing w:before="60" w:after="60"/>
            </w:pPr>
            <w:r>
              <w:t>Selekcija</w:t>
            </w:r>
            <w:r w:rsidR="00A06351">
              <w:t xml:space="preserve"> po kriterijima strategije provedbe</w:t>
            </w:r>
          </w:p>
          <w:p w14:paraId="12753A4F" w14:textId="2F240BCB" w:rsidR="00A06351" w:rsidRDefault="00A06351" w:rsidP="00543F65">
            <w:pPr>
              <w:pStyle w:val="ListParagraph"/>
              <w:numPr>
                <w:ilvl w:val="0"/>
                <w:numId w:val="38"/>
              </w:numPr>
              <w:spacing w:before="60" w:after="60"/>
            </w:pPr>
            <w:r>
              <w:t>Analiza očekivane reakcije sistema</w:t>
            </w:r>
          </w:p>
          <w:p w14:paraId="6296F2DC" w14:textId="7FFA2649" w:rsidR="00B62EF8" w:rsidRPr="00563CC4" w:rsidRDefault="00A06351" w:rsidP="00543F65">
            <w:pPr>
              <w:pStyle w:val="ListParagraph"/>
              <w:numPr>
                <w:ilvl w:val="0"/>
                <w:numId w:val="38"/>
              </w:numPr>
              <w:spacing w:before="60" w:after="60"/>
            </w:pPr>
            <w:r>
              <w:t>Zatvaranje aplikacije</w:t>
            </w:r>
          </w:p>
        </w:tc>
      </w:tr>
      <w:tr w:rsidR="00A06351" w:rsidRPr="00563CC4" w14:paraId="11575C87" w14:textId="77777777" w:rsidTr="00A06351">
        <w:tc>
          <w:tcPr>
            <w:tcW w:w="3283" w:type="dxa"/>
            <w:shd w:val="clear" w:color="auto" w:fill="auto"/>
          </w:tcPr>
          <w:p w14:paraId="2ED4FB95" w14:textId="77777777" w:rsidR="00A06351" w:rsidRPr="00563CC4" w:rsidRDefault="00A06351" w:rsidP="00A06351">
            <w:pPr>
              <w:spacing w:before="60" w:after="60"/>
            </w:pPr>
            <w:r w:rsidRPr="00882B71">
              <w:t>Podaci koji se koriste u testu</w:t>
            </w:r>
          </w:p>
        </w:tc>
        <w:tc>
          <w:tcPr>
            <w:tcW w:w="6067" w:type="dxa"/>
            <w:shd w:val="clear" w:color="auto" w:fill="auto"/>
          </w:tcPr>
          <w:p w14:paraId="3BC451BB" w14:textId="77777777" w:rsidR="00A06351" w:rsidRDefault="00A06351" w:rsidP="00A06351">
            <w:pPr>
              <w:spacing w:before="60" w:after="60"/>
            </w:pPr>
            <w:r>
              <w:t>Korisnički nalog:</w:t>
            </w:r>
          </w:p>
          <w:p w14:paraId="75803B29" w14:textId="12EC3D9F" w:rsidR="00A06351" w:rsidRDefault="00637C0F" w:rsidP="00A06351">
            <w:pPr>
              <w:pStyle w:val="ListParagraph"/>
              <w:numPr>
                <w:ilvl w:val="0"/>
                <w:numId w:val="16"/>
              </w:numPr>
              <w:spacing w:before="60" w:after="60"/>
            </w:pPr>
            <w:r>
              <w:t>Administrator</w:t>
            </w:r>
            <w:r w:rsidR="00A06351">
              <w:t>/</w:t>
            </w:r>
            <w:r>
              <w:t>Administrator</w:t>
            </w:r>
            <w:r w:rsidR="00A06351">
              <w:t xml:space="preserve"> (maksimalne ovlasti)</w:t>
            </w:r>
          </w:p>
          <w:p w14:paraId="536A97FE" w14:textId="77777777" w:rsidR="00A06351" w:rsidRDefault="00A06351" w:rsidP="00A06351">
            <w:pPr>
              <w:pStyle w:val="ListParagraph"/>
              <w:numPr>
                <w:ilvl w:val="1"/>
                <w:numId w:val="16"/>
              </w:numPr>
              <w:spacing w:before="60" w:after="60"/>
            </w:pPr>
            <w:r>
              <w:t>Oprobati sve operacije iz strategije provedbe.</w:t>
            </w:r>
          </w:p>
          <w:p w14:paraId="65D0ABB0" w14:textId="31EE71D7" w:rsidR="00A06351" w:rsidRPr="00563CC4" w:rsidRDefault="00A06351" w:rsidP="00637C0F">
            <w:pPr>
              <w:pStyle w:val="ListParagraph"/>
              <w:numPr>
                <w:ilvl w:val="1"/>
                <w:numId w:val="16"/>
              </w:numPr>
              <w:spacing w:before="60" w:after="60"/>
            </w:pPr>
            <w:r>
              <w:t>Mijenjati ovlasti nalogu TestU</w:t>
            </w:r>
          </w:p>
        </w:tc>
      </w:tr>
      <w:tr w:rsidR="00A06351" w:rsidRPr="00563CC4" w14:paraId="0F2A19A1" w14:textId="77777777" w:rsidTr="00A06351">
        <w:tc>
          <w:tcPr>
            <w:tcW w:w="3283" w:type="dxa"/>
            <w:shd w:val="clear" w:color="auto" w:fill="auto"/>
          </w:tcPr>
          <w:p w14:paraId="5F85557F" w14:textId="77777777" w:rsidR="00A06351" w:rsidRPr="00563CC4" w:rsidRDefault="00A06351" w:rsidP="00A06351">
            <w:pPr>
              <w:spacing w:before="60" w:after="60"/>
            </w:pPr>
            <w:r w:rsidRPr="00882B71">
              <w:t>Očekivani rezultat</w:t>
            </w:r>
          </w:p>
        </w:tc>
        <w:tc>
          <w:tcPr>
            <w:tcW w:w="6067" w:type="dxa"/>
            <w:shd w:val="clear" w:color="auto" w:fill="auto"/>
          </w:tcPr>
          <w:p w14:paraId="192DDAA8" w14:textId="77777777" w:rsidR="00A06351" w:rsidRPr="00563CC4" w:rsidRDefault="00A06351" w:rsidP="00A06351">
            <w:pPr>
              <w:spacing w:before="60" w:after="60"/>
            </w:pPr>
            <w:r>
              <w:t>Izvršene zahtijevane operacije / poruka o zabrani pristupa</w:t>
            </w:r>
          </w:p>
        </w:tc>
      </w:tr>
      <w:tr w:rsidR="00A06351" w:rsidRPr="00563CC4" w14:paraId="12ECEB68" w14:textId="77777777" w:rsidTr="00A06351">
        <w:tc>
          <w:tcPr>
            <w:tcW w:w="3283" w:type="dxa"/>
            <w:shd w:val="clear" w:color="auto" w:fill="auto"/>
          </w:tcPr>
          <w:p w14:paraId="5D25EA9C" w14:textId="77777777" w:rsidR="00A06351" w:rsidRPr="00882B71" w:rsidRDefault="00A06351" w:rsidP="00A06351">
            <w:pPr>
              <w:spacing w:before="60" w:after="60"/>
            </w:pPr>
            <w:r>
              <w:t>Šta uraditi ako test ne uspije?</w:t>
            </w:r>
          </w:p>
        </w:tc>
        <w:tc>
          <w:tcPr>
            <w:tcW w:w="6067" w:type="dxa"/>
            <w:shd w:val="clear" w:color="auto" w:fill="auto"/>
          </w:tcPr>
          <w:p w14:paraId="12A65A8F" w14:textId="77777777" w:rsidR="00A06351" w:rsidRPr="00563CC4" w:rsidRDefault="00A06351" w:rsidP="00A06351">
            <w:pPr>
              <w:spacing w:before="60" w:after="60"/>
            </w:pPr>
            <w:r>
              <w:t>Napraviti zabilješku o grešci i poslati razvojnom timu</w:t>
            </w:r>
          </w:p>
        </w:tc>
      </w:tr>
      <w:tr w:rsidR="00A06351" w:rsidRPr="00563CC4" w14:paraId="3835C59D" w14:textId="77777777" w:rsidTr="00A06351">
        <w:tc>
          <w:tcPr>
            <w:tcW w:w="3283" w:type="dxa"/>
            <w:shd w:val="clear" w:color="auto" w:fill="auto"/>
          </w:tcPr>
          <w:p w14:paraId="260FA4E3" w14:textId="77777777" w:rsidR="00A06351" w:rsidRPr="00882B71" w:rsidRDefault="00A06351" w:rsidP="00A06351">
            <w:pPr>
              <w:spacing w:before="60" w:after="60"/>
            </w:pPr>
            <w:r w:rsidRPr="00882B71">
              <w:t>Kategorija greške</w:t>
            </w:r>
          </w:p>
        </w:tc>
        <w:tc>
          <w:tcPr>
            <w:tcW w:w="6067" w:type="dxa"/>
            <w:shd w:val="clear" w:color="auto" w:fill="auto"/>
          </w:tcPr>
          <w:p w14:paraId="41356378" w14:textId="77777777" w:rsidR="00A06351" w:rsidRPr="00563CC4" w:rsidRDefault="00A06351" w:rsidP="00A06351">
            <w:pPr>
              <w:spacing w:before="60" w:after="60"/>
            </w:pPr>
            <w:r>
              <w:t>Greška u kodu, Konekcijska greška, Neočekivan rezultat</w:t>
            </w:r>
          </w:p>
        </w:tc>
      </w:tr>
    </w:tbl>
    <w:p w14:paraId="720B81B5" w14:textId="207A5913" w:rsidR="00B62EF8" w:rsidRDefault="00B62EF8" w:rsidP="00425469"/>
    <w:p w14:paraId="01A9C305" w14:textId="329590D2" w:rsidR="009C57C6" w:rsidRDefault="009C57C6" w:rsidP="009C57C6">
      <w:pPr>
        <w:pStyle w:val="Heading2"/>
        <w:numPr>
          <w:ilvl w:val="1"/>
          <w:numId w:val="1"/>
        </w:numPr>
        <w:spacing w:before="240" w:line="240" w:lineRule="atLeast"/>
      </w:pPr>
      <w:bookmarkStart w:id="39" w:name="_Toc527922733"/>
      <w:r>
        <w:lastRenderedPageBreak/>
        <w:t xml:space="preserve">test: Modul korisnici / </w:t>
      </w:r>
      <w:r w:rsidR="008B14A4">
        <w:t>Z</w:t>
      </w:r>
      <w:r>
        <w:t>aposlenici</w:t>
      </w:r>
      <w:bookmarkEnd w:id="39"/>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283"/>
        <w:gridCol w:w="6067"/>
      </w:tblGrid>
      <w:tr w:rsidR="00D76483" w:rsidRPr="00563CC4" w14:paraId="147FE7E9" w14:textId="77777777" w:rsidTr="00427FF6">
        <w:tc>
          <w:tcPr>
            <w:tcW w:w="3283" w:type="dxa"/>
            <w:shd w:val="clear" w:color="auto" w:fill="auto"/>
          </w:tcPr>
          <w:p w14:paraId="76801436" w14:textId="77777777" w:rsidR="00D76483" w:rsidRDefault="00D76483" w:rsidP="00427FF6">
            <w:pPr>
              <w:spacing w:before="60" w:after="60"/>
            </w:pPr>
            <w:r w:rsidRPr="00563CC4">
              <w:t>Šta se testira?</w:t>
            </w:r>
          </w:p>
        </w:tc>
        <w:tc>
          <w:tcPr>
            <w:tcW w:w="6067" w:type="dxa"/>
            <w:shd w:val="clear" w:color="auto" w:fill="auto"/>
          </w:tcPr>
          <w:p w14:paraId="2A94409F" w14:textId="4FD7A9C7" w:rsidR="00D76483" w:rsidRPr="00563CC4" w:rsidRDefault="00D76483" w:rsidP="00427FF6">
            <w:pPr>
              <w:spacing w:before="60" w:after="60"/>
            </w:pPr>
            <w:r>
              <w:t xml:space="preserve">Menu </w:t>
            </w:r>
            <w:r w:rsidR="00F4193E">
              <w:t>zaposlenici</w:t>
            </w:r>
            <w:r>
              <w:t xml:space="preserve"> (sve opcije)</w:t>
            </w:r>
          </w:p>
        </w:tc>
      </w:tr>
      <w:tr w:rsidR="00D76483" w:rsidRPr="00563CC4" w14:paraId="41936033" w14:textId="77777777" w:rsidTr="00427FF6">
        <w:tc>
          <w:tcPr>
            <w:tcW w:w="3283" w:type="dxa"/>
            <w:shd w:val="clear" w:color="auto" w:fill="auto"/>
          </w:tcPr>
          <w:p w14:paraId="09F08873" w14:textId="77777777" w:rsidR="00D76483" w:rsidRPr="00563CC4" w:rsidRDefault="00D76483" w:rsidP="00427FF6">
            <w:pPr>
              <w:spacing w:before="60" w:after="60"/>
            </w:pPr>
            <w:r>
              <w:t>Cilj testa</w:t>
            </w:r>
          </w:p>
        </w:tc>
        <w:tc>
          <w:tcPr>
            <w:tcW w:w="6067" w:type="dxa"/>
            <w:shd w:val="clear" w:color="auto" w:fill="auto"/>
          </w:tcPr>
          <w:p w14:paraId="6BAF5D18" w14:textId="77777777" w:rsidR="00D76483" w:rsidRPr="00563CC4" w:rsidRDefault="00D76483" w:rsidP="00427FF6">
            <w:pPr>
              <w:spacing w:before="60" w:after="60"/>
            </w:pPr>
            <w:r>
              <w:t>Ažuriranje prijavljenih / prijava novih</w:t>
            </w:r>
          </w:p>
        </w:tc>
      </w:tr>
      <w:tr w:rsidR="00D76483" w:rsidRPr="00563CC4" w14:paraId="3C37508C" w14:textId="77777777" w:rsidTr="00427FF6">
        <w:tc>
          <w:tcPr>
            <w:tcW w:w="3283" w:type="dxa"/>
            <w:shd w:val="clear" w:color="auto" w:fill="auto"/>
          </w:tcPr>
          <w:p w14:paraId="4DDE4F61" w14:textId="77777777" w:rsidR="00D76483" w:rsidRPr="00563CC4" w:rsidRDefault="00D76483" w:rsidP="00427FF6">
            <w:pPr>
              <w:spacing w:before="60" w:after="60"/>
            </w:pPr>
            <w:r w:rsidRPr="00563CC4">
              <w:t>Vrijeme izvršavanja testa</w:t>
            </w:r>
            <w:r>
              <w:t xml:space="preserve"> (kad?)</w:t>
            </w:r>
          </w:p>
        </w:tc>
        <w:tc>
          <w:tcPr>
            <w:tcW w:w="6067" w:type="dxa"/>
            <w:shd w:val="clear" w:color="auto" w:fill="auto"/>
          </w:tcPr>
          <w:p w14:paraId="649827AF" w14:textId="77777777" w:rsidR="00D76483" w:rsidRPr="00563CC4" w:rsidRDefault="00D76483" w:rsidP="00427FF6">
            <w:pPr>
              <w:spacing w:before="60" w:after="60"/>
            </w:pPr>
            <w:r>
              <w:t>Nakon faze implementacije</w:t>
            </w:r>
          </w:p>
        </w:tc>
      </w:tr>
      <w:tr w:rsidR="00D76483" w:rsidRPr="00563CC4" w14:paraId="338614BE" w14:textId="77777777" w:rsidTr="00427FF6">
        <w:tc>
          <w:tcPr>
            <w:tcW w:w="3283" w:type="dxa"/>
            <w:shd w:val="clear" w:color="auto" w:fill="auto"/>
          </w:tcPr>
          <w:p w14:paraId="3119DAE2" w14:textId="77777777" w:rsidR="00D76483" w:rsidRPr="00563CC4" w:rsidRDefault="00D76483" w:rsidP="00427FF6">
            <w:pPr>
              <w:spacing w:before="60" w:after="60"/>
            </w:pPr>
            <w:r w:rsidRPr="00882B71">
              <w:t>Trajanje testa</w:t>
            </w:r>
          </w:p>
        </w:tc>
        <w:tc>
          <w:tcPr>
            <w:tcW w:w="6067" w:type="dxa"/>
            <w:shd w:val="clear" w:color="auto" w:fill="auto"/>
          </w:tcPr>
          <w:p w14:paraId="47EEE9A4" w14:textId="7E5D73E3" w:rsidR="00D76483" w:rsidRPr="00563CC4" w:rsidRDefault="00F4193E" w:rsidP="00427FF6">
            <w:pPr>
              <w:spacing w:before="60" w:after="60"/>
            </w:pPr>
            <w:r>
              <w:t>40</w:t>
            </w:r>
            <w:r w:rsidR="00D76483">
              <w:t xml:space="preserve"> min</w:t>
            </w:r>
          </w:p>
        </w:tc>
      </w:tr>
      <w:tr w:rsidR="00D76483" w:rsidRPr="00563CC4" w14:paraId="2E9DE5FA" w14:textId="77777777" w:rsidTr="00427FF6">
        <w:tc>
          <w:tcPr>
            <w:tcW w:w="3283" w:type="dxa"/>
            <w:shd w:val="clear" w:color="auto" w:fill="auto"/>
          </w:tcPr>
          <w:p w14:paraId="39D68089" w14:textId="77777777" w:rsidR="00D76483" w:rsidRPr="00563CC4" w:rsidRDefault="00D76483" w:rsidP="00427FF6">
            <w:pPr>
              <w:spacing w:before="60" w:after="60"/>
            </w:pPr>
            <w:r w:rsidRPr="00882B71">
              <w:t>Izvršilac testa</w:t>
            </w:r>
          </w:p>
        </w:tc>
        <w:tc>
          <w:tcPr>
            <w:tcW w:w="6067" w:type="dxa"/>
            <w:shd w:val="clear" w:color="auto" w:fill="auto"/>
          </w:tcPr>
          <w:p w14:paraId="750DD47E" w14:textId="77777777" w:rsidR="00D76483" w:rsidRPr="00563CC4" w:rsidRDefault="00D76483" w:rsidP="00427FF6">
            <w:pPr>
              <w:spacing w:before="60" w:after="60"/>
            </w:pPr>
            <w:r>
              <w:t>Tester</w:t>
            </w:r>
          </w:p>
        </w:tc>
      </w:tr>
      <w:tr w:rsidR="00D76483" w:rsidRPr="00563CC4" w14:paraId="45C2F7E3" w14:textId="77777777" w:rsidTr="00427FF6">
        <w:tc>
          <w:tcPr>
            <w:tcW w:w="3283" w:type="dxa"/>
            <w:shd w:val="clear" w:color="auto" w:fill="auto"/>
          </w:tcPr>
          <w:p w14:paraId="7A8C7990" w14:textId="77777777" w:rsidR="00D76483" w:rsidRPr="00563CC4" w:rsidRDefault="00D76483" w:rsidP="00427FF6">
            <w:pPr>
              <w:spacing w:before="60" w:after="60"/>
            </w:pPr>
            <w:r w:rsidRPr="00882B71">
              <w:t>Strategija provedbe testa</w:t>
            </w:r>
          </w:p>
        </w:tc>
        <w:tc>
          <w:tcPr>
            <w:tcW w:w="6067" w:type="dxa"/>
            <w:shd w:val="clear" w:color="auto" w:fill="auto"/>
          </w:tcPr>
          <w:p w14:paraId="168154BD" w14:textId="529CD4D3" w:rsidR="00D76483" w:rsidRDefault="00F4193E" w:rsidP="00F4193E">
            <w:pPr>
              <w:spacing w:before="60" w:after="60"/>
            </w:pPr>
            <w:r>
              <w:t>Za svaku od stavki testa, konsultovati opis ovlaštenja zaposlenika te u skladu sa tim testirati autorizaciju</w:t>
            </w:r>
            <w:r w:rsidR="00543F65">
              <w:t xml:space="preserve"> za akcije</w:t>
            </w:r>
            <w:r>
              <w:t>.</w:t>
            </w:r>
          </w:p>
          <w:p w14:paraId="19EB4362" w14:textId="77777777" w:rsidR="00F4193E" w:rsidRDefault="00955E93" w:rsidP="00955E93">
            <w:pPr>
              <w:pStyle w:val="ListParagraph"/>
              <w:numPr>
                <w:ilvl w:val="0"/>
                <w:numId w:val="16"/>
              </w:numPr>
              <w:spacing w:before="60" w:after="60"/>
            </w:pPr>
            <w:r>
              <w:t>Registracija novog</w:t>
            </w:r>
          </w:p>
          <w:p w14:paraId="61DAE194" w14:textId="77777777" w:rsidR="00955E93" w:rsidRDefault="00955E93" w:rsidP="00955E93">
            <w:pPr>
              <w:pStyle w:val="ListParagraph"/>
              <w:numPr>
                <w:ilvl w:val="1"/>
                <w:numId w:val="16"/>
              </w:numPr>
              <w:spacing w:before="60" w:after="60"/>
            </w:pPr>
            <w:r>
              <w:t>Provjera validacije svih polja</w:t>
            </w:r>
          </w:p>
          <w:p w14:paraId="250CD325" w14:textId="7B75FEF8" w:rsidR="00955E93" w:rsidRDefault="00955E93" w:rsidP="00955E93">
            <w:pPr>
              <w:pStyle w:val="ListParagraph"/>
              <w:numPr>
                <w:ilvl w:val="1"/>
                <w:numId w:val="16"/>
              </w:numPr>
              <w:spacing w:before="60" w:after="60"/>
            </w:pPr>
            <w:r>
              <w:t>Pokušaj upotrebe zauzetog UserName</w:t>
            </w:r>
          </w:p>
          <w:p w14:paraId="78C36787" w14:textId="4D62879A" w:rsidR="00955E93" w:rsidRDefault="00955E93" w:rsidP="00955E93">
            <w:pPr>
              <w:pStyle w:val="ListParagraph"/>
              <w:numPr>
                <w:ilvl w:val="1"/>
                <w:numId w:val="16"/>
              </w:numPr>
              <w:spacing w:before="60" w:after="60"/>
            </w:pPr>
            <w:r>
              <w:t xml:space="preserve">Izbor </w:t>
            </w:r>
            <w:r w:rsidR="00637C0F">
              <w:t>Uloge</w:t>
            </w:r>
            <w:r>
              <w:t xml:space="preserve"> </w:t>
            </w:r>
            <w:r w:rsidR="00637C0F">
              <w:t>na sistemu</w:t>
            </w:r>
          </w:p>
          <w:p w14:paraId="21593469" w14:textId="77777777" w:rsidR="00955E93" w:rsidRDefault="00955E93" w:rsidP="00955E93">
            <w:pPr>
              <w:pStyle w:val="ListParagraph"/>
              <w:numPr>
                <w:ilvl w:val="0"/>
                <w:numId w:val="16"/>
              </w:numPr>
              <w:spacing w:before="60" w:after="60"/>
            </w:pPr>
            <w:r>
              <w:t>Izmjena podataka</w:t>
            </w:r>
          </w:p>
          <w:p w14:paraId="73D0B13A" w14:textId="169CD032" w:rsidR="00955E93" w:rsidRDefault="00955E93" w:rsidP="00955E93">
            <w:pPr>
              <w:pStyle w:val="ListParagraph"/>
              <w:numPr>
                <w:ilvl w:val="1"/>
                <w:numId w:val="16"/>
              </w:numPr>
              <w:spacing w:before="60" w:after="60"/>
            </w:pPr>
            <w:r>
              <w:t xml:space="preserve">Izmjenu </w:t>
            </w:r>
            <w:r w:rsidR="00637C0F">
              <w:t>uloge</w:t>
            </w:r>
            <w:r w:rsidR="00CD5707">
              <w:t>, već registrovanom korisniku</w:t>
            </w:r>
            <w:r>
              <w:t xml:space="preserve"> može samo </w:t>
            </w:r>
            <w:r w:rsidR="00637C0F">
              <w:t>Administrator</w:t>
            </w:r>
          </w:p>
          <w:p w14:paraId="15A36B85" w14:textId="4A148870" w:rsidR="00955E93" w:rsidRDefault="00955E93" w:rsidP="00955E93">
            <w:pPr>
              <w:pStyle w:val="ListParagraph"/>
              <w:numPr>
                <w:ilvl w:val="0"/>
                <w:numId w:val="16"/>
              </w:numPr>
              <w:spacing w:before="60" w:after="60"/>
            </w:pPr>
            <w:r>
              <w:t>Lista zaposlenika</w:t>
            </w:r>
          </w:p>
          <w:p w14:paraId="5466A5A7" w14:textId="77777777" w:rsidR="00955E93" w:rsidRDefault="00955E93" w:rsidP="00955E93">
            <w:pPr>
              <w:pStyle w:val="ListParagraph"/>
              <w:numPr>
                <w:ilvl w:val="1"/>
                <w:numId w:val="16"/>
              </w:numPr>
              <w:spacing w:before="60" w:after="60"/>
            </w:pPr>
            <w:r>
              <w:t>Brisanje klijenata i zaposlenika (ZTD/ZPD)</w:t>
            </w:r>
          </w:p>
          <w:p w14:paraId="65AF1B35" w14:textId="77777777" w:rsidR="00543F65" w:rsidRDefault="00543F65" w:rsidP="00543F65">
            <w:pPr>
              <w:pStyle w:val="ListParagraph"/>
              <w:numPr>
                <w:ilvl w:val="0"/>
                <w:numId w:val="16"/>
              </w:numPr>
              <w:spacing w:before="60" w:after="60"/>
            </w:pPr>
            <w:r>
              <w:t>Otkaz</w:t>
            </w:r>
          </w:p>
          <w:p w14:paraId="421E5EB6" w14:textId="77777777" w:rsidR="00543F65" w:rsidRDefault="00543F65" w:rsidP="00543F65">
            <w:pPr>
              <w:pStyle w:val="ListParagraph"/>
              <w:numPr>
                <w:ilvl w:val="1"/>
                <w:numId w:val="16"/>
              </w:numPr>
              <w:spacing w:before="60" w:after="60"/>
            </w:pPr>
            <w:r>
              <w:t>Provjera statusa nakon postavljanja otkaza</w:t>
            </w:r>
          </w:p>
          <w:p w14:paraId="0EB80C77" w14:textId="045E2547" w:rsidR="00543F65" w:rsidRPr="00563CC4" w:rsidRDefault="00543F65" w:rsidP="00543F65">
            <w:pPr>
              <w:pStyle w:val="ListParagraph"/>
              <w:numPr>
                <w:ilvl w:val="1"/>
                <w:numId w:val="16"/>
              </w:numPr>
              <w:spacing w:before="60" w:after="60"/>
            </w:pPr>
            <w:r>
              <w:t>Pokušaj logina korisnika sa otkazom</w:t>
            </w:r>
          </w:p>
        </w:tc>
      </w:tr>
      <w:tr w:rsidR="00D76483" w:rsidRPr="00563CC4" w14:paraId="3F284F0B" w14:textId="77777777" w:rsidTr="00427FF6">
        <w:tc>
          <w:tcPr>
            <w:tcW w:w="3283" w:type="dxa"/>
            <w:shd w:val="clear" w:color="auto" w:fill="auto"/>
          </w:tcPr>
          <w:p w14:paraId="63ACA451" w14:textId="77777777" w:rsidR="00D76483" w:rsidRPr="00563CC4" w:rsidRDefault="00D76483" w:rsidP="00427FF6">
            <w:pPr>
              <w:spacing w:before="60" w:after="60"/>
            </w:pPr>
            <w:r w:rsidRPr="00882B71">
              <w:t>Komponenta koja se testira</w:t>
            </w:r>
          </w:p>
        </w:tc>
        <w:tc>
          <w:tcPr>
            <w:tcW w:w="6067" w:type="dxa"/>
            <w:shd w:val="clear" w:color="auto" w:fill="auto"/>
          </w:tcPr>
          <w:p w14:paraId="7128A3FF" w14:textId="54CF7014" w:rsidR="00D76483" w:rsidRPr="00563CC4" w:rsidRDefault="00D76483" w:rsidP="00427FF6">
            <w:pPr>
              <w:spacing w:before="60" w:after="60"/>
            </w:pPr>
            <w:r>
              <w:t xml:space="preserve">Podmodul </w:t>
            </w:r>
            <w:r w:rsidR="00F4193E">
              <w:t>zaposlenici</w:t>
            </w:r>
          </w:p>
        </w:tc>
      </w:tr>
      <w:tr w:rsidR="00D76483" w:rsidRPr="00563CC4" w14:paraId="7A66F2C2" w14:textId="77777777" w:rsidTr="00427FF6">
        <w:tc>
          <w:tcPr>
            <w:tcW w:w="3283" w:type="dxa"/>
            <w:shd w:val="clear" w:color="auto" w:fill="auto"/>
          </w:tcPr>
          <w:p w14:paraId="086D37EF" w14:textId="77777777" w:rsidR="00D76483" w:rsidRPr="00563CC4" w:rsidRDefault="00D76483" w:rsidP="00427FF6">
            <w:pPr>
              <w:spacing w:before="60" w:after="60"/>
            </w:pPr>
            <w:r w:rsidRPr="00882B71">
              <w:t>Koraci testa</w:t>
            </w:r>
            <w:r>
              <w:t xml:space="preserve"> / Specifikacija testa / Testni slučajevi</w:t>
            </w:r>
          </w:p>
        </w:tc>
        <w:tc>
          <w:tcPr>
            <w:tcW w:w="6067" w:type="dxa"/>
            <w:shd w:val="clear" w:color="auto" w:fill="auto"/>
          </w:tcPr>
          <w:p w14:paraId="6107849E" w14:textId="39F032F8" w:rsidR="00D76483" w:rsidRDefault="00D76483" w:rsidP="00543F65">
            <w:pPr>
              <w:pStyle w:val="ListParagraph"/>
              <w:numPr>
                <w:ilvl w:val="0"/>
                <w:numId w:val="40"/>
              </w:numPr>
              <w:spacing w:before="60" w:after="60"/>
            </w:pPr>
            <w:r>
              <w:t>Pokretanje aplikacije i prijava na sistem</w:t>
            </w:r>
          </w:p>
          <w:p w14:paraId="78779576" w14:textId="1B276A67" w:rsidR="00D76483" w:rsidRDefault="00D76483" w:rsidP="00543F65">
            <w:pPr>
              <w:pStyle w:val="ListParagraph"/>
              <w:numPr>
                <w:ilvl w:val="0"/>
                <w:numId w:val="40"/>
              </w:numPr>
              <w:spacing w:before="60" w:after="60"/>
            </w:pPr>
            <w:r>
              <w:t>Selekcija po kriterijima strategije provedbe</w:t>
            </w:r>
          </w:p>
          <w:p w14:paraId="1EADB792" w14:textId="6114FAC4" w:rsidR="00D76483" w:rsidRDefault="00D76483" w:rsidP="00543F65">
            <w:pPr>
              <w:pStyle w:val="ListParagraph"/>
              <w:numPr>
                <w:ilvl w:val="0"/>
                <w:numId w:val="40"/>
              </w:numPr>
              <w:spacing w:before="60" w:after="60"/>
            </w:pPr>
            <w:r>
              <w:t>Analiza očekivane reakcije sistema</w:t>
            </w:r>
          </w:p>
          <w:p w14:paraId="09681E81" w14:textId="28225087" w:rsidR="00D76483" w:rsidRPr="00563CC4" w:rsidRDefault="00D76483" w:rsidP="00543F65">
            <w:pPr>
              <w:pStyle w:val="ListParagraph"/>
              <w:numPr>
                <w:ilvl w:val="0"/>
                <w:numId w:val="40"/>
              </w:numPr>
              <w:spacing w:before="60" w:after="60"/>
            </w:pPr>
            <w:r>
              <w:t>Zatvaranje aplikacije</w:t>
            </w:r>
          </w:p>
        </w:tc>
      </w:tr>
      <w:tr w:rsidR="00D76483" w:rsidRPr="00563CC4" w14:paraId="45B81ACD" w14:textId="77777777" w:rsidTr="00427FF6">
        <w:tc>
          <w:tcPr>
            <w:tcW w:w="3283" w:type="dxa"/>
            <w:shd w:val="clear" w:color="auto" w:fill="auto"/>
          </w:tcPr>
          <w:p w14:paraId="5A7BE9A5" w14:textId="77777777" w:rsidR="00D76483" w:rsidRPr="00563CC4" w:rsidRDefault="00D76483" w:rsidP="00427FF6">
            <w:pPr>
              <w:spacing w:before="60" w:after="60"/>
            </w:pPr>
            <w:r w:rsidRPr="00882B71">
              <w:t>Podaci koji se koriste u testu</w:t>
            </w:r>
          </w:p>
        </w:tc>
        <w:tc>
          <w:tcPr>
            <w:tcW w:w="6067" w:type="dxa"/>
            <w:shd w:val="clear" w:color="auto" w:fill="auto"/>
          </w:tcPr>
          <w:p w14:paraId="5EBF51CE" w14:textId="77777777" w:rsidR="00D76483" w:rsidRDefault="00D76483" w:rsidP="00427FF6">
            <w:pPr>
              <w:spacing w:before="60" w:after="60"/>
            </w:pPr>
            <w:r>
              <w:t>Korisnički nalog:</w:t>
            </w:r>
          </w:p>
          <w:p w14:paraId="6CB23721" w14:textId="38743898" w:rsidR="00D76483" w:rsidRDefault="00637C0F" w:rsidP="00427FF6">
            <w:pPr>
              <w:pStyle w:val="ListParagraph"/>
              <w:numPr>
                <w:ilvl w:val="0"/>
                <w:numId w:val="16"/>
              </w:numPr>
              <w:spacing w:before="60" w:after="60"/>
            </w:pPr>
            <w:r>
              <w:t>Administrator</w:t>
            </w:r>
            <w:r w:rsidR="00D76483">
              <w:t>/</w:t>
            </w:r>
            <w:r>
              <w:t>Administrator</w:t>
            </w:r>
            <w:r w:rsidR="00D76483">
              <w:t xml:space="preserve"> (maksimalne ovlasti)</w:t>
            </w:r>
          </w:p>
          <w:p w14:paraId="0BF9F164" w14:textId="77777777" w:rsidR="00D76483" w:rsidRDefault="00D76483" w:rsidP="00427FF6">
            <w:pPr>
              <w:pStyle w:val="ListParagraph"/>
              <w:numPr>
                <w:ilvl w:val="1"/>
                <w:numId w:val="16"/>
              </w:numPr>
              <w:spacing w:before="60" w:after="60"/>
            </w:pPr>
            <w:r>
              <w:t>Oprobati sve operacije iz strategije provedbe.</w:t>
            </w:r>
          </w:p>
          <w:p w14:paraId="4D25FF18" w14:textId="76F07F91" w:rsidR="00543F65" w:rsidRPr="00563CC4" w:rsidRDefault="00D76483" w:rsidP="00637C0F">
            <w:pPr>
              <w:pStyle w:val="ListParagraph"/>
              <w:numPr>
                <w:ilvl w:val="1"/>
                <w:numId w:val="16"/>
              </w:numPr>
              <w:spacing w:before="60" w:after="60"/>
            </w:pPr>
            <w:r>
              <w:t>Mijenjati ovlasti nalogu TestU</w:t>
            </w:r>
          </w:p>
        </w:tc>
      </w:tr>
      <w:tr w:rsidR="00D76483" w:rsidRPr="00563CC4" w14:paraId="63584D96" w14:textId="77777777" w:rsidTr="00427FF6">
        <w:tc>
          <w:tcPr>
            <w:tcW w:w="3283" w:type="dxa"/>
            <w:shd w:val="clear" w:color="auto" w:fill="auto"/>
          </w:tcPr>
          <w:p w14:paraId="42E91792" w14:textId="77777777" w:rsidR="00D76483" w:rsidRPr="00563CC4" w:rsidRDefault="00D76483" w:rsidP="00427FF6">
            <w:pPr>
              <w:spacing w:before="60" w:after="60"/>
            </w:pPr>
            <w:r w:rsidRPr="00882B71">
              <w:t>Očekivani rezultat</w:t>
            </w:r>
          </w:p>
        </w:tc>
        <w:tc>
          <w:tcPr>
            <w:tcW w:w="6067" w:type="dxa"/>
            <w:shd w:val="clear" w:color="auto" w:fill="auto"/>
          </w:tcPr>
          <w:p w14:paraId="34443D21" w14:textId="1465A630" w:rsidR="00D76483" w:rsidRDefault="00D76483" w:rsidP="00543F65">
            <w:pPr>
              <w:pStyle w:val="ListParagraph"/>
              <w:numPr>
                <w:ilvl w:val="0"/>
                <w:numId w:val="16"/>
              </w:numPr>
              <w:spacing w:before="60" w:after="60"/>
            </w:pPr>
            <w:r>
              <w:t>Izvršene zahtijevane operacije / poruka o zabrani pristupa</w:t>
            </w:r>
          </w:p>
          <w:p w14:paraId="033A0180" w14:textId="25E3D982" w:rsidR="00543F65" w:rsidRPr="00563CC4" w:rsidRDefault="00543F65" w:rsidP="00543F65">
            <w:pPr>
              <w:pStyle w:val="ListParagraph"/>
              <w:numPr>
                <w:ilvl w:val="0"/>
                <w:numId w:val="16"/>
              </w:numPr>
              <w:spacing w:before="60" w:after="60"/>
            </w:pPr>
            <w:r>
              <w:t xml:space="preserve">Obratiti pažnju na malu količinu testnih podataka pri testiranju atributa ovlaštenja (ZPD – Zaposlenik: Permanent Delete). Brisanje Klijenata ili zaposlenika </w:t>
            </w:r>
            <w:r>
              <w:lastRenderedPageBreak/>
              <w:t>rezultira permanentnim uklanjanjem iz baze podataka.</w:t>
            </w:r>
          </w:p>
        </w:tc>
      </w:tr>
      <w:tr w:rsidR="00D76483" w:rsidRPr="00563CC4" w14:paraId="5EBB5651" w14:textId="77777777" w:rsidTr="00427FF6">
        <w:tc>
          <w:tcPr>
            <w:tcW w:w="3283" w:type="dxa"/>
            <w:shd w:val="clear" w:color="auto" w:fill="auto"/>
          </w:tcPr>
          <w:p w14:paraId="4DA55547" w14:textId="77777777" w:rsidR="00D76483" w:rsidRPr="00882B71" w:rsidRDefault="00D76483" w:rsidP="00427FF6">
            <w:pPr>
              <w:spacing w:before="60" w:after="60"/>
            </w:pPr>
            <w:r>
              <w:lastRenderedPageBreak/>
              <w:t>Šta uraditi ako test ne uspije?</w:t>
            </w:r>
          </w:p>
        </w:tc>
        <w:tc>
          <w:tcPr>
            <w:tcW w:w="6067" w:type="dxa"/>
            <w:shd w:val="clear" w:color="auto" w:fill="auto"/>
          </w:tcPr>
          <w:p w14:paraId="5AC550D8" w14:textId="77777777" w:rsidR="00D76483" w:rsidRPr="00563CC4" w:rsidRDefault="00D76483" w:rsidP="00427FF6">
            <w:pPr>
              <w:spacing w:before="60" w:after="60"/>
            </w:pPr>
            <w:r>
              <w:t>Napraviti zabilješku o grešci i poslati razvojnom timu</w:t>
            </w:r>
          </w:p>
        </w:tc>
      </w:tr>
      <w:tr w:rsidR="00D76483" w:rsidRPr="00563CC4" w14:paraId="362EF310" w14:textId="77777777" w:rsidTr="00427FF6">
        <w:tc>
          <w:tcPr>
            <w:tcW w:w="3283" w:type="dxa"/>
            <w:shd w:val="clear" w:color="auto" w:fill="auto"/>
          </w:tcPr>
          <w:p w14:paraId="53EB5830" w14:textId="77777777" w:rsidR="00D76483" w:rsidRPr="00882B71" w:rsidRDefault="00D76483" w:rsidP="00427FF6">
            <w:pPr>
              <w:spacing w:before="60" w:after="60"/>
            </w:pPr>
            <w:r w:rsidRPr="00882B71">
              <w:t>Kategorija greške</w:t>
            </w:r>
          </w:p>
        </w:tc>
        <w:tc>
          <w:tcPr>
            <w:tcW w:w="6067" w:type="dxa"/>
            <w:shd w:val="clear" w:color="auto" w:fill="auto"/>
          </w:tcPr>
          <w:p w14:paraId="06A2FF76" w14:textId="77777777" w:rsidR="00D76483" w:rsidRPr="00563CC4" w:rsidRDefault="00D76483" w:rsidP="00427FF6">
            <w:pPr>
              <w:spacing w:before="60" w:after="60"/>
            </w:pPr>
            <w:r>
              <w:t>Greška u kodu, Konekcijska greška, Neočekivan rezultat</w:t>
            </w:r>
          </w:p>
        </w:tc>
      </w:tr>
    </w:tbl>
    <w:p w14:paraId="371A0A15" w14:textId="77777777" w:rsidR="009C57C6" w:rsidRPr="009C57C6" w:rsidRDefault="009C57C6" w:rsidP="009C57C6"/>
    <w:p w14:paraId="06CEDC11" w14:textId="77777777" w:rsidR="009C57C6" w:rsidRPr="009C57C6" w:rsidRDefault="009C57C6" w:rsidP="009C57C6">
      <w:bookmarkStart w:id="40" w:name="_GoBack"/>
      <w:bookmarkEnd w:id="40"/>
    </w:p>
    <w:p w14:paraId="3D648E4E" w14:textId="77777777" w:rsidR="00425469" w:rsidRPr="00425469" w:rsidRDefault="00425469" w:rsidP="00425469">
      <w:pPr>
        <w:pStyle w:val="ListParagraph"/>
        <w:keepNext/>
        <w:keepLines/>
        <w:widowControl/>
        <w:numPr>
          <w:ilvl w:val="1"/>
          <w:numId w:val="3"/>
        </w:numPr>
        <w:spacing w:before="60" w:after="60" w:line="240" w:lineRule="auto"/>
        <w:contextualSpacing w:val="0"/>
        <w:jc w:val="left"/>
        <w:outlineLvl w:val="1"/>
        <w:rPr>
          <w:rFonts w:ascii="Arial" w:hAnsi="Arial"/>
          <w:vanish/>
          <w:sz w:val="20"/>
          <w:lang w:val="en-US"/>
        </w:rPr>
      </w:pPr>
    </w:p>
    <w:sectPr w:rsidR="00425469" w:rsidRPr="00425469" w:rsidSect="00772CEF">
      <w:headerReference w:type="default" r:id="rId11"/>
      <w:footerReference w:type="default" r:id="rId12"/>
      <w:headerReference w:type="first" r:id="rId13"/>
      <w:footerReference w:type="first" r:id="rId14"/>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B098F" w14:textId="77777777" w:rsidR="00880090" w:rsidRDefault="00880090">
      <w:pPr>
        <w:spacing w:line="240" w:lineRule="auto"/>
      </w:pPr>
      <w:r>
        <w:separator/>
      </w:r>
    </w:p>
  </w:endnote>
  <w:endnote w:type="continuationSeparator" w:id="0">
    <w:p w14:paraId="164342C7" w14:textId="77777777" w:rsidR="00880090" w:rsidRDefault="00880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A95E3" w14:textId="77777777" w:rsidR="00427FF6" w:rsidRDefault="00427F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B50FC9" w14:textId="77777777" w:rsidR="00427FF6" w:rsidRDefault="00427F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E75FC" w14:textId="7CF18F5F" w:rsidR="00427FF6" w:rsidRPr="00C20AE1" w:rsidRDefault="00427FF6" w:rsidP="00545217">
    <w:pPr>
      <w:pStyle w:val="Footer"/>
      <w:tabs>
        <w:tab w:val="clear" w:pos="4320"/>
        <w:tab w:val="clear" w:pos="8640"/>
        <w:tab w:val="right" w:pos="9360"/>
      </w:tabs>
      <w:jc w:val="center"/>
      <w:rPr>
        <w:rFonts w:cs="Calibri"/>
      </w:rPr>
    </w:pPr>
    <w:r w:rsidRPr="00C20AE1">
      <w:rPr>
        <w:rFonts w:cs="Calibri"/>
      </w:rPr>
      <w:fldChar w:fldCharType="begin"/>
    </w:r>
    <w:r w:rsidRPr="00C20AE1">
      <w:rPr>
        <w:rFonts w:cs="Calibri"/>
      </w:rPr>
      <w:instrText xml:space="preserve"> PAGE   \* MERGEFORMAT </w:instrText>
    </w:r>
    <w:r w:rsidRPr="00C20AE1">
      <w:rPr>
        <w:rFonts w:cs="Calibri"/>
      </w:rPr>
      <w:fldChar w:fldCharType="separate"/>
    </w:r>
    <w:r>
      <w:rPr>
        <w:rFonts w:cs="Calibri"/>
        <w:noProof/>
      </w:rPr>
      <w:t>10</w:t>
    </w:r>
    <w:r w:rsidRPr="00C20AE1">
      <w:rPr>
        <w:rFonts w:cs="Calibri"/>
        <w:noProof/>
      </w:rPr>
      <w:fldChar w:fldCharType="end"/>
    </w:r>
    <w:r w:rsidRPr="00C20AE1">
      <w:rPr>
        <w:rFonts w:cs="Calibri"/>
        <w:noProof/>
      </w:rPr>
      <mc:AlternateContent>
        <mc:Choice Requires="wpg">
          <w:drawing>
            <wp:anchor distT="0" distB="0" distL="114300" distR="114300" simplePos="0" relativeHeight="251657728" behindDoc="0" locked="0" layoutInCell="0" allowOverlap="1" wp14:anchorId="036E7607" wp14:editId="036E7608">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2A7359B0"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1LmA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Pr="00C20AE1">
      <w:rPr>
        <w:rFonts w:cs="Calibri"/>
        <w:noProof/>
      </w:rPr>
      <mc:AlternateContent>
        <mc:Choice Requires="wps">
          <w:drawing>
            <wp:anchor distT="0" distB="0" distL="114300" distR="114300" simplePos="0" relativeHeight="251659776" behindDoc="0" locked="0" layoutInCell="1" allowOverlap="1" wp14:anchorId="036E7609" wp14:editId="036E760A">
              <wp:simplePos x="0" y="0"/>
              <wp:positionH relativeFrom="page">
                <wp:posOffset>409575</wp:posOffset>
              </wp:positionH>
              <wp:positionV relativeFrom="page">
                <wp:posOffset>9244965</wp:posOffset>
              </wp:positionV>
              <wp:extent cx="90805" cy="81153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929B1F" id="Rectangle 444" o:spid="_x0000_s1026" style="position:absolute;margin-left:32.25pt;margin-top:727.95pt;width:7.15pt;height:63.9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" fillcolor="#4bacc6" strokecolor="#4f81bd">
              <w10:wrap anchorx="page" anchory="page"/>
            </v:rect>
          </w:pict>
        </mc:Fallback>
      </mc:AlternateContent>
    </w:r>
    <w:r w:rsidRPr="00C20AE1">
      <w:rPr>
        <w:rFonts w:cs="Calibri"/>
        <w:noProof/>
      </w:rPr>
      <mc:AlternateContent>
        <mc:Choice Requires="wps">
          <w:drawing>
            <wp:anchor distT="0" distB="0" distL="114300" distR="114300" simplePos="0" relativeHeight="251658752" behindDoc="0" locked="0" layoutInCell="1" allowOverlap="1" wp14:anchorId="036E760B" wp14:editId="036E760C">
              <wp:simplePos x="0" y="0"/>
              <wp:positionH relativeFrom="page">
                <wp:posOffset>7267575</wp:posOffset>
              </wp:positionH>
              <wp:positionV relativeFrom="page">
                <wp:posOffset>9244965</wp:posOffset>
              </wp:positionV>
              <wp:extent cx="91440" cy="81153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A54EC33" id="Rectangle 445" o:spid="_x0000_s1026" style="position:absolute;margin-left:572.25pt;margin-top:727.95pt;width:7.2pt;height:63.9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" fillcolor="#4bacc6" strokecolor="#4f81bd">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E75FE" w14:textId="77777777" w:rsidR="00427FF6" w:rsidRDefault="00427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F301A" w14:textId="77777777" w:rsidR="00880090" w:rsidRDefault="00880090">
      <w:pPr>
        <w:spacing w:line="240" w:lineRule="auto"/>
      </w:pPr>
      <w:r>
        <w:separator/>
      </w:r>
    </w:p>
  </w:footnote>
  <w:footnote w:type="continuationSeparator" w:id="0">
    <w:p w14:paraId="133001E1" w14:textId="77777777" w:rsidR="00880090" w:rsidRDefault="008800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8423E" w14:textId="77777777" w:rsidR="00427FF6" w:rsidRDefault="00427FF6" w:rsidP="00FE1B72">
    <w:pPr>
      <w:rPr>
        <w:sz w:val="24"/>
      </w:rPr>
    </w:pPr>
  </w:p>
  <w:p w14:paraId="2DF20929" w14:textId="77777777" w:rsidR="00427FF6" w:rsidRDefault="00427FF6" w:rsidP="00FE1B72">
    <w:pPr>
      <w:pBdr>
        <w:top w:val="single" w:sz="6" w:space="1" w:color="auto"/>
      </w:pBdr>
      <w:rPr>
        <w:sz w:val="24"/>
      </w:rPr>
    </w:pPr>
    <w:r>
      <w:rPr>
        <w:noProof/>
      </w:rPr>
      <w:drawing>
        <wp:anchor distT="0" distB="0" distL="114300" distR="114300" simplePos="0" relativeHeight="251661824" behindDoc="1" locked="0" layoutInCell="1" allowOverlap="1" wp14:anchorId="27257702" wp14:editId="63535E7E">
          <wp:simplePos x="0" y="0"/>
          <wp:positionH relativeFrom="column">
            <wp:posOffset>-45085</wp:posOffset>
          </wp:positionH>
          <wp:positionV relativeFrom="paragraph">
            <wp:posOffset>127635</wp:posOffset>
          </wp:positionV>
          <wp:extent cx="1226820" cy="793750"/>
          <wp:effectExtent l="0" t="0" r="0" b="0"/>
          <wp:wrapNone/>
          <wp:docPr id="15" name="Picture 17" descr="D:\_documents\slike\f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_documents\slike\f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79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562C0F" w14:textId="77777777" w:rsidR="00427FF6" w:rsidRPr="00E36CD3" w:rsidRDefault="00427FF6" w:rsidP="00FE1B72">
    <w:pPr>
      <w:pBdr>
        <w:bottom w:val="single" w:sz="6" w:space="1" w:color="auto"/>
      </w:pBdr>
      <w:jc w:val="right"/>
      <w:rPr>
        <w:b/>
        <w:sz w:val="24"/>
      </w:rPr>
    </w:pPr>
    <w:r w:rsidRPr="00E36CD3">
      <w:rPr>
        <w:b/>
        <w:sz w:val="24"/>
      </w:rPr>
      <w:t xml:space="preserve">Univerzitet </w:t>
    </w:r>
    <w:r>
      <w:rPr>
        <w:b/>
        <w:sz w:val="24"/>
      </w:rPr>
      <w:t>„</w:t>
    </w:r>
    <w:r w:rsidRPr="00E36CD3">
      <w:rPr>
        <w:b/>
        <w:sz w:val="24"/>
      </w:rPr>
      <w:t>Džemal Bijedić</w:t>
    </w:r>
    <w:r>
      <w:rPr>
        <w:b/>
        <w:sz w:val="24"/>
      </w:rPr>
      <w:t>“</w:t>
    </w:r>
    <w:r w:rsidRPr="00E36CD3">
      <w:rPr>
        <w:b/>
        <w:sz w:val="24"/>
      </w:rPr>
      <w:t xml:space="preserve"> u Mostaru</w:t>
    </w:r>
  </w:p>
  <w:p w14:paraId="39E4FDD6" w14:textId="77777777" w:rsidR="00427FF6" w:rsidRPr="00E36CD3" w:rsidRDefault="00427FF6" w:rsidP="00FE1B72">
    <w:pPr>
      <w:pBdr>
        <w:bottom w:val="single" w:sz="6" w:space="1" w:color="auto"/>
      </w:pBdr>
      <w:jc w:val="right"/>
      <w:rPr>
        <w:b/>
        <w:sz w:val="24"/>
      </w:rPr>
    </w:pPr>
    <w:r w:rsidRPr="00E36CD3">
      <w:rPr>
        <w:b/>
        <w:sz w:val="24"/>
      </w:rPr>
      <w:t>Fakultet informacijskih tehnologija</w:t>
    </w:r>
  </w:p>
  <w:p w14:paraId="20EAD209" w14:textId="77777777" w:rsidR="00427FF6" w:rsidRPr="00E36CD3" w:rsidRDefault="00427FF6" w:rsidP="00FE1B72">
    <w:pPr>
      <w:pBdr>
        <w:bottom w:val="single" w:sz="6" w:space="1" w:color="auto"/>
      </w:pBdr>
      <w:jc w:val="right"/>
      <w:rPr>
        <w:sz w:val="24"/>
      </w:rPr>
    </w:pPr>
  </w:p>
  <w:p w14:paraId="6B886E32" w14:textId="77777777" w:rsidR="00427FF6" w:rsidRPr="00E36CD3" w:rsidRDefault="00427FF6" w:rsidP="00FE1B72">
    <w:pPr>
      <w:pBdr>
        <w:bottom w:val="single" w:sz="6" w:space="1" w:color="auto"/>
      </w:pBdr>
      <w:jc w:val="right"/>
      <w:rPr>
        <w:sz w:val="24"/>
      </w:rPr>
    </w:pPr>
    <w:r w:rsidRPr="00E36CD3">
      <w:rPr>
        <w:sz w:val="24"/>
      </w:rPr>
      <w:t xml:space="preserve">Predmet: </w:t>
    </w:r>
    <w:r>
      <w:rPr>
        <w:sz w:val="24"/>
      </w:rPr>
      <w:t>„Razvoj softvera I“</w:t>
    </w:r>
  </w:p>
  <w:p w14:paraId="6BF86694" w14:textId="77777777" w:rsidR="00427FF6" w:rsidRPr="00ED72E6" w:rsidRDefault="00427FF6" w:rsidP="00FE1B72">
    <w:pPr>
      <w:pStyle w:val="Header"/>
    </w:pPr>
  </w:p>
  <w:p w14:paraId="338423B1" w14:textId="77777777" w:rsidR="00427FF6" w:rsidRPr="00FE1B72" w:rsidRDefault="00427FF6" w:rsidP="00FE1B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27FF6" w:rsidRPr="005A30FF" w14:paraId="036E75F6" w14:textId="77777777" w:rsidTr="00772CEF">
      <w:tc>
        <w:tcPr>
          <w:tcW w:w="6379" w:type="dxa"/>
        </w:tcPr>
        <w:p w14:paraId="036E75F4" w14:textId="55A4FA14" w:rsidR="00427FF6" w:rsidRPr="005A30FF" w:rsidRDefault="00427FF6" w:rsidP="009C4753">
          <w:pPr>
            <w:tabs>
              <w:tab w:val="left" w:pos="2558"/>
            </w:tabs>
            <w:spacing w:before="0" w:after="0"/>
          </w:pPr>
          <w:r>
            <w:t>&lt;Prodaja i servis racunarske opreme (RS1128) &gt;</w:t>
          </w:r>
          <w:r>
            <w:tab/>
          </w:r>
        </w:p>
      </w:tc>
      <w:tc>
        <w:tcPr>
          <w:tcW w:w="3179" w:type="dxa"/>
        </w:tcPr>
        <w:p w14:paraId="036E75F5" w14:textId="77777777" w:rsidR="00427FF6" w:rsidRPr="005A30FF" w:rsidRDefault="00427FF6" w:rsidP="00772CEF">
          <w:pPr>
            <w:tabs>
              <w:tab w:val="left" w:pos="1135"/>
            </w:tabs>
            <w:spacing w:before="0" w:after="0"/>
            <w:ind w:right="68"/>
          </w:pPr>
          <w:r w:rsidRPr="005A30FF">
            <w:t xml:space="preserve">  Verzija:           &lt;1.0&gt;</w:t>
          </w:r>
        </w:p>
      </w:tc>
    </w:tr>
    <w:tr w:rsidR="00427FF6" w:rsidRPr="005A30FF" w14:paraId="036E75F9" w14:textId="77777777" w:rsidTr="00772CEF">
      <w:tc>
        <w:tcPr>
          <w:tcW w:w="6379" w:type="dxa"/>
        </w:tcPr>
        <w:p w14:paraId="036E75F7" w14:textId="77777777" w:rsidR="00427FF6" w:rsidRPr="005A30FF" w:rsidRDefault="00427FF6" w:rsidP="00A91E07">
          <w:pPr>
            <w:spacing w:before="0" w:after="0"/>
          </w:pPr>
          <w:r>
            <w:t>Plan testa prihvaćenosti</w:t>
          </w:r>
        </w:p>
      </w:tc>
      <w:tc>
        <w:tcPr>
          <w:tcW w:w="3179" w:type="dxa"/>
        </w:tcPr>
        <w:p w14:paraId="036E75F8" w14:textId="7788032C" w:rsidR="00427FF6" w:rsidRPr="005A30FF" w:rsidRDefault="00427FF6" w:rsidP="00FE1B72">
          <w:pPr>
            <w:spacing w:before="0" w:after="0"/>
          </w:pPr>
          <w:r>
            <w:t xml:space="preserve">  Datum:  &lt;21/10</w:t>
          </w:r>
          <w:r w:rsidRPr="005A30FF">
            <w:t>/</w:t>
          </w:r>
          <w:r>
            <w:t>2018</w:t>
          </w:r>
          <w:r w:rsidRPr="005A30FF">
            <w:t>&gt;</w:t>
          </w:r>
        </w:p>
      </w:tc>
    </w:tr>
  </w:tbl>
  <w:p w14:paraId="036E75FA" w14:textId="77777777" w:rsidR="00427FF6" w:rsidRDefault="00427FF6" w:rsidP="004469B1">
    <w:pPr>
      <w:pStyle w:val="Header"/>
      <w:jc w:val="center"/>
    </w:pPr>
  </w:p>
  <w:p w14:paraId="036E75FB" w14:textId="77777777" w:rsidR="00427FF6" w:rsidRPr="006705B6" w:rsidRDefault="00427FF6" w:rsidP="00545217">
    <w:pPr>
      <w:pStyle w:val="Header"/>
    </w:pPr>
    <w:r>
      <w:rPr>
        <w:noProof/>
      </w:rPr>
      <mc:AlternateContent>
        <mc:Choice Requires="wpg">
          <w:drawing>
            <wp:anchor distT="0" distB="0" distL="114300" distR="114300" simplePos="0" relativeHeight="251656704" behindDoc="0" locked="0" layoutInCell="1" allowOverlap="1" wp14:anchorId="036E7601" wp14:editId="036E7602">
              <wp:simplePos x="0" y="0"/>
              <wp:positionH relativeFrom="page">
                <wp:align>center</wp:align>
              </wp:positionH>
              <wp:positionV relativeFrom="page">
                <wp:align>top</wp:align>
              </wp:positionV>
              <wp:extent cx="7752080" cy="976630"/>
              <wp:effectExtent l="0" t="0" r="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10C83BE2"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036E7603" wp14:editId="036E7604">
              <wp:simplePos x="0" y="0"/>
              <wp:positionH relativeFrom="page">
                <wp:posOffset>7267575</wp:posOffset>
              </wp:positionH>
              <wp:positionV relativeFrom="page">
                <wp:posOffset>9525</wp:posOffset>
              </wp:positionV>
              <wp:extent cx="90805" cy="929640"/>
              <wp:effectExtent l="0" t="0" r="4445" b="190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B8DFB12" id="Rectangle 471" o:spid="_x0000_s1026" style="position:absolute;margin-left:572.25pt;margin-top:.75pt;width:7.15pt;height:73.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" fillcolor="#4bacc6" strokecolor="#4f81bd">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036E7605" wp14:editId="036E7606">
              <wp:simplePos x="0" y="0"/>
              <wp:positionH relativeFrom="page">
                <wp:posOffset>409575</wp:posOffset>
              </wp:positionH>
              <wp:positionV relativeFrom="page">
                <wp:posOffset>9525</wp:posOffset>
              </wp:positionV>
              <wp:extent cx="90805" cy="929640"/>
              <wp:effectExtent l="0" t="0" r="4445" b="190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7584321" id="Rectangle 472" o:spid="_x0000_s1026" style="position:absolute;margin-left:32.25pt;margin-top:.75pt;width:7.15pt;height:73.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" fillcolor="#4bacc6" strokecolor="#4f81b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E75FD" w14:textId="77777777" w:rsidR="00427FF6" w:rsidRDefault="00427F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040B3C"/>
    <w:multiLevelType w:val="hybridMultilevel"/>
    <w:tmpl w:val="2FA3C9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6060C4A2"/>
    <w:lvl w:ilvl="0">
      <w:start w:val="1"/>
      <w:numFmt w:val="decimal"/>
      <w:lvlText w:val="%1."/>
      <w:lvlJc w:val="left"/>
      <w:pPr>
        <w:ind w:left="0" w:firstLine="0"/>
      </w:pPr>
      <w:rPr>
        <w:rFonts w:hint="default"/>
      </w:rPr>
    </w:lvl>
    <w:lvl w:ilvl="1">
      <w:start w:val="1"/>
      <w:numFmt w:val="decimal"/>
      <w:pStyle w:val="Requirement"/>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 w15:restartNumberingAfterBreak="0">
    <w:nsid w:val="003B0003"/>
    <w:multiLevelType w:val="hybridMultilevel"/>
    <w:tmpl w:val="2ED63AF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00FE37F5"/>
    <w:multiLevelType w:val="hybridMultilevel"/>
    <w:tmpl w:val="EA1AAB40"/>
    <w:lvl w:ilvl="0" w:tplc="B694E566">
      <w:start w:val="1"/>
      <w:numFmt w:val="decimal"/>
      <w:lvlText w:val="%1."/>
      <w:lvlJc w:val="left"/>
      <w:pPr>
        <w:ind w:left="478" w:hanging="360"/>
      </w:pPr>
      <w:rPr>
        <w:rFonts w:hint="default"/>
      </w:rPr>
    </w:lvl>
    <w:lvl w:ilvl="1" w:tplc="6B38ABC6">
      <w:numFmt w:val="bullet"/>
      <w:lvlText w:val="-"/>
      <w:lvlJc w:val="left"/>
      <w:pPr>
        <w:ind w:left="1198" w:hanging="360"/>
      </w:pPr>
      <w:rPr>
        <w:rFonts w:ascii="Verdana" w:eastAsia="Calibri" w:hAnsi="Verdana" w:cs="Verdana" w:hint="default"/>
      </w:rPr>
    </w:lvl>
    <w:lvl w:ilvl="2" w:tplc="041A001B" w:tentative="1">
      <w:start w:val="1"/>
      <w:numFmt w:val="lowerRoman"/>
      <w:lvlText w:val="%3."/>
      <w:lvlJc w:val="right"/>
      <w:pPr>
        <w:ind w:left="1918" w:hanging="180"/>
      </w:pPr>
    </w:lvl>
    <w:lvl w:ilvl="3" w:tplc="041A000F" w:tentative="1">
      <w:start w:val="1"/>
      <w:numFmt w:val="decimal"/>
      <w:lvlText w:val="%4."/>
      <w:lvlJc w:val="left"/>
      <w:pPr>
        <w:ind w:left="2638" w:hanging="360"/>
      </w:pPr>
    </w:lvl>
    <w:lvl w:ilvl="4" w:tplc="041A0019" w:tentative="1">
      <w:start w:val="1"/>
      <w:numFmt w:val="lowerLetter"/>
      <w:lvlText w:val="%5."/>
      <w:lvlJc w:val="left"/>
      <w:pPr>
        <w:ind w:left="3358" w:hanging="360"/>
      </w:pPr>
    </w:lvl>
    <w:lvl w:ilvl="5" w:tplc="041A001B" w:tentative="1">
      <w:start w:val="1"/>
      <w:numFmt w:val="lowerRoman"/>
      <w:lvlText w:val="%6."/>
      <w:lvlJc w:val="right"/>
      <w:pPr>
        <w:ind w:left="4078" w:hanging="180"/>
      </w:pPr>
    </w:lvl>
    <w:lvl w:ilvl="6" w:tplc="041A000F" w:tentative="1">
      <w:start w:val="1"/>
      <w:numFmt w:val="decimal"/>
      <w:lvlText w:val="%7."/>
      <w:lvlJc w:val="left"/>
      <w:pPr>
        <w:ind w:left="4798" w:hanging="360"/>
      </w:pPr>
    </w:lvl>
    <w:lvl w:ilvl="7" w:tplc="041A0019" w:tentative="1">
      <w:start w:val="1"/>
      <w:numFmt w:val="lowerLetter"/>
      <w:lvlText w:val="%8."/>
      <w:lvlJc w:val="left"/>
      <w:pPr>
        <w:ind w:left="5518" w:hanging="360"/>
      </w:pPr>
    </w:lvl>
    <w:lvl w:ilvl="8" w:tplc="041A001B" w:tentative="1">
      <w:start w:val="1"/>
      <w:numFmt w:val="lowerRoman"/>
      <w:lvlText w:val="%9."/>
      <w:lvlJc w:val="right"/>
      <w:pPr>
        <w:ind w:left="6238" w:hanging="180"/>
      </w:pPr>
    </w:lvl>
  </w:abstractNum>
  <w:abstractNum w:abstractNumId="5" w15:restartNumberingAfterBreak="0">
    <w:nsid w:val="02244585"/>
    <w:multiLevelType w:val="hybridMultilevel"/>
    <w:tmpl w:val="19F40B3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0FFA1BB0"/>
    <w:multiLevelType w:val="hybridMultilevel"/>
    <w:tmpl w:val="D47088F8"/>
    <w:lvl w:ilvl="0" w:tplc="7FF67014">
      <w:start w:val="1"/>
      <w:numFmt w:val="decimal"/>
      <w:lvlText w:val="%1."/>
      <w:lvlJc w:val="left"/>
      <w:pPr>
        <w:ind w:left="360" w:hanging="360"/>
      </w:pPr>
      <w:rPr>
        <w:rFonts w:hint="default"/>
      </w:rPr>
    </w:lvl>
    <w:lvl w:ilvl="1" w:tplc="141A0019" w:tentative="1">
      <w:start w:val="1"/>
      <w:numFmt w:val="lowerLetter"/>
      <w:lvlText w:val="%2."/>
      <w:lvlJc w:val="left"/>
      <w:pPr>
        <w:ind w:left="720" w:hanging="360"/>
      </w:pPr>
    </w:lvl>
    <w:lvl w:ilvl="2" w:tplc="141A001B" w:tentative="1">
      <w:start w:val="1"/>
      <w:numFmt w:val="lowerRoman"/>
      <w:lvlText w:val="%3."/>
      <w:lvlJc w:val="right"/>
      <w:pPr>
        <w:ind w:left="1440" w:hanging="180"/>
      </w:pPr>
    </w:lvl>
    <w:lvl w:ilvl="3" w:tplc="141A000F" w:tentative="1">
      <w:start w:val="1"/>
      <w:numFmt w:val="decimal"/>
      <w:lvlText w:val="%4."/>
      <w:lvlJc w:val="left"/>
      <w:pPr>
        <w:ind w:left="2160" w:hanging="360"/>
      </w:pPr>
    </w:lvl>
    <w:lvl w:ilvl="4" w:tplc="141A0019" w:tentative="1">
      <w:start w:val="1"/>
      <w:numFmt w:val="lowerLetter"/>
      <w:lvlText w:val="%5."/>
      <w:lvlJc w:val="left"/>
      <w:pPr>
        <w:ind w:left="2880" w:hanging="360"/>
      </w:pPr>
    </w:lvl>
    <w:lvl w:ilvl="5" w:tplc="141A001B" w:tentative="1">
      <w:start w:val="1"/>
      <w:numFmt w:val="lowerRoman"/>
      <w:lvlText w:val="%6."/>
      <w:lvlJc w:val="right"/>
      <w:pPr>
        <w:ind w:left="3600" w:hanging="180"/>
      </w:pPr>
    </w:lvl>
    <w:lvl w:ilvl="6" w:tplc="141A000F" w:tentative="1">
      <w:start w:val="1"/>
      <w:numFmt w:val="decimal"/>
      <w:lvlText w:val="%7."/>
      <w:lvlJc w:val="left"/>
      <w:pPr>
        <w:ind w:left="4320" w:hanging="360"/>
      </w:pPr>
    </w:lvl>
    <w:lvl w:ilvl="7" w:tplc="141A0019" w:tentative="1">
      <w:start w:val="1"/>
      <w:numFmt w:val="lowerLetter"/>
      <w:lvlText w:val="%8."/>
      <w:lvlJc w:val="left"/>
      <w:pPr>
        <w:ind w:left="5040" w:hanging="360"/>
      </w:pPr>
    </w:lvl>
    <w:lvl w:ilvl="8" w:tplc="141A001B" w:tentative="1">
      <w:start w:val="1"/>
      <w:numFmt w:val="lowerRoman"/>
      <w:lvlText w:val="%9."/>
      <w:lvlJc w:val="right"/>
      <w:pPr>
        <w:ind w:left="5760" w:hanging="180"/>
      </w:pPr>
    </w:lvl>
  </w:abstractNum>
  <w:abstractNum w:abstractNumId="7" w15:restartNumberingAfterBreak="0">
    <w:nsid w:val="13B120F8"/>
    <w:multiLevelType w:val="hybridMultilevel"/>
    <w:tmpl w:val="7A54514C"/>
    <w:lvl w:ilvl="0" w:tplc="0478BE50">
      <w:start w:val="3"/>
      <w:numFmt w:val="bullet"/>
      <w:lvlText w:val="-"/>
      <w:lvlJc w:val="left"/>
      <w:pPr>
        <w:ind w:left="720" w:hanging="360"/>
      </w:pPr>
      <w:rPr>
        <w:rFonts w:ascii="Calibri" w:eastAsia="Times New Roman" w:hAnsi="Calibri" w:cs="Calibr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8" w15:restartNumberingAfterBreak="0">
    <w:nsid w:val="15F34B5B"/>
    <w:multiLevelType w:val="hybridMultilevel"/>
    <w:tmpl w:val="49BC0CF4"/>
    <w:lvl w:ilvl="0" w:tplc="141A000F">
      <w:start w:val="1"/>
      <w:numFmt w:val="decimal"/>
      <w:lvlText w:val="%1."/>
      <w:lvlJc w:val="left"/>
      <w:pPr>
        <w:ind w:left="360" w:hanging="360"/>
      </w:pPr>
      <w:rPr>
        <w:rFonts w:hint="default"/>
      </w:rPr>
    </w:lvl>
    <w:lvl w:ilvl="1" w:tplc="141A0019" w:tentative="1">
      <w:start w:val="1"/>
      <w:numFmt w:val="lowerLetter"/>
      <w:lvlText w:val="%2."/>
      <w:lvlJc w:val="left"/>
      <w:pPr>
        <w:ind w:left="1080" w:hanging="360"/>
      </w:pPr>
    </w:lvl>
    <w:lvl w:ilvl="2" w:tplc="141A001B" w:tentative="1">
      <w:start w:val="1"/>
      <w:numFmt w:val="lowerRoman"/>
      <w:lvlText w:val="%3."/>
      <w:lvlJc w:val="right"/>
      <w:pPr>
        <w:ind w:left="1800" w:hanging="180"/>
      </w:pPr>
    </w:lvl>
    <w:lvl w:ilvl="3" w:tplc="141A000F" w:tentative="1">
      <w:start w:val="1"/>
      <w:numFmt w:val="decimal"/>
      <w:lvlText w:val="%4."/>
      <w:lvlJc w:val="left"/>
      <w:pPr>
        <w:ind w:left="2520" w:hanging="360"/>
      </w:pPr>
    </w:lvl>
    <w:lvl w:ilvl="4" w:tplc="141A0019" w:tentative="1">
      <w:start w:val="1"/>
      <w:numFmt w:val="lowerLetter"/>
      <w:lvlText w:val="%5."/>
      <w:lvlJc w:val="left"/>
      <w:pPr>
        <w:ind w:left="3240" w:hanging="360"/>
      </w:pPr>
    </w:lvl>
    <w:lvl w:ilvl="5" w:tplc="141A001B" w:tentative="1">
      <w:start w:val="1"/>
      <w:numFmt w:val="lowerRoman"/>
      <w:lvlText w:val="%6."/>
      <w:lvlJc w:val="right"/>
      <w:pPr>
        <w:ind w:left="3960" w:hanging="180"/>
      </w:pPr>
    </w:lvl>
    <w:lvl w:ilvl="6" w:tplc="141A000F" w:tentative="1">
      <w:start w:val="1"/>
      <w:numFmt w:val="decimal"/>
      <w:lvlText w:val="%7."/>
      <w:lvlJc w:val="left"/>
      <w:pPr>
        <w:ind w:left="4680" w:hanging="360"/>
      </w:pPr>
    </w:lvl>
    <w:lvl w:ilvl="7" w:tplc="141A0019" w:tentative="1">
      <w:start w:val="1"/>
      <w:numFmt w:val="lowerLetter"/>
      <w:lvlText w:val="%8."/>
      <w:lvlJc w:val="left"/>
      <w:pPr>
        <w:ind w:left="5400" w:hanging="360"/>
      </w:pPr>
    </w:lvl>
    <w:lvl w:ilvl="8" w:tplc="141A001B" w:tentative="1">
      <w:start w:val="1"/>
      <w:numFmt w:val="lowerRoman"/>
      <w:lvlText w:val="%9."/>
      <w:lvlJc w:val="right"/>
      <w:pPr>
        <w:ind w:left="6120" w:hanging="180"/>
      </w:pPr>
    </w:lvl>
  </w:abstractNum>
  <w:abstractNum w:abstractNumId="9" w15:restartNumberingAfterBreak="0">
    <w:nsid w:val="18B80222"/>
    <w:multiLevelType w:val="hybridMultilevel"/>
    <w:tmpl w:val="C86E9DD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15:restartNumberingAfterBreak="0">
    <w:nsid w:val="18E12299"/>
    <w:multiLevelType w:val="hybridMultilevel"/>
    <w:tmpl w:val="476C6EEC"/>
    <w:lvl w:ilvl="0" w:tplc="636C8CE2">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2" w15:restartNumberingAfterBreak="0">
    <w:nsid w:val="25710D57"/>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BA6200"/>
    <w:multiLevelType w:val="hybridMultilevel"/>
    <w:tmpl w:val="EA624E5E"/>
    <w:lvl w:ilvl="0" w:tplc="041A0001">
      <w:start w:val="1"/>
      <w:numFmt w:val="bullet"/>
      <w:lvlText w:val=""/>
      <w:lvlJc w:val="left"/>
      <w:pPr>
        <w:ind w:left="1558" w:hanging="360"/>
      </w:pPr>
      <w:rPr>
        <w:rFonts w:ascii="Symbol" w:hAnsi="Symbol" w:hint="default"/>
      </w:rPr>
    </w:lvl>
    <w:lvl w:ilvl="1" w:tplc="041A0003" w:tentative="1">
      <w:start w:val="1"/>
      <w:numFmt w:val="bullet"/>
      <w:lvlText w:val="o"/>
      <w:lvlJc w:val="left"/>
      <w:pPr>
        <w:ind w:left="2278" w:hanging="360"/>
      </w:pPr>
      <w:rPr>
        <w:rFonts w:ascii="Courier New" w:hAnsi="Courier New" w:cs="Courier New" w:hint="default"/>
      </w:rPr>
    </w:lvl>
    <w:lvl w:ilvl="2" w:tplc="041A0005" w:tentative="1">
      <w:start w:val="1"/>
      <w:numFmt w:val="bullet"/>
      <w:lvlText w:val=""/>
      <w:lvlJc w:val="left"/>
      <w:pPr>
        <w:ind w:left="2998" w:hanging="360"/>
      </w:pPr>
      <w:rPr>
        <w:rFonts w:ascii="Wingdings" w:hAnsi="Wingdings" w:hint="default"/>
      </w:rPr>
    </w:lvl>
    <w:lvl w:ilvl="3" w:tplc="041A0001" w:tentative="1">
      <w:start w:val="1"/>
      <w:numFmt w:val="bullet"/>
      <w:lvlText w:val=""/>
      <w:lvlJc w:val="left"/>
      <w:pPr>
        <w:ind w:left="3718" w:hanging="360"/>
      </w:pPr>
      <w:rPr>
        <w:rFonts w:ascii="Symbol" w:hAnsi="Symbol" w:hint="default"/>
      </w:rPr>
    </w:lvl>
    <w:lvl w:ilvl="4" w:tplc="041A0003" w:tentative="1">
      <w:start w:val="1"/>
      <w:numFmt w:val="bullet"/>
      <w:lvlText w:val="o"/>
      <w:lvlJc w:val="left"/>
      <w:pPr>
        <w:ind w:left="4438" w:hanging="360"/>
      </w:pPr>
      <w:rPr>
        <w:rFonts w:ascii="Courier New" w:hAnsi="Courier New" w:cs="Courier New" w:hint="default"/>
      </w:rPr>
    </w:lvl>
    <w:lvl w:ilvl="5" w:tplc="041A0005" w:tentative="1">
      <w:start w:val="1"/>
      <w:numFmt w:val="bullet"/>
      <w:lvlText w:val=""/>
      <w:lvlJc w:val="left"/>
      <w:pPr>
        <w:ind w:left="5158" w:hanging="360"/>
      </w:pPr>
      <w:rPr>
        <w:rFonts w:ascii="Wingdings" w:hAnsi="Wingdings" w:hint="default"/>
      </w:rPr>
    </w:lvl>
    <w:lvl w:ilvl="6" w:tplc="041A0001" w:tentative="1">
      <w:start w:val="1"/>
      <w:numFmt w:val="bullet"/>
      <w:lvlText w:val=""/>
      <w:lvlJc w:val="left"/>
      <w:pPr>
        <w:ind w:left="5878" w:hanging="360"/>
      </w:pPr>
      <w:rPr>
        <w:rFonts w:ascii="Symbol" w:hAnsi="Symbol" w:hint="default"/>
      </w:rPr>
    </w:lvl>
    <w:lvl w:ilvl="7" w:tplc="041A0003" w:tentative="1">
      <w:start w:val="1"/>
      <w:numFmt w:val="bullet"/>
      <w:lvlText w:val="o"/>
      <w:lvlJc w:val="left"/>
      <w:pPr>
        <w:ind w:left="6598" w:hanging="360"/>
      </w:pPr>
      <w:rPr>
        <w:rFonts w:ascii="Courier New" w:hAnsi="Courier New" w:cs="Courier New" w:hint="default"/>
      </w:rPr>
    </w:lvl>
    <w:lvl w:ilvl="8" w:tplc="041A0005" w:tentative="1">
      <w:start w:val="1"/>
      <w:numFmt w:val="bullet"/>
      <w:lvlText w:val=""/>
      <w:lvlJc w:val="left"/>
      <w:pPr>
        <w:ind w:left="7318" w:hanging="360"/>
      </w:pPr>
      <w:rPr>
        <w:rFonts w:ascii="Wingdings" w:hAnsi="Wingdings" w:hint="default"/>
      </w:rPr>
    </w:lvl>
  </w:abstractNum>
  <w:abstractNum w:abstractNumId="14" w15:restartNumberingAfterBreak="0">
    <w:nsid w:val="33242C6D"/>
    <w:multiLevelType w:val="hybridMultilevel"/>
    <w:tmpl w:val="3FB0A036"/>
    <w:lvl w:ilvl="0" w:tplc="A23421E2">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6" w15:restartNumberingAfterBreak="0">
    <w:nsid w:val="3A8E1AC5"/>
    <w:multiLevelType w:val="hybridMultilevel"/>
    <w:tmpl w:val="13F649A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15:restartNumberingAfterBreak="0">
    <w:nsid w:val="3C025194"/>
    <w:multiLevelType w:val="hybridMultilevel"/>
    <w:tmpl w:val="95486A0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8"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9" w15:restartNumberingAfterBreak="0">
    <w:nsid w:val="4EDF0A99"/>
    <w:multiLevelType w:val="hybridMultilevel"/>
    <w:tmpl w:val="410CEE14"/>
    <w:lvl w:ilvl="0" w:tplc="9EEAE406">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0" w15:restartNumberingAfterBreak="0">
    <w:nsid w:val="53897EAF"/>
    <w:multiLevelType w:val="hybridMultilevel"/>
    <w:tmpl w:val="F580C092"/>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1"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EC5E91"/>
    <w:multiLevelType w:val="hybridMultilevel"/>
    <w:tmpl w:val="55A074C6"/>
    <w:lvl w:ilvl="0" w:tplc="881050EA">
      <w:start w:val="3"/>
      <w:numFmt w:val="decimal"/>
      <w:lvlText w:val="%1."/>
      <w:lvlJc w:val="left"/>
      <w:pPr>
        <w:ind w:left="36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3" w15:restartNumberingAfterBreak="0">
    <w:nsid w:val="548D78F2"/>
    <w:multiLevelType w:val="hybridMultilevel"/>
    <w:tmpl w:val="40E627A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15:restartNumberingAfterBreak="0">
    <w:nsid w:val="56FE0644"/>
    <w:multiLevelType w:val="hybridMultilevel"/>
    <w:tmpl w:val="15D6F784"/>
    <w:lvl w:ilvl="0" w:tplc="0409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5"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6" w15:restartNumberingAfterBreak="0">
    <w:nsid w:val="64D874B6"/>
    <w:multiLevelType w:val="hybridMultilevel"/>
    <w:tmpl w:val="94AC0A9C"/>
    <w:lvl w:ilvl="0" w:tplc="538EC414">
      <w:start w:val="3"/>
      <w:numFmt w:val="decimal"/>
      <w:lvlText w:val="%1."/>
      <w:lvlJc w:val="left"/>
      <w:pPr>
        <w:ind w:left="360" w:hanging="360"/>
      </w:pPr>
      <w:rPr>
        <w:rFonts w:hint="default"/>
      </w:rPr>
    </w:lvl>
    <w:lvl w:ilvl="1" w:tplc="141A0019" w:tentative="1">
      <w:start w:val="1"/>
      <w:numFmt w:val="lowerLetter"/>
      <w:lvlText w:val="%2."/>
      <w:lvlJc w:val="left"/>
      <w:pPr>
        <w:ind w:left="1080" w:hanging="360"/>
      </w:pPr>
    </w:lvl>
    <w:lvl w:ilvl="2" w:tplc="141A001B" w:tentative="1">
      <w:start w:val="1"/>
      <w:numFmt w:val="lowerRoman"/>
      <w:lvlText w:val="%3."/>
      <w:lvlJc w:val="right"/>
      <w:pPr>
        <w:ind w:left="1800" w:hanging="180"/>
      </w:pPr>
    </w:lvl>
    <w:lvl w:ilvl="3" w:tplc="141A000F" w:tentative="1">
      <w:start w:val="1"/>
      <w:numFmt w:val="decimal"/>
      <w:lvlText w:val="%4."/>
      <w:lvlJc w:val="left"/>
      <w:pPr>
        <w:ind w:left="2520" w:hanging="360"/>
      </w:pPr>
    </w:lvl>
    <w:lvl w:ilvl="4" w:tplc="141A0019" w:tentative="1">
      <w:start w:val="1"/>
      <w:numFmt w:val="lowerLetter"/>
      <w:lvlText w:val="%5."/>
      <w:lvlJc w:val="left"/>
      <w:pPr>
        <w:ind w:left="3240" w:hanging="360"/>
      </w:pPr>
    </w:lvl>
    <w:lvl w:ilvl="5" w:tplc="141A001B" w:tentative="1">
      <w:start w:val="1"/>
      <w:numFmt w:val="lowerRoman"/>
      <w:lvlText w:val="%6."/>
      <w:lvlJc w:val="right"/>
      <w:pPr>
        <w:ind w:left="3960" w:hanging="180"/>
      </w:pPr>
    </w:lvl>
    <w:lvl w:ilvl="6" w:tplc="141A000F" w:tentative="1">
      <w:start w:val="1"/>
      <w:numFmt w:val="decimal"/>
      <w:lvlText w:val="%7."/>
      <w:lvlJc w:val="left"/>
      <w:pPr>
        <w:ind w:left="4680" w:hanging="360"/>
      </w:pPr>
    </w:lvl>
    <w:lvl w:ilvl="7" w:tplc="141A0019" w:tentative="1">
      <w:start w:val="1"/>
      <w:numFmt w:val="lowerLetter"/>
      <w:lvlText w:val="%8."/>
      <w:lvlJc w:val="left"/>
      <w:pPr>
        <w:ind w:left="5400" w:hanging="360"/>
      </w:pPr>
    </w:lvl>
    <w:lvl w:ilvl="8" w:tplc="141A001B" w:tentative="1">
      <w:start w:val="1"/>
      <w:numFmt w:val="lowerRoman"/>
      <w:lvlText w:val="%9."/>
      <w:lvlJc w:val="right"/>
      <w:pPr>
        <w:ind w:left="6120" w:hanging="180"/>
      </w:pPr>
    </w:lvl>
  </w:abstractNum>
  <w:abstractNum w:abstractNumId="27" w15:restartNumberingAfterBreak="0">
    <w:nsid w:val="6E934F26"/>
    <w:multiLevelType w:val="hybridMultilevel"/>
    <w:tmpl w:val="6E32E080"/>
    <w:lvl w:ilvl="0" w:tplc="BF9A122C">
      <w:start w:val="3"/>
      <w:numFmt w:val="bullet"/>
      <w:lvlText w:val="-"/>
      <w:lvlJc w:val="left"/>
      <w:pPr>
        <w:ind w:left="720" w:hanging="360"/>
      </w:pPr>
      <w:rPr>
        <w:rFonts w:ascii="Calibri" w:eastAsia="Times New Roman" w:hAnsi="Calibri" w:cs="Calibri" w:hint="default"/>
      </w:rPr>
    </w:lvl>
    <w:lvl w:ilvl="1" w:tplc="101A0003">
      <w:start w:val="1"/>
      <w:numFmt w:val="bullet"/>
      <w:lvlText w:val="o"/>
      <w:lvlJc w:val="left"/>
      <w:pPr>
        <w:ind w:left="1440" w:hanging="360"/>
      </w:pPr>
      <w:rPr>
        <w:rFonts w:ascii="Courier New" w:hAnsi="Courier New" w:cs="Courier New" w:hint="default"/>
      </w:rPr>
    </w:lvl>
    <w:lvl w:ilvl="2" w:tplc="101A0005">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8" w15:restartNumberingAfterBreak="0">
    <w:nsid w:val="6FA841BD"/>
    <w:multiLevelType w:val="hybridMultilevel"/>
    <w:tmpl w:val="13F649A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9" w15:restartNumberingAfterBreak="0">
    <w:nsid w:val="749A0779"/>
    <w:multiLevelType w:val="hybridMultilevel"/>
    <w:tmpl w:val="E8B60FC0"/>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0" w15:restartNumberingAfterBreak="0">
    <w:nsid w:val="7C935F41"/>
    <w:multiLevelType w:val="hybridMultilevel"/>
    <w:tmpl w:val="16B2FE94"/>
    <w:lvl w:ilvl="0" w:tplc="7FF67014">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31" w15:restartNumberingAfterBreak="0">
    <w:nsid w:val="7F330DB6"/>
    <w:multiLevelType w:val="hybridMultilevel"/>
    <w:tmpl w:val="44B8944A"/>
    <w:lvl w:ilvl="0" w:tplc="5C44F6B4">
      <w:start w:val="3"/>
      <w:numFmt w:val="decimal"/>
      <w:lvlText w:val="%1.6"/>
      <w:lvlJc w:val="left"/>
      <w:pPr>
        <w:ind w:left="36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2"/>
  </w:num>
  <w:num w:numId="2">
    <w:abstractNumId w:val="25"/>
  </w:num>
  <w:num w:numId="3">
    <w:abstractNumId w:val="2"/>
  </w:num>
  <w:num w:numId="4">
    <w:abstractNumId w:val="21"/>
  </w:num>
  <w:num w:numId="5">
    <w:abstractNumId w:val="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8"/>
  </w:num>
  <w:num w:numId="9">
    <w:abstractNumId w:val="4"/>
  </w:num>
  <w:num w:numId="10">
    <w:abstractNumId w:val="20"/>
  </w:num>
  <w:num w:numId="11">
    <w:abstractNumId w:val="13"/>
  </w:num>
  <w:num w:numId="12">
    <w:abstractNumId w:val="0"/>
  </w:num>
  <w:num w:numId="13">
    <w:abstractNumId w:val="7"/>
  </w:num>
  <w:num w:numId="14">
    <w:abstractNumId w:val="21"/>
  </w:num>
  <w:num w:numId="15">
    <w:abstractNumId w:val="24"/>
  </w:num>
  <w:num w:numId="16">
    <w:abstractNumId w:val="27"/>
  </w:num>
  <w:num w:numId="17">
    <w:abstractNumId w:val="29"/>
  </w:num>
  <w:num w:numId="18">
    <w:abstractNumId w:val="17"/>
  </w:num>
  <w:num w:numId="19">
    <w:abstractNumId w:val="9"/>
  </w:num>
  <w:num w:numId="20">
    <w:abstractNumId w:val="28"/>
  </w:num>
  <w:num w:numId="21">
    <w:abstractNumId w:val="2"/>
    <w:lvlOverride w:ilvl="0">
      <w:startOverride w:val="1"/>
    </w:lvlOverride>
  </w:num>
  <w:num w:numId="22">
    <w:abstractNumId w:val="23"/>
  </w:num>
  <w:num w:numId="23">
    <w:abstractNumId w:val="3"/>
  </w:num>
  <w:num w:numId="24">
    <w:abstractNumId w:val="16"/>
  </w:num>
  <w:num w:numId="25">
    <w:abstractNumId w:val="2"/>
    <w:lvlOverride w:ilvl="0">
      <w:startOverride w:val="1"/>
    </w:lvlOverride>
  </w:num>
  <w:num w:numId="26">
    <w:abstractNumId w:val="5"/>
  </w:num>
  <w:num w:numId="27">
    <w:abstractNumId w:val="30"/>
  </w:num>
  <w:num w:numId="28">
    <w:abstractNumId w:val="6"/>
  </w:num>
  <w:num w:numId="29">
    <w:abstractNumId w:val="22"/>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26"/>
  </w:num>
  <w:num w:numId="36">
    <w:abstractNumId w:val="31"/>
  </w:num>
  <w:num w:numId="37">
    <w:abstractNumId w:val="12"/>
  </w:num>
  <w:num w:numId="38">
    <w:abstractNumId w:val="14"/>
  </w:num>
  <w:num w:numId="39">
    <w:abstractNumId w:val="10"/>
  </w:num>
  <w:num w:numId="40">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43"/>
    <w:rsid w:val="00002D8B"/>
    <w:rsid w:val="00004059"/>
    <w:rsid w:val="000100ED"/>
    <w:rsid w:val="00016294"/>
    <w:rsid w:val="00016866"/>
    <w:rsid w:val="00021927"/>
    <w:rsid w:val="0002610F"/>
    <w:rsid w:val="00026158"/>
    <w:rsid w:val="00027650"/>
    <w:rsid w:val="000313DA"/>
    <w:rsid w:val="0004459E"/>
    <w:rsid w:val="000475A3"/>
    <w:rsid w:val="000507AD"/>
    <w:rsid w:val="000555DE"/>
    <w:rsid w:val="000632BE"/>
    <w:rsid w:val="00070969"/>
    <w:rsid w:val="00082D4D"/>
    <w:rsid w:val="00092815"/>
    <w:rsid w:val="000950FE"/>
    <w:rsid w:val="000A56C5"/>
    <w:rsid w:val="000A5B08"/>
    <w:rsid w:val="000B2FD6"/>
    <w:rsid w:val="000C27F2"/>
    <w:rsid w:val="000E0065"/>
    <w:rsid w:val="000E4710"/>
    <w:rsid w:val="000F0B60"/>
    <w:rsid w:val="000F33FF"/>
    <w:rsid w:val="00106209"/>
    <w:rsid w:val="00111B00"/>
    <w:rsid w:val="001153FD"/>
    <w:rsid w:val="00123E86"/>
    <w:rsid w:val="0013773E"/>
    <w:rsid w:val="00156079"/>
    <w:rsid w:val="00160CD1"/>
    <w:rsid w:val="00171E50"/>
    <w:rsid w:val="00181092"/>
    <w:rsid w:val="001902C5"/>
    <w:rsid w:val="00193A85"/>
    <w:rsid w:val="001A24B7"/>
    <w:rsid w:val="001A4A70"/>
    <w:rsid w:val="001A4DDE"/>
    <w:rsid w:val="001A7BBA"/>
    <w:rsid w:val="001B3FAC"/>
    <w:rsid w:val="001B560F"/>
    <w:rsid w:val="001B7811"/>
    <w:rsid w:val="001E605B"/>
    <w:rsid w:val="001E6656"/>
    <w:rsid w:val="001F056B"/>
    <w:rsid w:val="001F3F87"/>
    <w:rsid w:val="001F41D6"/>
    <w:rsid w:val="001F61BD"/>
    <w:rsid w:val="00200625"/>
    <w:rsid w:val="002114B5"/>
    <w:rsid w:val="00214D9B"/>
    <w:rsid w:val="002172F8"/>
    <w:rsid w:val="00220CC8"/>
    <w:rsid w:val="002217FC"/>
    <w:rsid w:val="00226321"/>
    <w:rsid w:val="002354B7"/>
    <w:rsid w:val="00236CF0"/>
    <w:rsid w:val="0024161D"/>
    <w:rsid w:val="00241787"/>
    <w:rsid w:val="0024485C"/>
    <w:rsid w:val="00245329"/>
    <w:rsid w:val="002539AC"/>
    <w:rsid w:val="00254215"/>
    <w:rsid w:val="00262A9F"/>
    <w:rsid w:val="002644DE"/>
    <w:rsid w:val="0026577B"/>
    <w:rsid w:val="00266D35"/>
    <w:rsid w:val="00267D9C"/>
    <w:rsid w:val="00273595"/>
    <w:rsid w:val="00273987"/>
    <w:rsid w:val="002860D1"/>
    <w:rsid w:val="00290860"/>
    <w:rsid w:val="00292A66"/>
    <w:rsid w:val="00295E5C"/>
    <w:rsid w:val="002A0CD1"/>
    <w:rsid w:val="002A435D"/>
    <w:rsid w:val="002B2356"/>
    <w:rsid w:val="002B75CD"/>
    <w:rsid w:val="002D1A24"/>
    <w:rsid w:val="002D2401"/>
    <w:rsid w:val="002D66D2"/>
    <w:rsid w:val="002D6FBB"/>
    <w:rsid w:val="002D72EB"/>
    <w:rsid w:val="002F1C4F"/>
    <w:rsid w:val="002F24F7"/>
    <w:rsid w:val="002F26E9"/>
    <w:rsid w:val="002F28AA"/>
    <w:rsid w:val="002F4711"/>
    <w:rsid w:val="0030069B"/>
    <w:rsid w:val="00304E7B"/>
    <w:rsid w:val="00323336"/>
    <w:rsid w:val="00330A6A"/>
    <w:rsid w:val="00340458"/>
    <w:rsid w:val="00346EFA"/>
    <w:rsid w:val="003604D5"/>
    <w:rsid w:val="00370956"/>
    <w:rsid w:val="003710A2"/>
    <w:rsid w:val="00376B35"/>
    <w:rsid w:val="00386618"/>
    <w:rsid w:val="00391221"/>
    <w:rsid w:val="00392218"/>
    <w:rsid w:val="00395BD2"/>
    <w:rsid w:val="003A3C06"/>
    <w:rsid w:val="003B346B"/>
    <w:rsid w:val="003B6ED3"/>
    <w:rsid w:val="003C5B8F"/>
    <w:rsid w:val="003C6CFE"/>
    <w:rsid w:val="003D13E0"/>
    <w:rsid w:val="003E2A25"/>
    <w:rsid w:val="003E2BD3"/>
    <w:rsid w:val="003E640D"/>
    <w:rsid w:val="003F07ED"/>
    <w:rsid w:val="003F52C9"/>
    <w:rsid w:val="00402575"/>
    <w:rsid w:val="004027E4"/>
    <w:rsid w:val="004140EA"/>
    <w:rsid w:val="004163A1"/>
    <w:rsid w:val="00425469"/>
    <w:rsid w:val="00427FF6"/>
    <w:rsid w:val="00431E03"/>
    <w:rsid w:val="0043407A"/>
    <w:rsid w:val="00434ED8"/>
    <w:rsid w:val="00440A0C"/>
    <w:rsid w:val="00441BA8"/>
    <w:rsid w:val="00441E97"/>
    <w:rsid w:val="00441EB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A6F10"/>
    <w:rsid w:val="004C07CD"/>
    <w:rsid w:val="004E35A4"/>
    <w:rsid w:val="004E4BC2"/>
    <w:rsid w:val="004F136B"/>
    <w:rsid w:val="004F6C15"/>
    <w:rsid w:val="004F7589"/>
    <w:rsid w:val="00500143"/>
    <w:rsid w:val="00500CD8"/>
    <w:rsid w:val="00501DB7"/>
    <w:rsid w:val="00503E7C"/>
    <w:rsid w:val="00517A20"/>
    <w:rsid w:val="005270D2"/>
    <w:rsid w:val="00531E8F"/>
    <w:rsid w:val="00543F65"/>
    <w:rsid w:val="0054418F"/>
    <w:rsid w:val="00545217"/>
    <w:rsid w:val="005479AC"/>
    <w:rsid w:val="00551097"/>
    <w:rsid w:val="00553A1A"/>
    <w:rsid w:val="0055603F"/>
    <w:rsid w:val="005567D6"/>
    <w:rsid w:val="00561C4D"/>
    <w:rsid w:val="00572013"/>
    <w:rsid w:val="005743B9"/>
    <w:rsid w:val="005777F8"/>
    <w:rsid w:val="00577FBF"/>
    <w:rsid w:val="0058237A"/>
    <w:rsid w:val="0058521F"/>
    <w:rsid w:val="00592FA4"/>
    <w:rsid w:val="005933E9"/>
    <w:rsid w:val="00595B56"/>
    <w:rsid w:val="0059790D"/>
    <w:rsid w:val="005A2745"/>
    <w:rsid w:val="005A7634"/>
    <w:rsid w:val="005B7CE8"/>
    <w:rsid w:val="005C109B"/>
    <w:rsid w:val="005C293D"/>
    <w:rsid w:val="005D0CE2"/>
    <w:rsid w:val="005D3388"/>
    <w:rsid w:val="005E045B"/>
    <w:rsid w:val="005E118B"/>
    <w:rsid w:val="005E236E"/>
    <w:rsid w:val="005E48D4"/>
    <w:rsid w:val="005F6010"/>
    <w:rsid w:val="005F6637"/>
    <w:rsid w:val="00601CF7"/>
    <w:rsid w:val="0060648B"/>
    <w:rsid w:val="006075D4"/>
    <w:rsid w:val="00613624"/>
    <w:rsid w:val="00616876"/>
    <w:rsid w:val="00621B31"/>
    <w:rsid w:val="00622C37"/>
    <w:rsid w:val="00635DA0"/>
    <w:rsid w:val="00637B0A"/>
    <w:rsid w:val="00637C0F"/>
    <w:rsid w:val="00640765"/>
    <w:rsid w:val="0064258C"/>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504E"/>
    <w:rsid w:val="006C53F0"/>
    <w:rsid w:val="006C5E4E"/>
    <w:rsid w:val="006C65D5"/>
    <w:rsid w:val="006C7D69"/>
    <w:rsid w:val="006F5E20"/>
    <w:rsid w:val="00701FCD"/>
    <w:rsid w:val="0070564C"/>
    <w:rsid w:val="00706657"/>
    <w:rsid w:val="00713A90"/>
    <w:rsid w:val="00714EED"/>
    <w:rsid w:val="00730A4C"/>
    <w:rsid w:val="00732310"/>
    <w:rsid w:val="0073240D"/>
    <w:rsid w:val="00735685"/>
    <w:rsid w:val="007367AA"/>
    <w:rsid w:val="0073793E"/>
    <w:rsid w:val="007424A8"/>
    <w:rsid w:val="007555C5"/>
    <w:rsid w:val="007576C5"/>
    <w:rsid w:val="00762D26"/>
    <w:rsid w:val="0076366F"/>
    <w:rsid w:val="00764EE0"/>
    <w:rsid w:val="00764F4A"/>
    <w:rsid w:val="00766923"/>
    <w:rsid w:val="007725F9"/>
    <w:rsid w:val="00772CEF"/>
    <w:rsid w:val="007956FE"/>
    <w:rsid w:val="007A6735"/>
    <w:rsid w:val="007A79D9"/>
    <w:rsid w:val="007B0FD2"/>
    <w:rsid w:val="007C0F9D"/>
    <w:rsid w:val="007E4E3D"/>
    <w:rsid w:val="007E6413"/>
    <w:rsid w:val="007F301D"/>
    <w:rsid w:val="00811718"/>
    <w:rsid w:val="008219F0"/>
    <w:rsid w:val="008247F8"/>
    <w:rsid w:val="00825F4B"/>
    <w:rsid w:val="0083480B"/>
    <w:rsid w:val="00836DB8"/>
    <w:rsid w:val="008376E2"/>
    <w:rsid w:val="00840A6B"/>
    <w:rsid w:val="008559C3"/>
    <w:rsid w:val="00872B89"/>
    <w:rsid w:val="00875B81"/>
    <w:rsid w:val="00880090"/>
    <w:rsid w:val="00891900"/>
    <w:rsid w:val="008950CC"/>
    <w:rsid w:val="008952DC"/>
    <w:rsid w:val="00895808"/>
    <w:rsid w:val="00897CBA"/>
    <w:rsid w:val="008A15B4"/>
    <w:rsid w:val="008A5D9B"/>
    <w:rsid w:val="008A63B0"/>
    <w:rsid w:val="008A6A10"/>
    <w:rsid w:val="008B14A4"/>
    <w:rsid w:val="008B6CF6"/>
    <w:rsid w:val="008B72B4"/>
    <w:rsid w:val="008C4170"/>
    <w:rsid w:val="008C5C71"/>
    <w:rsid w:val="008C5DAF"/>
    <w:rsid w:val="008C5FE8"/>
    <w:rsid w:val="008D091C"/>
    <w:rsid w:val="008D2EEF"/>
    <w:rsid w:val="008E3A24"/>
    <w:rsid w:val="008F219B"/>
    <w:rsid w:val="00900C64"/>
    <w:rsid w:val="00907EF5"/>
    <w:rsid w:val="00925030"/>
    <w:rsid w:val="00926247"/>
    <w:rsid w:val="00932B5B"/>
    <w:rsid w:val="00933177"/>
    <w:rsid w:val="00935CAE"/>
    <w:rsid w:val="00937F81"/>
    <w:rsid w:val="0094345C"/>
    <w:rsid w:val="00943719"/>
    <w:rsid w:val="00951E86"/>
    <w:rsid w:val="009535D1"/>
    <w:rsid w:val="00955E93"/>
    <w:rsid w:val="00960C76"/>
    <w:rsid w:val="0096173F"/>
    <w:rsid w:val="00965027"/>
    <w:rsid w:val="009760C5"/>
    <w:rsid w:val="00980937"/>
    <w:rsid w:val="00983483"/>
    <w:rsid w:val="00990040"/>
    <w:rsid w:val="009916D1"/>
    <w:rsid w:val="00993434"/>
    <w:rsid w:val="00997D5A"/>
    <w:rsid w:val="009A19A2"/>
    <w:rsid w:val="009A3132"/>
    <w:rsid w:val="009A560C"/>
    <w:rsid w:val="009B1B98"/>
    <w:rsid w:val="009B3408"/>
    <w:rsid w:val="009B5312"/>
    <w:rsid w:val="009B7AFD"/>
    <w:rsid w:val="009C4753"/>
    <w:rsid w:val="009C47B4"/>
    <w:rsid w:val="009C57C6"/>
    <w:rsid w:val="009D1ECB"/>
    <w:rsid w:val="009D3B10"/>
    <w:rsid w:val="009D5E4F"/>
    <w:rsid w:val="009E0835"/>
    <w:rsid w:val="009E215B"/>
    <w:rsid w:val="009E72AB"/>
    <w:rsid w:val="009F1574"/>
    <w:rsid w:val="009F57D2"/>
    <w:rsid w:val="00A03C68"/>
    <w:rsid w:val="00A06351"/>
    <w:rsid w:val="00A12A30"/>
    <w:rsid w:val="00A13A5B"/>
    <w:rsid w:val="00A23D66"/>
    <w:rsid w:val="00A40F7F"/>
    <w:rsid w:val="00A53D5F"/>
    <w:rsid w:val="00A53EAD"/>
    <w:rsid w:val="00A57AFA"/>
    <w:rsid w:val="00A60A94"/>
    <w:rsid w:val="00A61C56"/>
    <w:rsid w:val="00A67284"/>
    <w:rsid w:val="00A7028F"/>
    <w:rsid w:val="00A706AB"/>
    <w:rsid w:val="00A75DE1"/>
    <w:rsid w:val="00A768E3"/>
    <w:rsid w:val="00A91E07"/>
    <w:rsid w:val="00A91E69"/>
    <w:rsid w:val="00AA196C"/>
    <w:rsid w:val="00AA4C3B"/>
    <w:rsid w:val="00AB0D27"/>
    <w:rsid w:val="00AB7892"/>
    <w:rsid w:val="00AC3394"/>
    <w:rsid w:val="00AC4D69"/>
    <w:rsid w:val="00AC7D35"/>
    <w:rsid w:val="00AF0457"/>
    <w:rsid w:val="00AF12D9"/>
    <w:rsid w:val="00AF16E8"/>
    <w:rsid w:val="00AF721B"/>
    <w:rsid w:val="00B1183C"/>
    <w:rsid w:val="00B12D69"/>
    <w:rsid w:val="00B13BBE"/>
    <w:rsid w:val="00B14BDC"/>
    <w:rsid w:val="00B25D88"/>
    <w:rsid w:val="00B33B10"/>
    <w:rsid w:val="00B33CA7"/>
    <w:rsid w:val="00B40BCC"/>
    <w:rsid w:val="00B507FB"/>
    <w:rsid w:val="00B56EF3"/>
    <w:rsid w:val="00B60505"/>
    <w:rsid w:val="00B62EF8"/>
    <w:rsid w:val="00B70280"/>
    <w:rsid w:val="00B719B6"/>
    <w:rsid w:val="00B85469"/>
    <w:rsid w:val="00B87681"/>
    <w:rsid w:val="00B92670"/>
    <w:rsid w:val="00B92C96"/>
    <w:rsid w:val="00BA0B69"/>
    <w:rsid w:val="00BA4E2E"/>
    <w:rsid w:val="00BA6532"/>
    <w:rsid w:val="00BA65B5"/>
    <w:rsid w:val="00BB0142"/>
    <w:rsid w:val="00BB06D7"/>
    <w:rsid w:val="00BB6D4C"/>
    <w:rsid w:val="00BC2F37"/>
    <w:rsid w:val="00BC45A1"/>
    <w:rsid w:val="00BC4E9C"/>
    <w:rsid w:val="00BD4559"/>
    <w:rsid w:val="00BD6600"/>
    <w:rsid w:val="00BD6AA5"/>
    <w:rsid w:val="00BE04C3"/>
    <w:rsid w:val="00BE05C9"/>
    <w:rsid w:val="00BE1ED7"/>
    <w:rsid w:val="00BE5B1B"/>
    <w:rsid w:val="00BF64DF"/>
    <w:rsid w:val="00BF79B0"/>
    <w:rsid w:val="00C047A4"/>
    <w:rsid w:val="00C07C33"/>
    <w:rsid w:val="00C13D42"/>
    <w:rsid w:val="00C14D27"/>
    <w:rsid w:val="00C2003B"/>
    <w:rsid w:val="00C20AE1"/>
    <w:rsid w:val="00C220BF"/>
    <w:rsid w:val="00C23354"/>
    <w:rsid w:val="00C23562"/>
    <w:rsid w:val="00C2450C"/>
    <w:rsid w:val="00C2500C"/>
    <w:rsid w:val="00C31153"/>
    <w:rsid w:val="00C46A40"/>
    <w:rsid w:val="00C64E06"/>
    <w:rsid w:val="00C666C3"/>
    <w:rsid w:val="00C710ED"/>
    <w:rsid w:val="00C73982"/>
    <w:rsid w:val="00C739F3"/>
    <w:rsid w:val="00C77986"/>
    <w:rsid w:val="00C85717"/>
    <w:rsid w:val="00C92300"/>
    <w:rsid w:val="00CA1491"/>
    <w:rsid w:val="00CA2BD4"/>
    <w:rsid w:val="00CB4206"/>
    <w:rsid w:val="00CB7DAA"/>
    <w:rsid w:val="00CC2A05"/>
    <w:rsid w:val="00CC6437"/>
    <w:rsid w:val="00CD5707"/>
    <w:rsid w:val="00CD61C5"/>
    <w:rsid w:val="00CD7D89"/>
    <w:rsid w:val="00CE4C9D"/>
    <w:rsid w:val="00CF6D17"/>
    <w:rsid w:val="00D00FE8"/>
    <w:rsid w:val="00D0339D"/>
    <w:rsid w:val="00D05455"/>
    <w:rsid w:val="00D1066C"/>
    <w:rsid w:val="00D118A0"/>
    <w:rsid w:val="00D13194"/>
    <w:rsid w:val="00D134F8"/>
    <w:rsid w:val="00D21F02"/>
    <w:rsid w:val="00D26152"/>
    <w:rsid w:val="00D32BA2"/>
    <w:rsid w:val="00D36E9E"/>
    <w:rsid w:val="00D4260A"/>
    <w:rsid w:val="00D513B5"/>
    <w:rsid w:val="00D51EA9"/>
    <w:rsid w:val="00D65319"/>
    <w:rsid w:val="00D74A67"/>
    <w:rsid w:val="00D76483"/>
    <w:rsid w:val="00D84195"/>
    <w:rsid w:val="00D85950"/>
    <w:rsid w:val="00D92E83"/>
    <w:rsid w:val="00D940E2"/>
    <w:rsid w:val="00DB24A2"/>
    <w:rsid w:val="00DB567C"/>
    <w:rsid w:val="00DB623F"/>
    <w:rsid w:val="00DC7579"/>
    <w:rsid w:val="00DD3A77"/>
    <w:rsid w:val="00DE0A53"/>
    <w:rsid w:val="00DE5DF5"/>
    <w:rsid w:val="00DE7C2A"/>
    <w:rsid w:val="00E05DB2"/>
    <w:rsid w:val="00E11462"/>
    <w:rsid w:val="00E210FC"/>
    <w:rsid w:val="00E34479"/>
    <w:rsid w:val="00E36CD3"/>
    <w:rsid w:val="00E45BB3"/>
    <w:rsid w:val="00E547B7"/>
    <w:rsid w:val="00E57772"/>
    <w:rsid w:val="00E63C0C"/>
    <w:rsid w:val="00E663E8"/>
    <w:rsid w:val="00E7137B"/>
    <w:rsid w:val="00E7491E"/>
    <w:rsid w:val="00E81BB0"/>
    <w:rsid w:val="00E828FE"/>
    <w:rsid w:val="00E9112F"/>
    <w:rsid w:val="00E9326C"/>
    <w:rsid w:val="00EB1BED"/>
    <w:rsid w:val="00EC3E2C"/>
    <w:rsid w:val="00ED1801"/>
    <w:rsid w:val="00EE3B16"/>
    <w:rsid w:val="00F10C5A"/>
    <w:rsid w:val="00F12D90"/>
    <w:rsid w:val="00F16957"/>
    <w:rsid w:val="00F22A56"/>
    <w:rsid w:val="00F22B60"/>
    <w:rsid w:val="00F3216A"/>
    <w:rsid w:val="00F334DB"/>
    <w:rsid w:val="00F356B6"/>
    <w:rsid w:val="00F4193E"/>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D7206"/>
    <w:rsid w:val="00FE1B72"/>
    <w:rsid w:val="00FE5B04"/>
    <w:rsid w:val="00FF2B27"/>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36E74B8"/>
  <w15:chartTrackingRefBased/>
  <w15:docId w15:val="{CC3F7656-3599-4EAF-A377-15716F83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BA" w:eastAsia="hr-BA"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5469"/>
    <w:pPr>
      <w:widowControl w:val="0"/>
      <w:spacing w:before="80" w:after="80" w:line="288" w:lineRule="auto"/>
      <w:jc w:val="both"/>
    </w:pPr>
    <w:rPr>
      <w:rFonts w:ascii="Calibri" w:hAnsi="Calibri"/>
      <w:sz w:val="22"/>
      <w:lang w:eastAsia="en-US"/>
    </w:rPr>
  </w:style>
  <w:style w:type="paragraph" w:styleId="Heading1">
    <w:name w:val="heading 1"/>
    <w:basedOn w:val="Normal"/>
    <w:next w:val="Normal"/>
    <w:link w:val="Heading1Char"/>
    <w:qFormat/>
    <w:rsid w:val="00FD7206"/>
    <w:pPr>
      <w:keepNext/>
      <w:spacing w:before="480" w:after="240"/>
      <w:outlineLvl w:val="0"/>
    </w:pPr>
    <w:rPr>
      <w:rFonts w:ascii="Arial" w:hAnsi="Arial"/>
      <w:b/>
      <w:caps/>
      <w:sz w:val="24"/>
    </w:rPr>
  </w:style>
  <w:style w:type="paragraph" w:styleId="Heading2">
    <w:name w:val="heading 2"/>
    <w:basedOn w:val="Heading1"/>
    <w:next w:val="Normal"/>
    <w:link w:val="Heading2Char"/>
    <w:qFormat/>
    <w:rsid w:val="009916D1"/>
    <w:pPr>
      <w:spacing w:after="120"/>
      <w:outlineLvl w:val="1"/>
    </w:pPr>
    <w:rPr>
      <w:sz w:val="20"/>
    </w:rPr>
  </w:style>
  <w:style w:type="paragraph" w:styleId="Heading3">
    <w:name w:val="heading 3"/>
    <w:basedOn w:val="Heading1"/>
    <w:next w:val="Normal"/>
    <w:link w:val="Heading3Char"/>
    <w:qFormat/>
    <w:rsid w:val="009C4753"/>
    <w:pPr>
      <w:outlineLvl w:val="2"/>
    </w:pPr>
    <w:rPr>
      <w:caps w:val="0"/>
      <w:sz w:val="20"/>
    </w:rPr>
  </w:style>
  <w:style w:type="paragraph" w:styleId="Heading4">
    <w:name w:val="heading 4"/>
    <w:basedOn w:val="Heading1"/>
    <w:next w:val="Normal"/>
    <w:qFormat/>
    <w:rsid w:val="00706657"/>
    <w:pPr>
      <w:numPr>
        <w:ilvl w:val="3"/>
        <w:numId w:val="1"/>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4"/>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5"/>
      </w:numPr>
      <w:contextualSpacing/>
    </w:pPr>
  </w:style>
  <w:style w:type="paragraph" w:styleId="List5">
    <w:name w:val="List 5"/>
    <w:basedOn w:val="Normal"/>
    <w:semiHidden/>
    <w:unhideWhenUsed/>
    <w:rsid w:val="00F714DC"/>
    <w:pPr>
      <w:widowControl/>
      <w:numPr>
        <w:numId w:val="6"/>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6"/>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1"/>
        <w:numId w:val="1"/>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7"/>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8"/>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character" w:customStyle="1" w:styleId="Heading1Char">
    <w:name w:val="Heading 1 Char"/>
    <w:link w:val="Heading1"/>
    <w:rsid w:val="009C4753"/>
    <w:rPr>
      <w:rFonts w:ascii="Arial" w:hAnsi="Arial"/>
      <w:b/>
      <w:caps/>
      <w:sz w:val="24"/>
      <w:lang w:val="hr-BA" w:eastAsia="en-US"/>
    </w:rPr>
  </w:style>
  <w:style w:type="character" w:customStyle="1" w:styleId="Heading2Char">
    <w:name w:val="Heading 2 Char"/>
    <w:link w:val="Heading2"/>
    <w:rsid w:val="009C4753"/>
    <w:rPr>
      <w:rFonts w:ascii="Arial" w:hAnsi="Arial"/>
      <w:b/>
      <w:caps/>
      <w:lang w:val="hr-BA" w:eastAsia="en-US"/>
    </w:rPr>
  </w:style>
  <w:style w:type="paragraph" w:customStyle="1" w:styleId="Default">
    <w:name w:val="Default"/>
    <w:rsid w:val="002D2401"/>
    <w:pPr>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04459E"/>
    <w:rPr>
      <w:color w:val="808080"/>
      <w:shd w:val="clear" w:color="auto" w:fill="E6E6E6"/>
    </w:rPr>
  </w:style>
  <w:style w:type="character" w:customStyle="1" w:styleId="st1">
    <w:name w:val="st1"/>
    <w:basedOn w:val="DefaultParagraphFont"/>
    <w:rsid w:val="00AF1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 w:id="2039351246">
      <w:bodyDiv w:val="1"/>
      <w:marLeft w:val="0"/>
      <w:marRight w:val="0"/>
      <w:marTop w:val="0"/>
      <w:marBottom w:val="0"/>
      <w:divBdr>
        <w:top w:val="none" w:sz="0" w:space="0" w:color="auto"/>
        <w:left w:val="none" w:sz="0" w:space="0" w:color="auto"/>
        <w:bottom w:val="none" w:sz="0" w:space="0" w:color="auto"/>
        <w:right w:val="none" w:sz="0" w:space="0" w:color="auto"/>
      </w:divBdr>
      <w:divsChild>
        <w:div w:id="2020038642">
          <w:marLeft w:val="0"/>
          <w:marRight w:val="0"/>
          <w:marTop w:val="0"/>
          <w:marBottom w:val="0"/>
          <w:divBdr>
            <w:top w:val="none" w:sz="0" w:space="0" w:color="auto"/>
            <w:left w:val="none" w:sz="0" w:space="0" w:color="auto"/>
            <w:bottom w:val="none" w:sz="0" w:space="0" w:color="auto"/>
            <w:right w:val="none" w:sz="0" w:space="0" w:color="auto"/>
          </w:divBdr>
          <w:divsChild>
            <w:div w:id="1222474343">
              <w:marLeft w:val="0"/>
              <w:marRight w:val="0"/>
              <w:marTop w:val="0"/>
              <w:marBottom w:val="0"/>
              <w:divBdr>
                <w:top w:val="none" w:sz="0" w:space="0" w:color="auto"/>
                <w:left w:val="none" w:sz="0" w:space="0" w:color="auto"/>
                <w:bottom w:val="none" w:sz="0" w:space="0" w:color="auto"/>
                <w:right w:val="none" w:sz="0" w:space="0" w:color="auto"/>
              </w:divBdr>
              <w:divsChild>
                <w:div w:id="740441931">
                  <w:marLeft w:val="0"/>
                  <w:marRight w:val="0"/>
                  <w:marTop w:val="0"/>
                  <w:marBottom w:val="0"/>
                  <w:divBdr>
                    <w:top w:val="none" w:sz="0" w:space="0" w:color="auto"/>
                    <w:left w:val="none" w:sz="0" w:space="0" w:color="auto"/>
                    <w:bottom w:val="none" w:sz="0" w:space="0" w:color="auto"/>
                    <w:right w:val="none" w:sz="0" w:space="0" w:color="auto"/>
                  </w:divBdr>
                  <w:divsChild>
                    <w:div w:id="113519530">
                      <w:marLeft w:val="0"/>
                      <w:marRight w:val="0"/>
                      <w:marTop w:val="45"/>
                      <w:marBottom w:val="0"/>
                      <w:divBdr>
                        <w:top w:val="none" w:sz="0" w:space="0" w:color="auto"/>
                        <w:left w:val="none" w:sz="0" w:space="0" w:color="auto"/>
                        <w:bottom w:val="none" w:sz="0" w:space="0" w:color="auto"/>
                        <w:right w:val="none" w:sz="0" w:space="0" w:color="auto"/>
                      </w:divBdr>
                      <w:divsChild>
                        <w:div w:id="1582717902">
                          <w:marLeft w:val="0"/>
                          <w:marRight w:val="0"/>
                          <w:marTop w:val="0"/>
                          <w:marBottom w:val="0"/>
                          <w:divBdr>
                            <w:top w:val="none" w:sz="0" w:space="0" w:color="auto"/>
                            <w:left w:val="none" w:sz="0" w:space="0" w:color="auto"/>
                            <w:bottom w:val="none" w:sz="0" w:space="0" w:color="auto"/>
                            <w:right w:val="none" w:sz="0" w:space="0" w:color="auto"/>
                          </w:divBdr>
                          <w:divsChild>
                            <w:div w:id="1274288162">
                              <w:marLeft w:val="2070"/>
                              <w:marRight w:val="3960"/>
                              <w:marTop w:val="0"/>
                              <w:marBottom w:val="0"/>
                              <w:divBdr>
                                <w:top w:val="none" w:sz="0" w:space="0" w:color="auto"/>
                                <w:left w:val="none" w:sz="0" w:space="0" w:color="auto"/>
                                <w:bottom w:val="none" w:sz="0" w:space="0" w:color="auto"/>
                                <w:right w:val="none" w:sz="0" w:space="0" w:color="auto"/>
                              </w:divBdr>
                              <w:divsChild>
                                <w:div w:id="189271003">
                                  <w:marLeft w:val="0"/>
                                  <w:marRight w:val="0"/>
                                  <w:marTop w:val="0"/>
                                  <w:marBottom w:val="0"/>
                                  <w:divBdr>
                                    <w:top w:val="none" w:sz="0" w:space="0" w:color="auto"/>
                                    <w:left w:val="none" w:sz="0" w:space="0" w:color="auto"/>
                                    <w:bottom w:val="none" w:sz="0" w:space="0" w:color="auto"/>
                                    <w:right w:val="none" w:sz="0" w:space="0" w:color="auto"/>
                                  </w:divBdr>
                                  <w:divsChild>
                                    <w:div w:id="865144820">
                                      <w:marLeft w:val="0"/>
                                      <w:marRight w:val="0"/>
                                      <w:marTop w:val="0"/>
                                      <w:marBottom w:val="0"/>
                                      <w:divBdr>
                                        <w:top w:val="none" w:sz="0" w:space="0" w:color="auto"/>
                                        <w:left w:val="none" w:sz="0" w:space="0" w:color="auto"/>
                                        <w:bottom w:val="none" w:sz="0" w:space="0" w:color="auto"/>
                                        <w:right w:val="none" w:sz="0" w:space="0" w:color="auto"/>
                                      </w:divBdr>
                                      <w:divsChild>
                                        <w:div w:id="1711420431">
                                          <w:marLeft w:val="0"/>
                                          <w:marRight w:val="0"/>
                                          <w:marTop w:val="0"/>
                                          <w:marBottom w:val="0"/>
                                          <w:divBdr>
                                            <w:top w:val="none" w:sz="0" w:space="0" w:color="auto"/>
                                            <w:left w:val="none" w:sz="0" w:space="0" w:color="auto"/>
                                            <w:bottom w:val="none" w:sz="0" w:space="0" w:color="auto"/>
                                            <w:right w:val="none" w:sz="0" w:space="0" w:color="auto"/>
                                          </w:divBdr>
                                          <w:divsChild>
                                            <w:div w:id="1297568486">
                                              <w:marLeft w:val="0"/>
                                              <w:marRight w:val="0"/>
                                              <w:marTop w:val="90"/>
                                              <w:marBottom w:val="0"/>
                                              <w:divBdr>
                                                <w:top w:val="none" w:sz="0" w:space="0" w:color="auto"/>
                                                <w:left w:val="none" w:sz="0" w:space="0" w:color="auto"/>
                                                <w:bottom w:val="none" w:sz="0" w:space="0" w:color="auto"/>
                                                <w:right w:val="none" w:sz="0" w:space="0" w:color="auto"/>
                                              </w:divBdr>
                                              <w:divsChild>
                                                <w:div w:id="736363585">
                                                  <w:marLeft w:val="0"/>
                                                  <w:marRight w:val="0"/>
                                                  <w:marTop w:val="0"/>
                                                  <w:marBottom w:val="0"/>
                                                  <w:divBdr>
                                                    <w:top w:val="none" w:sz="0" w:space="0" w:color="auto"/>
                                                    <w:left w:val="none" w:sz="0" w:space="0" w:color="auto"/>
                                                    <w:bottom w:val="none" w:sz="0" w:space="0" w:color="auto"/>
                                                    <w:right w:val="none" w:sz="0" w:space="0" w:color="auto"/>
                                                  </w:divBdr>
                                                  <w:divsChild>
                                                    <w:div w:id="624583011">
                                                      <w:marLeft w:val="0"/>
                                                      <w:marRight w:val="0"/>
                                                      <w:marTop w:val="0"/>
                                                      <w:marBottom w:val="0"/>
                                                      <w:divBdr>
                                                        <w:top w:val="none" w:sz="0" w:space="0" w:color="auto"/>
                                                        <w:left w:val="none" w:sz="0" w:space="0" w:color="auto"/>
                                                        <w:bottom w:val="none" w:sz="0" w:space="0" w:color="auto"/>
                                                        <w:right w:val="none" w:sz="0" w:space="0" w:color="auto"/>
                                                      </w:divBdr>
                                                      <w:divsChild>
                                                        <w:div w:id="1424646005">
                                                          <w:marLeft w:val="0"/>
                                                          <w:marRight w:val="0"/>
                                                          <w:marTop w:val="0"/>
                                                          <w:marBottom w:val="0"/>
                                                          <w:divBdr>
                                                            <w:top w:val="none" w:sz="0" w:space="0" w:color="auto"/>
                                                            <w:left w:val="none" w:sz="0" w:space="0" w:color="auto"/>
                                                            <w:bottom w:val="none" w:sz="0" w:space="0" w:color="auto"/>
                                                            <w:right w:val="none" w:sz="0" w:space="0" w:color="auto"/>
                                                          </w:divBdr>
                                                          <w:divsChild>
                                                            <w:div w:id="1883784380">
                                                              <w:marLeft w:val="0"/>
                                                              <w:marRight w:val="0"/>
                                                              <w:marTop w:val="0"/>
                                                              <w:marBottom w:val="390"/>
                                                              <w:divBdr>
                                                                <w:top w:val="none" w:sz="0" w:space="0" w:color="auto"/>
                                                                <w:left w:val="none" w:sz="0" w:space="0" w:color="auto"/>
                                                                <w:bottom w:val="none" w:sz="0" w:space="0" w:color="auto"/>
                                                                <w:right w:val="none" w:sz="0" w:space="0" w:color="auto"/>
                                                              </w:divBdr>
                                                              <w:divsChild>
                                                                <w:div w:id="622152202">
                                                                  <w:marLeft w:val="0"/>
                                                                  <w:marRight w:val="0"/>
                                                                  <w:marTop w:val="0"/>
                                                                  <w:marBottom w:val="0"/>
                                                                  <w:divBdr>
                                                                    <w:top w:val="none" w:sz="0" w:space="0" w:color="auto"/>
                                                                    <w:left w:val="none" w:sz="0" w:space="0" w:color="auto"/>
                                                                    <w:bottom w:val="none" w:sz="0" w:space="0" w:color="auto"/>
                                                                    <w:right w:val="none" w:sz="0" w:space="0" w:color="auto"/>
                                                                  </w:divBdr>
                                                                  <w:divsChild>
                                                                    <w:div w:id="1377313408">
                                                                      <w:marLeft w:val="0"/>
                                                                      <w:marRight w:val="0"/>
                                                                      <w:marTop w:val="0"/>
                                                                      <w:marBottom w:val="0"/>
                                                                      <w:divBdr>
                                                                        <w:top w:val="none" w:sz="0" w:space="0" w:color="auto"/>
                                                                        <w:left w:val="none" w:sz="0" w:space="0" w:color="auto"/>
                                                                        <w:bottom w:val="none" w:sz="0" w:space="0" w:color="auto"/>
                                                                        <w:right w:val="none" w:sz="0" w:space="0" w:color="auto"/>
                                                                      </w:divBdr>
                                                                      <w:divsChild>
                                                                        <w:div w:id="2115132561">
                                                                          <w:marLeft w:val="0"/>
                                                                          <w:marRight w:val="0"/>
                                                                          <w:marTop w:val="0"/>
                                                                          <w:marBottom w:val="0"/>
                                                                          <w:divBdr>
                                                                            <w:top w:val="none" w:sz="0" w:space="0" w:color="auto"/>
                                                                            <w:left w:val="none" w:sz="0" w:space="0" w:color="auto"/>
                                                                            <w:bottom w:val="none" w:sz="0" w:space="0" w:color="auto"/>
                                                                            <w:right w:val="none" w:sz="0" w:space="0" w:color="auto"/>
                                                                          </w:divBdr>
                                                                          <w:divsChild>
                                                                            <w:div w:id="15091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538">
                                                              <w:marLeft w:val="0"/>
                                                              <w:marRight w:val="0"/>
                                                              <w:marTop w:val="0"/>
                                                              <w:marBottom w:val="390"/>
                                                              <w:divBdr>
                                                                <w:top w:val="none" w:sz="0" w:space="0" w:color="auto"/>
                                                                <w:left w:val="none" w:sz="0" w:space="0" w:color="auto"/>
                                                                <w:bottom w:val="none" w:sz="0" w:space="0" w:color="auto"/>
                                                                <w:right w:val="none" w:sz="0" w:space="0" w:color="auto"/>
                                                              </w:divBdr>
                                                              <w:divsChild>
                                                                <w:div w:id="842862538">
                                                                  <w:marLeft w:val="0"/>
                                                                  <w:marRight w:val="0"/>
                                                                  <w:marTop w:val="0"/>
                                                                  <w:marBottom w:val="0"/>
                                                                  <w:divBdr>
                                                                    <w:top w:val="none" w:sz="0" w:space="0" w:color="auto"/>
                                                                    <w:left w:val="none" w:sz="0" w:space="0" w:color="auto"/>
                                                                    <w:bottom w:val="none" w:sz="0" w:space="0" w:color="auto"/>
                                                                    <w:right w:val="none" w:sz="0" w:space="0" w:color="auto"/>
                                                                  </w:divBdr>
                                                                  <w:divsChild>
                                                                    <w:div w:id="20756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estingguidance.codeplex.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edufit-my.sharepoint.com/personal/djani_bohm_edu_fit_ba/Documents/F.I.T/V%20-%20Semestar/Razvoj%20Softvera%20I%20-%20RS1/RS1-110%20-%20Seminarski/ATP_Plan_testa_prihvacenost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2D4DD-6DA5-43DC-A35A-63E20E4B6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ATP_Plan_testa_prihvacenosti.dot</Template>
  <TotalTime>0</TotalTime>
  <Pages>14</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16214</CharactersWithSpaces>
  <SharedDoc>false</SharedDoc>
  <HLinks>
    <vt:vector size="102" baseType="variant">
      <vt:variant>
        <vt:i4>6160388</vt:i4>
      </vt:variant>
      <vt:variant>
        <vt:i4>99</vt:i4>
      </vt:variant>
      <vt:variant>
        <vt:i4>0</vt:i4>
      </vt:variant>
      <vt:variant>
        <vt:i4>5</vt:i4>
      </vt:variant>
      <vt:variant>
        <vt:lpwstr>http://nesto/srs.doc</vt:lpwstr>
      </vt:variant>
      <vt:variant>
        <vt:lpwstr/>
      </vt:variant>
      <vt:variant>
        <vt:i4>1048626</vt:i4>
      </vt:variant>
      <vt:variant>
        <vt:i4>92</vt:i4>
      </vt:variant>
      <vt:variant>
        <vt:i4>0</vt:i4>
      </vt:variant>
      <vt:variant>
        <vt:i4>5</vt:i4>
      </vt:variant>
      <vt:variant>
        <vt:lpwstr/>
      </vt:variant>
      <vt:variant>
        <vt:lpwstr>_Toc372067575</vt:lpwstr>
      </vt:variant>
      <vt:variant>
        <vt:i4>1048626</vt:i4>
      </vt:variant>
      <vt:variant>
        <vt:i4>86</vt:i4>
      </vt:variant>
      <vt:variant>
        <vt:i4>0</vt:i4>
      </vt:variant>
      <vt:variant>
        <vt:i4>5</vt:i4>
      </vt:variant>
      <vt:variant>
        <vt:lpwstr/>
      </vt:variant>
      <vt:variant>
        <vt:lpwstr>_Toc372067574</vt:lpwstr>
      </vt:variant>
      <vt:variant>
        <vt:i4>1048626</vt:i4>
      </vt:variant>
      <vt:variant>
        <vt:i4>80</vt:i4>
      </vt:variant>
      <vt:variant>
        <vt:i4>0</vt:i4>
      </vt:variant>
      <vt:variant>
        <vt:i4>5</vt:i4>
      </vt:variant>
      <vt:variant>
        <vt:lpwstr/>
      </vt:variant>
      <vt:variant>
        <vt:lpwstr>_Toc372067573</vt:lpwstr>
      </vt:variant>
      <vt:variant>
        <vt:i4>1048626</vt:i4>
      </vt:variant>
      <vt:variant>
        <vt:i4>74</vt:i4>
      </vt:variant>
      <vt:variant>
        <vt:i4>0</vt:i4>
      </vt:variant>
      <vt:variant>
        <vt:i4>5</vt:i4>
      </vt:variant>
      <vt:variant>
        <vt:lpwstr/>
      </vt:variant>
      <vt:variant>
        <vt:lpwstr>_Toc372067572</vt:lpwstr>
      </vt:variant>
      <vt:variant>
        <vt:i4>1048626</vt:i4>
      </vt:variant>
      <vt:variant>
        <vt:i4>68</vt:i4>
      </vt:variant>
      <vt:variant>
        <vt:i4>0</vt:i4>
      </vt:variant>
      <vt:variant>
        <vt:i4>5</vt:i4>
      </vt:variant>
      <vt:variant>
        <vt:lpwstr/>
      </vt:variant>
      <vt:variant>
        <vt:lpwstr>_Toc372067571</vt:lpwstr>
      </vt:variant>
      <vt:variant>
        <vt:i4>1048626</vt:i4>
      </vt:variant>
      <vt:variant>
        <vt:i4>62</vt:i4>
      </vt:variant>
      <vt:variant>
        <vt:i4>0</vt:i4>
      </vt:variant>
      <vt:variant>
        <vt:i4>5</vt:i4>
      </vt:variant>
      <vt:variant>
        <vt:lpwstr/>
      </vt:variant>
      <vt:variant>
        <vt:lpwstr>_Toc372067570</vt:lpwstr>
      </vt:variant>
      <vt:variant>
        <vt:i4>1114162</vt:i4>
      </vt:variant>
      <vt:variant>
        <vt:i4>56</vt:i4>
      </vt:variant>
      <vt:variant>
        <vt:i4>0</vt:i4>
      </vt:variant>
      <vt:variant>
        <vt:i4>5</vt:i4>
      </vt:variant>
      <vt:variant>
        <vt:lpwstr/>
      </vt:variant>
      <vt:variant>
        <vt:lpwstr>_Toc372067569</vt:lpwstr>
      </vt:variant>
      <vt:variant>
        <vt:i4>1114162</vt:i4>
      </vt:variant>
      <vt:variant>
        <vt:i4>50</vt:i4>
      </vt:variant>
      <vt:variant>
        <vt:i4>0</vt:i4>
      </vt:variant>
      <vt:variant>
        <vt:i4>5</vt:i4>
      </vt:variant>
      <vt:variant>
        <vt:lpwstr/>
      </vt:variant>
      <vt:variant>
        <vt:lpwstr>_Toc372067568</vt:lpwstr>
      </vt:variant>
      <vt:variant>
        <vt:i4>1114162</vt:i4>
      </vt:variant>
      <vt:variant>
        <vt:i4>44</vt:i4>
      </vt:variant>
      <vt:variant>
        <vt:i4>0</vt:i4>
      </vt:variant>
      <vt:variant>
        <vt:i4>5</vt:i4>
      </vt:variant>
      <vt:variant>
        <vt:lpwstr/>
      </vt:variant>
      <vt:variant>
        <vt:lpwstr>_Toc372067567</vt:lpwstr>
      </vt:variant>
      <vt:variant>
        <vt:i4>1114162</vt:i4>
      </vt:variant>
      <vt:variant>
        <vt:i4>38</vt:i4>
      </vt:variant>
      <vt:variant>
        <vt:i4>0</vt:i4>
      </vt:variant>
      <vt:variant>
        <vt:i4>5</vt:i4>
      </vt:variant>
      <vt:variant>
        <vt:lpwstr/>
      </vt:variant>
      <vt:variant>
        <vt:lpwstr>_Toc372067566</vt:lpwstr>
      </vt:variant>
      <vt:variant>
        <vt:i4>1114162</vt:i4>
      </vt:variant>
      <vt:variant>
        <vt:i4>32</vt:i4>
      </vt:variant>
      <vt:variant>
        <vt:i4>0</vt:i4>
      </vt:variant>
      <vt:variant>
        <vt:i4>5</vt:i4>
      </vt:variant>
      <vt:variant>
        <vt:lpwstr/>
      </vt:variant>
      <vt:variant>
        <vt:lpwstr>_Toc372067565</vt:lpwstr>
      </vt:variant>
      <vt:variant>
        <vt:i4>1114162</vt:i4>
      </vt:variant>
      <vt:variant>
        <vt:i4>26</vt:i4>
      </vt:variant>
      <vt:variant>
        <vt:i4>0</vt:i4>
      </vt:variant>
      <vt:variant>
        <vt:i4>5</vt:i4>
      </vt:variant>
      <vt:variant>
        <vt:lpwstr/>
      </vt:variant>
      <vt:variant>
        <vt:lpwstr>_Toc372067564</vt:lpwstr>
      </vt:variant>
      <vt:variant>
        <vt:i4>1114162</vt:i4>
      </vt:variant>
      <vt:variant>
        <vt:i4>20</vt:i4>
      </vt:variant>
      <vt:variant>
        <vt:i4>0</vt:i4>
      </vt:variant>
      <vt:variant>
        <vt:i4>5</vt:i4>
      </vt:variant>
      <vt:variant>
        <vt:lpwstr/>
      </vt:variant>
      <vt:variant>
        <vt:lpwstr>_Toc372067563</vt:lpwstr>
      </vt:variant>
      <vt:variant>
        <vt:i4>1114162</vt:i4>
      </vt:variant>
      <vt:variant>
        <vt:i4>14</vt:i4>
      </vt:variant>
      <vt:variant>
        <vt:i4>0</vt:i4>
      </vt:variant>
      <vt:variant>
        <vt:i4>5</vt:i4>
      </vt:variant>
      <vt:variant>
        <vt:lpwstr/>
      </vt:variant>
      <vt:variant>
        <vt:lpwstr>_Toc372067562</vt:lpwstr>
      </vt:variant>
      <vt:variant>
        <vt:i4>1114162</vt:i4>
      </vt:variant>
      <vt:variant>
        <vt:i4>8</vt:i4>
      </vt:variant>
      <vt:variant>
        <vt:i4>0</vt:i4>
      </vt:variant>
      <vt:variant>
        <vt:i4>5</vt:i4>
      </vt:variant>
      <vt:variant>
        <vt:lpwstr/>
      </vt:variant>
      <vt:variant>
        <vt:lpwstr>_Toc372067561</vt:lpwstr>
      </vt:variant>
      <vt:variant>
        <vt:i4>1114162</vt:i4>
      </vt:variant>
      <vt:variant>
        <vt:i4>2</vt:i4>
      </vt:variant>
      <vt:variant>
        <vt:i4>0</vt:i4>
      </vt:variant>
      <vt:variant>
        <vt:i4>5</vt:i4>
      </vt:variant>
      <vt:variant>
        <vt:lpwstr/>
      </vt:variant>
      <vt:variant>
        <vt:lpwstr>_Toc372067560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cp:lastModifiedBy>Armin Böhm</cp:lastModifiedBy>
  <cp:revision>2</cp:revision>
  <cp:lastPrinted>2012-01-12T10:01:00Z</cp:lastPrinted>
  <dcterms:created xsi:type="dcterms:W3CDTF">2018-10-21T20:04:00Z</dcterms:created>
  <dcterms:modified xsi:type="dcterms:W3CDTF">2018-10-21T20:04:00Z</dcterms:modified>
</cp:coreProperties>
</file>